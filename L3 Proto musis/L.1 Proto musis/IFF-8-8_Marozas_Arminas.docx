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5281D" w14:textId="77777777" w:rsidR="00D560C9" w:rsidRPr="00844988" w:rsidRDefault="00D560C9" w:rsidP="004771C9">
      <w:pPr>
        <w:pStyle w:val="Vireliouraai"/>
      </w:pPr>
      <w:r w:rsidRPr="00844988">
        <w:t>KAUNO TECHNOLOGIJOS UNIVERSITETAS</w:t>
      </w:r>
    </w:p>
    <w:p w14:paraId="3F30B2CF" w14:textId="77777777" w:rsidR="00D560C9" w:rsidRPr="00844988" w:rsidRDefault="00770695" w:rsidP="004771C9">
      <w:pPr>
        <w:pStyle w:val="Vireliouraai"/>
      </w:pPr>
      <w:r>
        <w:t>INFORMATIKOS FAKULTETAS</w:t>
      </w:r>
    </w:p>
    <w:p w14:paraId="4A48739C" w14:textId="77777777" w:rsidR="00D560C9" w:rsidRPr="00844988" w:rsidRDefault="00D560C9" w:rsidP="004771C9">
      <w:pPr>
        <w:pStyle w:val="Vireliouraai"/>
      </w:pPr>
    </w:p>
    <w:p w14:paraId="5887FB4A" w14:textId="77777777" w:rsidR="00D560C9" w:rsidRPr="00844988" w:rsidRDefault="00D560C9" w:rsidP="004771C9">
      <w:pPr>
        <w:pStyle w:val="Vireliouraai"/>
      </w:pPr>
    </w:p>
    <w:p w14:paraId="73C03AFE" w14:textId="77777777" w:rsidR="00D560C9" w:rsidRPr="00844988" w:rsidRDefault="00D560C9" w:rsidP="004771C9">
      <w:pPr>
        <w:pStyle w:val="Vireliouraai"/>
      </w:pPr>
    </w:p>
    <w:p w14:paraId="30A41ECE" w14:textId="77777777" w:rsidR="00D560C9" w:rsidRPr="00844988" w:rsidRDefault="00D560C9" w:rsidP="004771C9">
      <w:pPr>
        <w:pStyle w:val="Vireliouraai"/>
      </w:pPr>
    </w:p>
    <w:p w14:paraId="233E9A7B" w14:textId="77777777" w:rsidR="00D560C9" w:rsidRPr="00844988" w:rsidRDefault="00D560C9" w:rsidP="004771C9">
      <w:pPr>
        <w:pStyle w:val="Vireliouraai"/>
      </w:pPr>
    </w:p>
    <w:p w14:paraId="33B92BC3" w14:textId="77777777" w:rsidR="00D560C9" w:rsidRPr="00844988" w:rsidRDefault="00D560C9" w:rsidP="004771C9">
      <w:pPr>
        <w:pStyle w:val="Vireliouraai"/>
      </w:pPr>
    </w:p>
    <w:p w14:paraId="61D0B1D4" w14:textId="77777777" w:rsidR="004C3D88" w:rsidRPr="00844988" w:rsidRDefault="004C3D88" w:rsidP="004771C9">
      <w:pPr>
        <w:pStyle w:val="Vireliouraai"/>
      </w:pPr>
    </w:p>
    <w:p w14:paraId="1E42F1A0" w14:textId="77777777" w:rsidR="004C3D88" w:rsidRPr="00844988" w:rsidRDefault="004C3D88" w:rsidP="004771C9">
      <w:pPr>
        <w:pStyle w:val="Vireliouraai"/>
      </w:pPr>
    </w:p>
    <w:p w14:paraId="093C5847" w14:textId="77777777" w:rsidR="00D560C9" w:rsidRPr="00844988" w:rsidRDefault="00D560C9" w:rsidP="004771C9">
      <w:pPr>
        <w:pStyle w:val="Vireliouraai"/>
      </w:pPr>
    </w:p>
    <w:p w14:paraId="6B134467" w14:textId="77777777" w:rsidR="00D560C9" w:rsidRPr="00844988" w:rsidRDefault="00D560C9" w:rsidP="004771C9">
      <w:pPr>
        <w:pStyle w:val="Vireliouraai"/>
      </w:pPr>
    </w:p>
    <w:p w14:paraId="5D340E7D" w14:textId="77777777" w:rsidR="00D560C9" w:rsidRPr="00844988" w:rsidRDefault="00D560C9" w:rsidP="004771C9">
      <w:pPr>
        <w:pStyle w:val="Vireliouraai"/>
      </w:pPr>
    </w:p>
    <w:p w14:paraId="311CC0FB" w14:textId="77777777" w:rsidR="004C3D88" w:rsidRPr="00844988" w:rsidRDefault="00970322" w:rsidP="004771C9">
      <w:pPr>
        <w:pStyle w:val="Ataskaitospavadinimas"/>
      </w:pPr>
      <w:r>
        <w:t>OBJEKTINIS PROGRAMAVIMAS</w:t>
      </w:r>
      <w:r w:rsidR="009E0401">
        <w:t xml:space="preserve"> </w:t>
      </w:r>
      <w:r>
        <w:t>I</w:t>
      </w:r>
      <w:r w:rsidR="009E0401">
        <w:t xml:space="preserve"> (P175B118</w:t>
      </w:r>
      <w:r w:rsidR="00D5274E" w:rsidRPr="00844988">
        <w:t>)</w:t>
      </w:r>
    </w:p>
    <w:p w14:paraId="3724226B" w14:textId="77777777" w:rsidR="00D560C9" w:rsidRPr="00844988" w:rsidRDefault="00D1074F" w:rsidP="004771C9">
      <w:pPr>
        <w:pStyle w:val="Ataskaita"/>
      </w:pPr>
      <w:r>
        <w:t>Darbų aplankas</w:t>
      </w:r>
    </w:p>
    <w:p w14:paraId="0049366C" w14:textId="77777777" w:rsidR="00D560C9" w:rsidRPr="00844988" w:rsidRDefault="00D560C9" w:rsidP="004771C9">
      <w:pPr>
        <w:pStyle w:val="Vireliouraai"/>
      </w:pPr>
    </w:p>
    <w:p w14:paraId="13B96EA8" w14:textId="77777777" w:rsidR="00D560C9" w:rsidRPr="00844988" w:rsidRDefault="00D560C9" w:rsidP="004771C9">
      <w:pPr>
        <w:pStyle w:val="Vireliouraai"/>
      </w:pPr>
    </w:p>
    <w:p w14:paraId="4BD6D6F5" w14:textId="77777777" w:rsidR="00D560C9" w:rsidRPr="00844988" w:rsidRDefault="00D560C9" w:rsidP="004771C9">
      <w:pPr>
        <w:pStyle w:val="Vireliouraai"/>
      </w:pPr>
    </w:p>
    <w:p w14:paraId="0C01587E" w14:textId="77777777" w:rsidR="00D560C9" w:rsidRPr="00844988" w:rsidRDefault="00D560C9" w:rsidP="004771C9">
      <w:pPr>
        <w:pStyle w:val="Vireliouraai"/>
      </w:pPr>
    </w:p>
    <w:p w14:paraId="2AAC9D83" w14:textId="77777777" w:rsidR="004771C9" w:rsidRDefault="004771C9" w:rsidP="00EB5168">
      <w:pPr>
        <w:pStyle w:val="Autorius"/>
      </w:pPr>
      <w:r>
        <w:t xml:space="preserve">Atliko: </w:t>
      </w:r>
    </w:p>
    <w:p w14:paraId="3B2365DC" w14:textId="77777777" w:rsidR="004771C9" w:rsidRDefault="004771C9" w:rsidP="00EB5168">
      <w:pPr>
        <w:pStyle w:val="Autorius"/>
      </w:pPr>
      <w:r>
        <w:tab/>
      </w:r>
      <w:r w:rsidR="00616125">
        <w:t xml:space="preserve">IFF-8/8 </w:t>
      </w:r>
      <w:r>
        <w:t xml:space="preserve">gr. </w:t>
      </w:r>
      <w:r w:rsidR="00A60F35">
        <w:t>studentai</w:t>
      </w:r>
    </w:p>
    <w:p w14:paraId="58077666" w14:textId="77777777" w:rsidR="00D560C9" w:rsidRDefault="004771C9" w:rsidP="00EB5168">
      <w:pPr>
        <w:pStyle w:val="Autorius"/>
      </w:pPr>
      <w:r>
        <w:tab/>
      </w:r>
      <w:r w:rsidR="00616125">
        <w:t>I Martynas Rišys</w:t>
      </w:r>
    </w:p>
    <w:p w14:paraId="3155F9DA" w14:textId="77777777" w:rsidR="00B9724D" w:rsidRDefault="00B9724D" w:rsidP="00EB5168">
      <w:pPr>
        <w:pStyle w:val="Autorius"/>
      </w:pPr>
      <w:r>
        <w:tab/>
      </w:r>
      <w:r w:rsidR="00616125">
        <w:t>II Mantas Danauskas</w:t>
      </w:r>
    </w:p>
    <w:p w14:paraId="4A5EEF05" w14:textId="77777777" w:rsidR="00B9724D" w:rsidRDefault="00B9724D" w:rsidP="00EB5168">
      <w:pPr>
        <w:pStyle w:val="Autorius"/>
      </w:pPr>
      <w:r>
        <w:tab/>
      </w:r>
      <w:r w:rsidR="00616125">
        <w:t>III Arminas Marozas</w:t>
      </w:r>
    </w:p>
    <w:p w14:paraId="37046FF4" w14:textId="77777777" w:rsidR="00B9724D" w:rsidRPr="00844988" w:rsidRDefault="00B9724D" w:rsidP="00EB5168">
      <w:pPr>
        <w:pStyle w:val="Autorius"/>
      </w:pPr>
      <w:r>
        <w:tab/>
      </w:r>
      <w:r w:rsidR="00616125">
        <w:t>IV Greta Grunskytė</w:t>
      </w:r>
    </w:p>
    <w:p w14:paraId="4047B503" w14:textId="144CDF9A" w:rsidR="00D560C9" w:rsidRPr="0052026C" w:rsidRDefault="00CD58DB" w:rsidP="00EB5168">
      <w:pPr>
        <w:pStyle w:val="Autorius"/>
      </w:pPr>
      <w:r>
        <w:tab/>
      </w:r>
      <w:r w:rsidR="00844988" w:rsidRPr="00844988">
        <w:fldChar w:fldCharType="begin"/>
      </w:r>
      <w:r w:rsidR="00844988" w:rsidRPr="00844988">
        <w:instrText xml:space="preserve"> TIME \@ "yyyy 'm.' MMMM d 'd.'" </w:instrText>
      </w:r>
      <w:r w:rsidR="00844988" w:rsidRPr="00844988">
        <w:fldChar w:fldCharType="separate"/>
      </w:r>
      <w:r w:rsidR="008D2E79">
        <w:rPr>
          <w:noProof/>
        </w:rPr>
        <w:t>2018 m. lapkričio 3 d.</w:t>
      </w:r>
      <w:r w:rsidR="00844988" w:rsidRPr="00844988">
        <w:fldChar w:fldCharType="end"/>
      </w:r>
    </w:p>
    <w:p w14:paraId="19F817F9" w14:textId="77777777" w:rsidR="004771C9" w:rsidRDefault="00D560C9" w:rsidP="00EB5168">
      <w:pPr>
        <w:pStyle w:val="Autorius"/>
      </w:pPr>
      <w:r w:rsidRPr="0052026C">
        <w:t>Priėmė:</w:t>
      </w:r>
    </w:p>
    <w:p w14:paraId="5DBC63CD" w14:textId="77777777" w:rsidR="00D560C9" w:rsidRPr="0052026C" w:rsidRDefault="004771C9" w:rsidP="00EB5168">
      <w:pPr>
        <w:pStyle w:val="Autorius"/>
      </w:pPr>
      <w:r>
        <w:tab/>
      </w:r>
      <w:r w:rsidR="00616125">
        <w:t>Lektorius Vytautas Bukšnaitis</w:t>
      </w:r>
    </w:p>
    <w:p w14:paraId="1F4DA018" w14:textId="77777777" w:rsidR="00CD58DB" w:rsidRPr="00844988" w:rsidRDefault="00CD58DB" w:rsidP="004771C9">
      <w:pPr>
        <w:pStyle w:val="Vireliouraai"/>
      </w:pPr>
    </w:p>
    <w:p w14:paraId="00036C6C" w14:textId="77777777" w:rsidR="00D560C9" w:rsidRPr="00844988" w:rsidRDefault="00D560C9" w:rsidP="004771C9">
      <w:pPr>
        <w:pStyle w:val="Vireliouraai"/>
      </w:pPr>
    </w:p>
    <w:p w14:paraId="1E632B73" w14:textId="77777777" w:rsidR="00D560C9" w:rsidRPr="00844988" w:rsidRDefault="00D560C9" w:rsidP="004771C9">
      <w:pPr>
        <w:pStyle w:val="Vireliouraai"/>
      </w:pPr>
    </w:p>
    <w:p w14:paraId="5D86A7CE" w14:textId="77777777" w:rsidR="00CD58DB" w:rsidRDefault="00CD58DB" w:rsidP="004771C9">
      <w:pPr>
        <w:pStyle w:val="Vireliouraai"/>
      </w:pPr>
    </w:p>
    <w:p w14:paraId="11E06703" w14:textId="77777777" w:rsidR="00CD58DB" w:rsidRDefault="00CD58DB" w:rsidP="004771C9">
      <w:pPr>
        <w:pStyle w:val="Vireliouraai"/>
      </w:pPr>
    </w:p>
    <w:p w14:paraId="68DC9FBA" w14:textId="77777777" w:rsidR="00CD58DB" w:rsidRDefault="00CD58DB" w:rsidP="004771C9">
      <w:pPr>
        <w:pStyle w:val="Vireliouraai"/>
      </w:pPr>
    </w:p>
    <w:p w14:paraId="72E880E7" w14:textId="77777777" w:rsidR="0052026C" w:rsidRPr="00844988" w:rsidRDefault="0052026C" w:rsidP="004771C9">
      <w:pPr>
        <w:pStyle w:val="Vireliouraai"/>
      </w:pPr>
    </w:p>
    <w:p w14:paraId="5CA6120E" w14:textId="1E8121A1" w:rsidR="0052026C" w:rsidRDefault="00D560C9" w:rsidP="004771C9">
      <w:pPr>
        <w:pStyle w:val="Vireliouraai"/>
      </w:pPr>
      <w:r w:rsidRPr="00844988">
        <w:t xml:space="preserve">KAUNAS </w:t>
      </w:r>
      <w:r w:rsidR="00727B09">
        <w:fldChar w:fldCharType="begin"/>
      </w:r>
      <w:r w:rsidR="00727B09">
        <w:instrText xml:space="preserve"> TIME \@ "yyyy" </w:instrText>
      </w:r>
      <w:r w:rsidR="00727B09">
        <w:fldChar w:fldCharType="separate"/>
      </w:r>
      <w:r w:rsidR="008D2E79">
        <w:rPr>
          <w:noProof/>
        </w:rPr>
        <w:t>2018</w:t>
      </w:r>
      <w:r w:rsidR="00727B09">
        <w:fldChar w:fldCharType="end"/>
      </w:r>
    </w:p>
    <w:p w14:paraId="6354D9E3" w14:textId="77777777" w:rsidR="0052026C" w:rsidRDefault="0052026C" w:rsidP="0015714D">
      <w:pPr>
        <w:sectPr w:rsidR="0052026C" w:rsidSect="00A6795E">
          <w:footerReference w:type="even" r:id="rId8"/>
          <w:footerReference w:type="default" r:id="rId9"/>
          <w:headerReference w:type="first" r:id="rId10"/>
          <w:pgSz w:w="11906" w:h="16838"/>
          <w:pgMar w:top="851" w:right="567" w:bottom="851" w:left="1418" w:header="567" w:footer="567" w:gutter="0"/>
          <w:pgBorders>
            <w:top w:val="single" w:sz="4" w:space="1" w:color="auto"/>
            <w:left w:val="single" w:sz="4" w:space="4" w:color="auto"/>
            <w:bottom w:val="single" w:sz="4" w:space="1" w:color="auto"/>
            <w:right w:val="single" w:sz="4" w:space="4" w:color="auto"/>
          </w:pgBorders>
          <w:cols w:space="720"/>
          <w:titlePg/>
        </w:sectPr>
      </w:pPr>
    </w:p>
    <w:p w14:paraId="4937BF4B" w14:textId="77777777" w:rsidR="00D560C9" w:rsidRPr="0015714D" w:rsidRDefault="00D560C9" w:rsidP="004771C9">
      <w:pPr>
        <w:pStyle w:val="Vireliouraai"/>
      </w:pPr>
      <w:r w:rsidRPr="00844988">
        <w:lastRenderedPageBreak/>
        <w:t>TURINYS</w:t>
      </w:r>
    </w:p>
    <w:p w14:paraId="7AB27450" w14:textId="77777777" w:rsidR="00D560C9" w:rsidRDefault="00D560C9" w:rsidP="0052026C"/>
    <w:p w14:paraId="2B2519A0" w14:textId="77777777" w:rsidR="00291C8F" w:rsidRPr="00844988" w:rsidRDefault="00291C8F" w:rsidP="0052026C"/>
    <w:p w14:paraId="68CE7722" w14:textId="77777777" w:rsidR="00291C8F" w:rsidRDefault="00291C8F" w:rsidP="0015714D">
      <w:pPr>
        <w:sectPr w:rsidR="00291C8F" w:rsidSect="002949A3">
          <w:footerReference w:type="first" r:id="rId11"/>
          <w:pgSz w:w="11906" w:h="16838"/>
          <w:pgMar w:top="851" w:right="567" w:bottom="851" w:left="1418" w:header="567" w:footer="567" w:gutter="0"/>
          <w:cols w:space="720"/>
          <w:titlePg/>
        </w:sectPr>
      </w:pPr>
    </w:p>
    <w:p w14:paraId="18F6BE5B" w14:textId="5B8F6CC2" w:rsidR="008D2E79" w:rsidRDefault="00D560C9">
      <w:pPr>
        <w:pStyle w:val="Turinys1"/>
        <w:rPr>
          <w:rFonts w:asciiTheme="minorHAnsi" w:eastAsiaTheme="minorEastAsia" w:hAnsiTheme="minorHAnsi" w:cstheme="minorBidi"/>
          <w:b w:val="0"/>
          <w:noProof/>
          <w:sz w:val="22"/>
          <w:szCs w:val="22"/>
          <w:lang w:val="en-GB" w:eastAsia="en-GB"/>
        </w:rPr>
      </w:pPr>
      <w:r w:rsidRPr="00EB5168">
        <w:fldChar w:fldCharType="begin"/>
      </w:r>
      <w:r w:rsidRPr="00844988">
        <w:instrText xml:space="preserve"> TOC \o "1-3" </w:instrText>
      </w:r>
      <w:r w:rsidRPr="00EB5168">
        <w:fldChar w:fldCharType="separate"/>
      </w:r>
      <w:r w:rsidR="008D2E79">
        <w:rPr>
          <w:noProof/>
        </w:rPr>
        <w:t>1.</w:t>
      </w:r>
      <w:r w:rsidR="008D2E79">
        <w:rPr>
          <w:rFonts w:asciiTheme="minorHAnsi" w:eastAsiaTheme="minorEastAsia" w:hAnsiTheme="minorHAnsi" w:cstheme="minorBidi"/>
          <w:b w:val="0"/>
          <w:noProof/>
          <w:sz w:val="22"/>
          <w:szCs w:val="22"/>
          <w:lang w:val="en-GB" w:eastAsia="en-GB"/>
        </w:rPr>
        <w:tab/>
      </w:r>
      <w:r w:rsidR="008D2E79">
        <w:rPr>
          <w:noProof/>
        </w:rPr>
        <w:t>Objektų rinkinys (Martynas Rišys)</w:t>
      </w:r>
      <w:r w:rsidR="008D2E79">
        <w:rPr>
          <w:noProof/>
        </w:rPr>
        <w:tab/>
      </w:r>
      <w:r w:rsidR="008D2E79">
        <w:rPr>
          <w:noProof/>
        </w:rPr>
        <w:fldChar w:fldCharType="begin"/>
      </w:r>
      <w:r w:rsidR="008D2E79">
        <w:rPr>
          <w:noProof/>
        </w:rPr>
        <w:instrText xml:space="preserve"> PAGEREF _Toc529041927 \h </w:instrText>
      </w:r>
      <w:r w:rsidR="008D2E79">
        <w:rPr>
          <w:noProof/>
        </w:rPr>
      </w:r>
      <w:r w:rsidR="008D2E79">
        <w:rPr>
          <w:noProof/>
        </w:rPr>
        <w:fldChar w:fldCharType="separate"/>
      </w:r>
      <w:r w:rsidR="008D2E79">
        <w:rPr>
          <w:noProof/>
        </w:rPr>
        <w:t>3</w:t>
      </w:r>
      <w:r w:rsidR="008D2E79">
        <w:rPr>
          <w:noProof/>
        </w:rPr>
        <w:fldChar w:fldCharType="end"/>
      </w:r>
    </w:p>
    <w:p w14:paraId="4CF1648D" w14:textId="0C57813D" w:rsidR="008D2E79" w:rsidRDefault="008D2E79">
      <w:pPr>
        <w:pStyle w:val="Turinys2"/>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Darbo užduotis</w:t>
      </w:r>
      <w:r>
        <w:rPr>
          <w:noProof/>
        </w:rPr>
        <w:tab/>
      </w:r>
      <w:r>
        <w:rPr>
          <w:noProof/>
        </w:rPr>
        <w:fldChar w:fldCharType="begin"/>
      </w:r>
      <w:r>
        <w:rPr>
          <w:noProof/>
        </w:rPr>
        <w:instrText xml:space="preserve"> PAGEREF _Toc529041928 \h </w:instrText>
      </w:r>
      <w:r>
        <w:rPr>
          <w:noProof/>
        </w:rPr>
      </w:r>
      <w:r>
        <w:rPr>
          <w:noProof/>
        </w:rPr>
        <w:fldChar w:fldCharType="separate"/>
      </w:r>
      <w:r>
        <w:rPr>
          <w:noProof/>
        </w:rPr>
        <w:t>3</w:t>
      </w:r>
      <w:r>
        <w:rPr>
          <w:noProof/>
        </w:rPr>
        <w:fldChar w:fldCharType="end"/>
      </w:r>
    </w:p>
    <w:p w14:paraId="63AB579A" w14:textId="3C6246B2" w:rsidR="008D2E79" w:rsidRDefault="008D2E79">
      <w:pPr>
        <w:pStyle w:val="Turinys2"/>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Programos tekstas</w:t>
      </w:r>
      <w:r>
        <w:rPr>
          <w:noProof/>
        </w:rPr>
        <w:tab/>
      </w:r>
      <w:r>
        <w:rPr>
          <w:noProof/>
        </w:rPr>
        <w:fldChar w:fldCharType="begin"/>
      </w:r>
      <w:r>
        <w:rPr>
          <w:noProof/>
        </w:rPr>
        <w:instrText xml:space="preserve"> PAGEREF _Toc529041929 \h </w:instrText>
      </w:r>
      <w:r>
        <w:rPr>
          <w:noProof/>
        </w:rPr>
      </w:r>
      <w:r>
        <w:rPr>
          <w:noProof/>
        </w:rPr>
        <w:fldChar w:fldCharType="separate"/>
      </w:r>
      <w:r>
        <w:rPr>
          <w:noProof/>
        </w:rPr>
        <w:t>3</w:t>
      </w:r>
      <w:r>
        <w:rPr>
          <w:noProof/>
        </w:rPr>
        <w:fldChar w:fldCharType="end"/>
      </w:r>
    </w:p>
    <w:p w14:paraId="3F4C9BBE" w14:textId="04BE66FE" w:rsidR="008D2E79" w:rsidRDefault="008D2E79">
      <w:pPr>
        <w:pStyle w:val="Turinys2"/>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Pradiniai duomenys ir rezultatai</w:t>
      </w:r>
      <w:r>
        <w:rPr>
          <w:noProof/>
        </w:rPr>
        <w:tab/>
      </w:r>
      <w:r>
        <w:rPr>
          <w:noProof/>
        </w:rPr>
        <w:fldChar w:fldCharType="begin"/>
      </w:r>
      <w:r>
        <w:rPr>
          <w:noProof/>
        </w:rPr>
        <w:instrText xml:space="preserve"> PAGEREF _Toc529041930 \h </w:instrText>
      </w:r>
      <w:r>
        <w:rPr>
          <w:noProof/>
        </w:rPr>
      </w:r>
      <w:r>
        <w:rPr>
          <w:noProof/>
        </w:rPr>
        <w:fldChar w:fldCharType="separate"/>
      </w:r>
      <w:r>
        <w:rPr>
          <w:noProof/>
        </w:rPr>
        <w:t>8</w:t>
      </w:r>
      <w:r>
        <w:rPr>
          <w:noProof/>
        </w:rPr>
        <w:fldChar w:fldCharType="end"/>
      </w:r>
    </w:p>
    <w:p w14:paraId="78FF97F8" w14:textId="682ADD82" w:rsidR="008D2E79" w:rsidRDefault="008D2E79">
      <w:pPr>
        <w:pStyle w:val="Turinys2"/>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Dėstytojo pastabos</w:t>
      </w:r>
      <w:r>
        <w:rPr>
          <w:noProof/>
        </w:rPr>
        <w:tab/>
      </w:r>
      <w:r>
        <w:rPr>
          <w:noProof/>
        </w:rPr>
        <w:fldChar w:fldCharType="begin"/>
      </w:r>
      <w:r>
        <w:rPr>
          <w:noProof/>
        </w:rPr>
        <w:instrText xml:space="preserve"> PAGEREF _Toc529041931 \h </w:instrText>
      </w:r>
      <w:r>
        <w:rPr>
          <w:noProof/>
        </w:rPr>
      </w:r>
      <w:r>
        <w:rPr>
          <w:noProof/>
        </w:rPr>
        <w:fldChar w:fldCharType="separate"/>
      </w:r>
      <w:r>
        <w:rPr>
          <w:noProof/>
        </w:rPr>
        <w:t>15</w:t>
      </w:r>
      <w:r>
        <w:rPr>
          <w:noProof/>
        </w:rPr>
        <w:fldChar w:fldCharType="end"/>
      </w:r>
    </w:p>
    <w:p w14:paraId="0075FE08" w14:textId="18FF8D04" w:rsidR="008D2E79" w:rsidRDefault="008D2E79">
      <w:pPr>
        <w:pStyle w:val="Turinys1"/>
        <w:rPr>
          <w:rFonts w:asciiTheme="minorHAnsi" w:eastAsiaTheme="minorEastAsia" w:hAnsiTheme="minorHAnsi" w:cstheme="minorBidi"/>
          <w:b w:val="0"/>
          <w:noProof/>
          <w:sz w:val="22"/>
          <w:szCs w:val="22"/>
          <w:lang w:val="en-GB" w:eastAsia="en-GB"/>
        </w:rPr>
      </w:pPr>
      <w:r>
        <w:rPr>
          <w:noProof/>
        </w:rPr>
        <w:t>2.</w:t>
      </w:r>
      <w:r>
        <w:rPr>
          <w:rFonts w:asciiTheme="minorHAnsi" w:eastAsiaTheme="minorEastAsia" w:hAnsiTheme="minorHAnsi" w:cstheme="minorBidi"/>
          <w:b w:val="0"/>
          <w:noProof/>
          <w:sz w:val="22"/>
          <w:szCs w:val="22"/>
          <w:lang w:val="en-GB" w:eastAsia="en-GB"/>
        </w:rPr>
        <w:tab/>
      </w:r>
      <w:r>
        <w:rPr>
          <w:noProof/>
        </w:rPr>
        <w:t>Konteineris (Mantas Danauskas)</w:t>
      </w:r>
      <w:r>
        <w:rPr>
          <w:noProof/>
        </w:rPr>
        <w:tab/>
      </w:r>
      <w:r>
        <w:rPr>
          <w:noProof/>
        </w:rPr>
        <w:fldChar w:fldCharType="begin"/>
      </w:r>
      <w:r>
        <w:rPr>
          <w:noProof/>
        </w:rPr>
        <w:instrText xml:space="preserve"> PAGEREF _Toc529041932 \h </w:instrText>
      </w:r>
      <w:r>
        <w:rPr>
          <w:noProof/>
        </w:rPr>
      </w:r>
      <w:r>
        <w:rPr>
          <w:noProof/>
        </w:rPr>
        <w:fldChar w:fldCharType="separate"/>
      </w:r>
      <w:r>
        <w:rPr>
          <w:noProof/>
        </w:rPr>
        <w:t>16</w:t>
      </w:r>
      <w:r>
        <w:rPr>
          <w:noProof/>
        </w:rPr>
        <w:fldChar w:fldCharType="end"/>
      </w:r>
    </w:p>
    <w:p w14:paraId="499F32FA" w14:textId="69956FE7" w:rsidR="008D2E79" w:rsidRDefault="008D2E79">
      <w:pPr>
        <w:pStyle w:val="Turinys2"/>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Darbo užduotis</w:t>
      </w:r>
      <w:r>
        <w:rPr>
          <w:noProof/>
        </w:rPr>
        <w:tab/>
      </w:r>
      <w:r>
        <w:rPr>
          <w:noProof/>
        </w:rPr>
        <w:fldChar w:fldCharType="begin"/>
      </w:r>
      <w:r>
        <w:rPr>
          <w:noProof/>
        </w:rPr>
        <w:instrText xml:space="preserve"> PAGEREF _Toc529041933 \h </w:instrText>
      </w:r>
      <w:r>
        <w:rPr>
          <w:noProof/>
        </w:rPr>
      </w:r>
      <w:r>
        <w:rPr>
          <w:noProof/>
        </w:rPr>
        <w:fldChar w:fldCharType="separate"/>
      </w:r>
      <w:r>
        <w:rPr>
          <w:noProof/>
        </w:rPr>
        <w:t>16</w:t>
      </w:r>
      <w:r>
        <w:rPr>
          <w:noProof/>
        </w:rPr>
        <w:fldChar w:fldCharType="end"/>
      </w:r>
    </w:p>
    <w:p w14:paraId="7B7371E4" w14:textId="156F9714" w:rsidR="008D2E79" w:rsidRDefault="008D2E79">
      <w:pPr>
        <w:pStyle w:val="Turinys2"/>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Programos tekstas</w:t>
      </w:r>
      <w:r>
        <w:rPr>
          <w:noProof/>
        </w:rPr>
        <w:tab/>
      </w:r>
      <w:r>
        <w:rPr>
          <w:noProof/>
        </w:rPr>
        <w:fldChar w:fldCharType="begin"/>
      </w:r>
      <w:r>
        <w:rPr>
          <w:noProof/>
        </w:rPr>
        <w:instrText xml:space="preserve"> PAGEREF _Toc529041934 \h </w:instrText>
      </w:r>
      <w:r>
        <w:rPr>
          <w:noProof/>
        </w:rPr>
      </w:r>
      <w:r>
        <w:rPr>
          <w:noProof/>
        </w:rPr>
        <w:fldChar w:fldCharType="separate"/>
      </w:r>
      <w:r>
        <w:rPr>
          <w:noProof/>
        </w:rPr>
        <w:t>16</w:t>
      </w:r>
      <w:r>
        <w:rPr>
          <w:noProof/>
        </w:rPr>
        <w:fldChar w:fldCharType="end"/>
      </w:r>
    </w:p>
    <w:p w14:paraId="16E531AA" w14:textId="23BACB33" w:rsidR="008D2E79" w:rsidRDefault="008D2E79">
      <w:pPr>
        <w:pStyle w:val="Turinys2"/>
        <w:rPr>
          <w:rFonts w:asciiTheme="minorHAnsi" w:eastAsiaTheme="minorEastAsia" w:hAnsiTheme="minorHAnsi" w:cstheme="minorBidi"/>
          <w:noProof/>
          <w:sz w:val="22"/>
          <w:szCs w:val="22"/>
          <w:lang w:val="en-GB" w:eastAsia="en-GB"/>
        </w:rPr>
      </w:pPr>
      <w:r>
        <w:rPr>
          <w:noProof/>
        </w:rPr>
        <w:t>2.3.</w:t>
      </w:r>
      <w:r>
        <w:rPr>
          <w:rFonts w:asciiTheme="minorHAnsi" w:eastAsiaTheme="minorEastAsia" w:hAnsiTheme="minorHAnsi" w:cstheme="minorBidi"/>
          <w:noProof/>
          <w:sz w:val="22"/>
          <w:szCs w:val="22"/>
          <w:lang w:val="en-GB" w:eastAsia="en-GB"/>
        </w:rPr>
        <w:tab/>
      </w:r>
      <w:r>
        <w:rPr>
          <w:noProof/>
        </w:rPr>
        <w:t>Pradiniai duomenys ir rezultatai</w:t>
      </w:r>
      <w:r>
        <w:rPr>
          <w:noProof/>
        </w:rPr>
        <w:tab/>
      </w:r>
      <w:r>
        <w:rPr>
          <w:noProof/>
        </w:rPr>
        <w:fldChar w:fldCharType="begin"/>
      </w:r>
      <w:r>
        <w:rPr>
          <w:noProof/>
        </w:rPr>
        <w:instrText xml:space="preserve"> PAGEREF _Toc529041935 \h </w:instrText>
      </w:r>
      <w:r>
        <w:rPr>
          <w:noProof/>
        </w:rPr>
      </w:r>
      <w:r>
        <w:rPr>
          <w:noProof/>
        </w:rPr>
        <w:fldChar w:fldCharType="separate"/>
      </w:r>
      <w:r>
        <w:rPr>
          <w:noProof/>
        </w:rPr>
        <w:t>27</w:t>
      </w:r>
      <w:r>
        <w:rPr>
          <w:noProof/>
        </w:rPr>
        <w:fldChar w:fldCharType="end"/>
      </w:r>
    </w:p>
    <w:p w14:paraId="71AF07B8" w14:textId="624B448D" w:rsidR="008D2E79" w:rsidRDefault="008D2E79">
      <w:pPr>
        <w:pStyle w:val="Turinys2"/>
        <w:rPr>
          <w:rFonts w:asciiTheme="minorHAnsi" w:eastAsiaTheme="minorEastAsia" w:hAnsiTheme="minorHAnsi" w:cstheme="minorBidi"/>
          <w:noProof/>
          <w:sz w:val="22"/>
          <w:szCs w:val="22"/>
          <w:lang w:val="en-GB" w:eastAsia="en-GB"/>
        </w:rPr>
      </w:pPr>
      <w:r>
        <w:rPr>
          <w:noProof/>
        </w:rPr>
        <w:t>2.4.</w:t>
      </w:r>
      <w:r>
        <w:rPr>
          <w:rFonts w:asciiTheme="minorHAnsi" w:eastAsiaTheme="minorEastAsia" w:hAnsiTheme="minorHAnsi" w:cstheme="minorBidi"/>
          <w:noProof/>
          <w:sz w:val="22"/>
          <w:szCs w:val="22"/>
          <w:lang w:val="en-GB" w:eastAsia="en-GB"/>
        </w:rPr>
        <w:tab/>
      </w:r>
      <w:r>
        <w:rPr>
          <w:noProof/>
        </w:rPr>
        <w:t>Dėstytojo pastabos</w:t>
      </w:r>
      <w:bookmarkStart w:id="0" w:name="_GoBack"/>
      <w:bookmarkEnd w:id="0"/>
      <w:r>
        <w:rPr>
          <w:noProof/>
        </w:rPr>
        <w:tab/>
      </w:r>
      <w:r>
        <w:rPr>
          <w:noProof/>
        </w:rPr>
        <w:fldChar w:fldCharType="begin"/>
      </w:r>
      <w:r>
        <w:rPr>
          <w:noProof/>
        </w:rPr>
        <w:instrText xml:space="preserve"> PAGEREF _Toc529041936 \h </w:instrText>
      </w:r>
      <w:r>
        <w:rPr>
          <w:noProof/>
        </w:rPr>
      </w:r>
      <w:r>
        <w:rPr>
          <w:noProof/>
        </w:rPr>
        <w:fldChar w:fldCharType="separate"/>
      </w:r>
      <w:r>
        <w:rPr>
          <w:noProof/>
        </w:rPr>
        <w:t>33</w:t>
      </w:r>
      <w:r>
        <w:rPr>
          <w:noProof/>
        </w:rPr>
        <w:fldChar w:fldCharType="end"/>
      </w:r>
    </w:p>
    <w:p w14:paraId="62C80A30" w14:textId="7BB68D54" w:rsidR="008D2E79" w:rsidRDefault="008D2E79">
      <w:pPr>
        <w:pStyle w:val="Turinys1"/>
        <w:rPr>
          <w:rFonts w:asciiTheme="minorHAnsi" w:eastAsiaTheme="minorEastAsia" w:hAnsiTheme="minorHAnsi" w:cstheme="minorBidi"/>
          <w:b w:val="0"/>
          <w:noProof/>
          <w:sz w:val="22"/>
          <w:szCs w:val="22"/>
          <w:lang w:val="en-GB" w:eastAsia="en-GB"/>
        </w:rPr>
      </w:pPr>
      <w:r>
        <w:rPr>
          <w:noProof/>
        </w:rPr>
        <w:t>3.</w:t>
      </w:r>
      <w:r>
        <w:rPr>
          <w:rFonts w:asciiTheme="minorHAnsi" w:eastAsiaTheme="minorEastAsia" w:hAnsiTheme="minorHAnsi" w:cstheme="minorBidi"/>
          <w:b w:val="0"/>
          <w:noProof/>
          <w:sz w:val="22"/>
          <w:szCs w:val="22"/>
          <w:lang w:val="en-GB" w:eastAsia="en-GB"/>
        </w:rPr>
        <w:tab/>
      </w:r>
      <w:r>
        <w:rPr>
          <w:noProof/>
        </w:rPr>
        <w:t>Paveldėjimas (Arminas Marozas)</w:t>
      </w:r>
      <w:r>
        <w:rPr>
          <w:noProof/>
        </w:rPr>
        <w:tab/>
      </w:r>
      <w:r>
        <w:rPr>
          <w:noProof/>
        </w:rPr>
        <w:fldChar w:fldCharType="begin"/>
      </w:r>
      <w:r>
        <w:rPr>
          <w:noProof/>
        </w:rPr>
        <w:instrText xml:space="preserve"> PAGEREF _Toc529041937 \h </w:instrText>
      </w:r>
      <w:r>
        <w:rPr>
          <w:noProof/>
        </w:rPr>
      </w:r>
      <w:r>
        <w:rPr>
          <w:noProof/>
        </w:rPr>
        <w:fldChar w:fldCharType="separate"/>
      </w:r>
      <w:r>
        <w:rPr>
          <w:noProof/>
        </w:rPr>
        <w:t>34</w:t>
      </w:r>
      <w:r>
        <w:rPr>
          <w:noProof/>
        </w:rPr>
        <w:fldChar w:fldCharType="end"/>
      </w:r>
    </w:p>
    <w:p w14:paraId="2F3BC674" w14:textId="576B4287" w:rsidR="008D2E79" w:rsidRDefault="008D2E79">
      <w:pPr>
        <w:pStyle w:val="Turinys2"/>
        <w:rPr>
          <w:rFonts w:asciiTheme="minorHAnsi" w:eastAsiaTheme="minorEastAsia" w:hAnsiTheme="minorHAnsi" w:cstheme="minorBidi"/>
          <w:noProof/>
          <w:sz w:val="22"/>
          <w:szCs w:val="22"/>
          <w:lang w:val="en-GB" w:eastAsia="en-GB"/>
        </w:rPr>
      </w:pPr>
      <w:r>
        <w:rPr>
          <w:noProof/>
        </w:rPr>
        <w:t>3.1.</w:t>
      </w:r>
      <w:r>
        <w:rPr>
          <w:rFonts w:asciiTheme="minorHAnsi" w:eastAsiaTheme="minorEastAsia" w:hAnsiTheme="minorHAnsi" w:cstheme="minorBidi"/>
          <w:noProof/>
          <w:sz w:val="22"/>
          <w:szCs w:val="22"/>
          <w:lang w:val="en-GB" w:eastAsia="en-GB"/>
        </w:rPr>
        <w:tab/>
      </w:r>
      <w:r>
        <w:rPr>
          <w:noProof/>
        </w:rPr>
        <w:t>Darbo užduotis</w:t>
      </w:r>
      <w:r>
        <w:rPr>
          <w:noProof/>
        </w:rPr>
        <w:tab/>
      </w:r>
      <w:r>
        <w:rPr>
          <w:noProof/>
        </w:rPr>
        <w:fldChar w:fldCharType="begin"/>
      </w:r>
      <w:r>
        <w:rPr>
          <w:noProof/>
        </w:rPr>
        <w:instrText xml:space="preserve"> PAGEREF _Toc529041938 \h </w:instrText>
      </w:r>
      <w:r>
        <w:rPr>
          <w:noProof/>
        </w:rPr>
      </w:r>
      <w:r>
        <w:rPr>
          <w:noProof/>
        </w:rPr>
        <w:fldChar w:fldCharType="separate"/>
      </w:r>
      <w:r>
        <w:rPr>
          <w:noProof/>
        </w:rPr>
        <w:t>34</w:t>
      </w:r>
      <w:r>
        <w:rPr>
          <w:noProof/>
        </w:rPr>
        <w:fldChar w:fldCharType="end"/>
      </w:r>
    </w:p>
    <w:p w14:paraId="23392303" w14:textId="6F2770C3" w:rsidR="008D2E79" w:rsidRDefault="008D2E79">
      <w:pPr>
        <w:pStyle w:val="Turinys2"/>
        <w:rPr>
          <w:rFonts w:asciiTheme="minorHAnsi" w:eastAsiaTheme="minorEastAsia" w:hAnsiTheme="minorHAnsi" w:cstheme="minorBidi"/>
          <w:noProof/>
          <w:sz w:val="22"/>
          <w:szCs w:val="22"/>
          <w:lang w:val="en-GB" w:eastAsia="en-GB"/>
        </w:rPr>
      </w:pPr>
      <w:r>
        <w:rPr>
          <w:noProof/>
        </w:rPr>
        <w:t>3.2.</w:t>
      </w:r>
      <w:r>
        <w:rPr>
          <w:rFonts w:asciiTheme="minorHAnsi" w:eastAsiaTheme="minorEastAsia" w:hAnsiTheme="minorHAnsi" w:cstheme="minorBidi"/>
          <w:noProof/>
          <w:sz w:val="22"/>
          <w:szCs w:val="22"/>
          <w:lang w:val="en-GB" w:eastAsia="en-GB"/>
        </w:rPr>
        <w:tab/>
      </w:r>
      <w:r>
        <w:rPr>
          <w:noProof/>
        </w:rPr>
        <w:t>Programos tekstas</w:t>
      </w:r>
      <w:r>
        <w:rPr>
          <w:noProof/>
        </w:rPr>
        <w:tab/>
      </w:r>
      <w:r>
        <w:rPr>
          <w:noProof/>
        </w:rPr>
        <w:fldChar w:fldCharType="begin"/>
      </w:r>
      <w:r>
        <w:rPr>
          <w:noProof/>
        </w:rPr>
        <w:instrText xml:space="preserve"> PAGEREF _Toc529041939 \h </w:instrText>
      </w:r>
      <w:r>
        <w:rPr>
          <w:noProof/>
        </w:rPr>
      </w:r>
      <w:r>
        <w:rPr>
          <w:noProof/>
        </w:rPr>
        <w:fldChar w:fldCharType="separate"/>
      </w:r>
      <w:r>
        <w:rPr>
          <w:noProof/>
        </w:rPr>
        <w:t>34</w:t>
      </w:r>
      <w:r>
        <w:rPr>
          <w:noProof/>
        </w:rPr>
        <w:fldChar w:fldCharType="end"/>
      </w:r>
    </w:p>
    <w:p w14:paraId="6200FFE2" w14:textId="323174C8" w:rsidR="008D2E79" w:rsidRDefault="008D2E79">
      <w:pPr>
        <w:pStyle w:val="Turinys2"/>
        <w:rPr>
          <w:rFonts w:asciiTheme="minorHAnsi" w:eastAsiaTheme="minorEastAsia" w:hAnsiTheme="minorHAnsi" w:cstheme="minorBidi"/>
          <w:noProof/>
          <w:sz w:val="22"/>
          <w:szCs w:val="22"/>
          <w:lang w:val="en-GB" w:eastAsia="en-GB"/>
        </w:rPr>
      </w:pPr>
      <w:r>
        <w:rPr>
          <w:noProof/>
        </w:rPr>
        <w:t>3.3.</w:t>
      </w:r>
      <w:r>
        <w:rPr>
          <w:rFonts w:asciiTheme="minorHAnsi" w:eastAsiaTheme="minorEastAsia" w:hAnsiTheme="minorHAnsi" w:cstheme="minorBidi"/>
          <w:noProof/>
          <w:sz w:val="22"/>
          <w:szCs w:val="22"/>
          <w:lang w:val="en-GB" w:eastAsia="en-GB"/>
        </w:rPr>
        <w:tab/>
      </w:r>
      <w:r>
        <w:rPr>
          <w:noProof/>
        </w:rPr>
        <w:t>Pradiniai duomenys ir rezultatai</w:t>
      </w:r>
      <w:r>
        <w:rPr>
          <w:noProof/>
        </w:rPr>
        <w:tab/>
      </w:r>
      <w:r>
        <w:rPr>
          <w:noProof/>
        </w:rPr>
        <w:fldChar w:fldCharType="begin"/>
      </w:r>
      <w:r>
        <w:rPr>
          <w:noProof/>
        </w:rPr>
        <w:instrText xml:space="preserve"> PAGEREF _Toc529041940 \h </w:instrText>
      </w:r>
      <w:r>
        <w:rPr>
          <w:noProof/>
        </w:rPr>
      </w:r>
      <w:r>
        <w:rPr>
          <w:noProof/>
        </w:rPr>
        <w:fldChar w:fldCharType="separate"/>
      </w:r>
      <w:r>
        <w:rPr>
          <w:noProof/>
        </w:rPr>
        <w:t>50</w:t>
      </w:r>
      <w:r>
        <w:rPr>
          <w:noProof/>
        </w:rPr>
        <w:fldChar w:fldCharType="end"/>
      </w:r>
    </w:p>
    <w:p w14:paraId="5B655A1D" w14:textId="49137D2F" w:rsidR="008D2E79" w:rsidRDefault="008D2E79">
      <w:pPr>
        <w:pStyle w:val="Turinys2"/>
        <w:rPr>
          <w:rFonts w:asciiTheme="minorHAnsi" w:eastAsiaTheme="minorEastAsia" w:hAnsiTheme="minorHAnsi" w:cstheme="minorBidi"/>
          <w:noProof/>
          <w:sz w:val="22"/>
          <w:szCs w:val="22"/>
          <w:lang w:val="en-GB" w:eastAsia="en-GB"/>
        </w:rPr>
      </w:pPr>
      <w:r>
        <w:rPr>
          <w:noProof/>
        </w:rPr>
        <w:t>3.4.</w:t>
      </w:r>
      <w:r>
        <w:rPr>
          <w:rFonts w:asciiTheme="minorHAnsi" w:eastAsiaTheme="minorEastAsia" w:hAnsiTheme="minorHAnsi" w:cstheme="minorBidi"/>
          <w:noProof/>
          <w:sz w:val="22"/>
          <w:szCs w:val="22"/>
          <w:lang w:val="en-GB" w:eastAsia="en-GB"/>
        </w:rPr>
        <w:tab/>
      </w:r>
      <w:r>
        <w:rPr>
          <w:noProof/>
        </w:rPr>
        <w:t>Dėstytojo pastabos</w:t>
      </w:r>
      <w:r>
        <w:rPr>
          <w:noProof/>
        </w:rPr>
        <w:tab/>
      </w:r>
      <w:r>
        <w:rPr>
          <w:noProof/>
        </w:rPr>
        <w:fldChar w:fldCharType="begin"/>
      </w:r>
      <w:r>
        <w:rPr>
          <w:noProof/>
        </w:rPr>
        <w:instrText xml:space="preserve"> PAGEREF _Toc529041941 \h </w:instrText>
      </w:r>
      <w:r>
        <w:rPr>
          <w:noProof/>
        </w:rPr>
      </w:r>
      <w:r>
        <w:rPr>
          <w:noProof/>
        </w:rPr>
        <w:fldChar w:fldCharType="separate"/>
      </w:r>
      <w:r>
        <w:rPr>
          <w:noProof/>
        </w:rPr>
        <w:t>60</w:t>
      </w:r>
      <w:r>
        <w:rPr>
          <w:noProof/>
        </w:rPr>
        <w:fldChar w:fldCharType="end"/>
      </w:r>
    </w:p>
    <w:p w14:paraId="5A3F02A5" w14:textId="6C08B97B" w:rsidR="008D2E79" w:rsidRDefault="008D2E79">
      <w:pPr>
        <w:pStyle w:val="Turinys1"/>
        <w:rPr>
          <w:rFonts w:asciiTheme="minorHAnsi" w:eastAsiaTheme="minorEastAsia" w:hAnsiTheme="minorHAnsi" w:cstheme="minorBidi"/>
          <w:b w:val="0"/>
          <w:noProof/>
          <w:sz w:val="22"/>
          <w:szCs w:val="22"/>
          <w:lang w:val="en-GB" w:eastAsia="en-GB"/>
        </w:rPr>
      </w:pPr>
      <w:r>
        <w:rPr>
          <w:noProof/>
        </w:rPr>
        <w:t>4.</w:t>
      </w:r>
      <w:r>
        <w:rPr>
          <w:rFonts w:asciiTheme="minorHAnsi" w:eastAsiaTheme="minorEastAsia" w:hAnsiTheme="minorHAnsi" w:cstheme="minorBidi"/>
          <w:b w:val="0"/>
          <w:noProof/>
          <w:sz w:val="22"/>
          <w:szCs w:val="22"/>
          <w:lang w:val="en-GB" w:eastAsia="en-GB"/>
        </w:rPr>
        <w:tab/>
      </w:r>
      <w:r>
        <w:rPr>
          <w:noProof/>
        </w:rPr>
        <w:t>Teksto analizė ir redagavimas</w:t>
      </w:r>
      <w:r>
        <w:rPr>
          <w:noProof/>
        </w:rPr>
        <w:tab/>
      </w:r>
      <w:r>
        <w:rPr>
          <w:noProof/>
        </w:rPr>
        <w:fldChar w:fldCharType="begin"/>
      </w:r>
      <w:r>
        <w:rPr>
          <w:noProof/>
        </w:rPr>
        <w:instrText xml:space="preserve"> PAGEREF _Toc529041942 \h </w:instrText>
      </w:r>
      <w:r>
        <w:rPr>
          <w:noProof/>
        </w:rPr>
      </w:r>
      <w:r>
        <w:rPr>
          <w:noProof/>
        </w:rPr>
        <w:fldChar w:fldCharType="separate"/>
      </w:r>
      <w:r>
        <w:rPr>
          <w:noProof/>
        </w:rPr>
        <w:t>61</w:t>
      </w:r>
      <w:r>
        <w:rPr>
          <w:noProof/>
        </w:rPr>
        <w:fldChar w:fldCharType="end"/>
      </w:r>
    </w:p>
    <w:p w14:paraId="3E55544D" w14:textId="658AE4C4" w:rsidR="008D2E79" w:rsidRDefault="008D2E79">
      <w:pPr>
        <w:pStyle w:val="Turinys2"/>
        <w:rPr>
          <w:rFonts w:asciiTheme="minorHAnsi" w:eastAsiaTheme="minorEastAsia" w:hAnsiTheme="minorHAnsi" w:cstheme="minorBidi"/>
          <w:noProof/>
          <w:sz w:val="22"/>
          <w:szCs w:val="22"/>
          <w:lang w:val="en-GB" w:eastAsia="en-GB"/>
        </w:rPr>
      </w:pPr>
      <w:r>
        <w:rPr>
          <w:noProof/>
        </w:rPr>
        <w:t>4.1.</w:t>
      </w:r>
      <w:r>
        <w:rPr>
          <w:rFonts w:asciiTheme="minorHAnsi" w:eastAsiaTheme="minorEastAsia" w:hAnsiTheme="minorHAnsi" w:cstheme="minorBidi"/>
          <w:noProof/>
          <w:sz w:val="22"/>
          <w:szCs w:val="22"/>
          <w:lang w:val="en-GB" w:eastAsia="en-GB"/>
        </w:rPr>
        <w:tab/>
      </w:r>
      <w:r>
        <w:rPr>
          <w:noProof/>
        </w:rPr>
        <w:t>Darbo užduotis</w:t>
      </w:r>
      <w:r>
        <w:rPr>
          <w:noProof/>
        </w:rPr>
        <w:tab/>
      </w:r>
      <w:r>
        <w:rPr>
          <w:noProof/>
        </w:rPr>
        <w:fldChar w:fldCharType="begin"/>
      </w:r>
      <w:r>
        <w:rPr>
          <w:noProof/>
        </w:rPr>
        <w:instrText xml:space="preserve"> PAGEREF _Toc529041943 \h </w:instrText>
      </w:r>
      <w:r>
        <w:rPr>
          <w:noProof/>
        </w:rPr>
      </w:r>
      <w:r>
        <w:rPr>
          <w:noProof/>
        </w:rPr>
        <w:fldChar w:fldCharType="separate"/>
      </w:r>
      <w:r>
        <w:rPr>
          <w:noProof/>
        </w:rPr>
        <w:t>61</w:t>
      </w:r>
      <w:r>
        <w:rPr>
          <w:noProof/>
        </w:rPr>
        <w:fldChar w:fldCharType="end"/>
      </w:r>
    </w:p>
    <w:p w14:paraId="6A8FD813" w14:textId="20BD33D5" w:rsidR="008D2E79" w:rsidRDefault="008D2E79">
      <w:pPr>
        <w:pStyle w:val="Turinys2"/>
        <w:rPr>
          <w:rFonts w:asciiTheme="minorHAnsi" w:eastAsiaTheme="minorEastAsia" w:hAnsiTheme="minorHAnsi" w:cstheme="minorBidi"/>
          <w:noProof/>
          <w:sz w:val="22"/>
          <w:szCs w:val="22"/>
          <w:lang w:val="en-GB" w:eastAsia="en-GB"/>
        </w:rPr>
      </w:pPr>
      <w:r>
        <w:rPr>
          <w:noProof/>
        </w:rPr>
        <w:t>4.2.</w:t>
      </w:r>
      <w:r>
        <w:rPr>
          <w:rFonts w:asciiTheme="minorHAnsi" w:eastAsiaTheme="minorEastAsia" w:hAnsiTheme="minorHAnsi" w:cstheme="minorBidi"/>
          <w:noProof/>
          <w:sz w:val="22"/>
          <w:szCs w:val="22"/>
          <w:lang w:val="en-GB" w:eastAsia="en-GB"/>
        </w:rPr>
        <w:tab/>
      </w:r>
      <w:r>
        <w:rPr>
          <w:noProof/>
        </w:rPr>
        <w:t>Programos tekstas</w:t>
      </w:r>
      <w:r>
        <w:rPr>
          <w:noProof/>
        </w:rPr>
        <w:tab/>
      </w:r>
      <w:r>
        <w:rPr>
          <w:noProof/>
        </w:rPr>
        <w:fldChar w:fldCharType="begin"/>
      </w:r>
      <w:r>
        <w:rPr>
          <w:noProof/>
        </w:rPr>
        <w:instrText xml:space="preserve"> PAGEREF _Toc529041944 \h </w:instrText>
      </w:r>
      <w:r>
        <w:rPr>
          <w:noProof/>
        </w:rPr>
      </w:r>
      <w:r>
        <w:rPr>
          <w:noProof/>
        </w:rPr>
        <w:fldChar w:fldCharType="separate"/>
      </w:r>
      <w:r>
        <w:rPr>
          <w:noProof/>
        </w:rPr>
        <w:t>61</w:t>
      </w:r>
      <w:r>
        <w:rPr>
          <w:noProof/>
        </w:rPr>
        <w:fldChar w:fldCharType="end"/>
      </w:r>
    </w:p>
    <w:p w14:paraId="2B614365" w14:textId="0A3BF209" w:rsidR="008D2E79" w:rsidRDefault="008D2E79">
      <w:pPr>
        <w:pStyle w:val="Turinys2"/>
        <w:rPr>
          <w:rFonts w:asciiTheme="minorHAnsi" w:eastAsiaTheme="minorEastAsia" w:hAnsiTheme="minorHAnsi" w:cstheme="minorBidi"/>
          <w:noProof/>
          <w:sz w:val="22"/>
          <w:szCs w:val="22"/>
          <w:lang w:val="en-GB" w:eastAsia="en-GB"/>
        </w:rPr>
      </w:pPr>
      <w:r>
        <w:rPr>
          <w:noProof/>
        </w:rPr>
        <w:t>4.3.</w:t>
      </w:r>
      <w:r>
        <w:rPr>
          <w:rFonts w:asciiTheme="minorHAnsi" w:eastAsiaTheme="minorEastAsia" w:hAnsiTheme="minorHAnsi" w:cstheme="minorBidi"/>
          <w:noProof/>
          <w:sz w:val="22"/>
          <w:szCs w:val="22"/>
          <w:lang w:val="en-GB" w:eastAsia="en-GB"/>
        </w:rPr>
        <w:tab/>
      </w:r>
      <w:r>
        <w:rPr>
          <w:noProof/>
        </w:rPr>
        <w:t>Pradiniai duomenys ir rezultatai</w:t>
      </w:r>
      <w:r>
        <w:rPr>
          <w:noProof/>
        </w:rPr>
        <w:tab/>
      </w:r>
      <w:r>
        <w:rPr>
          <w:noProof/>
        </w:rPr>
        <w:fldChar w:fldCharType="begin"/>
      </w:r>
      <w:r>
        <w:rPr>
          <w:noProof/>
        </w:rPr>
        <w:instrText xml:space="preserve"> PAGEREF _Toc529041945 \h </w:instrText>
      </w:r>
      <w:r>
        <w:rPr>
          <w:noProof/>
        </w:rPr>
      </w:r>
      <w:r>
        <w:rPr>
          <w:noProof/>
        </w:rPr>
        <w:fldChar w:fldCharType="separate"/>
      </w:r>
      <w:r>
        <w:rPr>
          <w:noProof/>
        </w:rPr>
        <w:t>61</w:t>
      </w:r>
      <w:r>
        <w:rPr>
          <w:noProof/>
        </w:rPr>
        <w:fldChar w:fldCharType="end"/>
      </w:r>
    </w:p>
    <w:p w14:paraId="4D634226" w14:textId="5EB56453" w:rsidR="008D2E79" w:rsidRDefault="008D2E79">
      <w:pPr>
        <w:pStyle w:val="Turinys2"/>
        <w:rPr>
          <w:rFonts w:asciiTheme="minorHAnsi" w:eastAsiaTheme="minorEastAsia" w:hAnsiTheme="minorHAnsi" w:cstheme="minorBidi"/>
          <w:noProof/>
          <w:sz w:val="22"/>
          <w:szCs w:val="22"/>
          <w:lang w:val="en-GB" w:eastAsia="en-GB"/>
        </w:rPr>
      </w:pPr>
      <w:r>
        <w:rPr>
          <w:noProof/>
        </w:rPr>
        <w:t>4.4.</w:t>
      </w:r>
      <w:r>
        <w:rPr>
          <w:rFonts w:asciiTheme="minorHAnsi" w:eastAsiaTheme="minorEastAsia" w:hAnsiTheme="minorHAnsi" w:cstheme="minorBidi"/>
          <w:noProof/>
          <w:sz w:val="22"/>
          <w:szCs w:val="22"/>
          <w:lang w:val="en-GB" w:eastAsia="en-GB"/>
        </w:rPr>
        <w:tab/>
      </w:r>
      <w:r>
        <w:rPr>
          <w:noProof/>
        </w:rPr>
        <w:t>Dėstytojo pastabos</w:t>
      </w:r>
      <w:r>
        <w:rPr>
          <w:noProof/>
        </w:rPr>
        <w:tab/>
      </w:r>
      <w:r>
        <w:rPr>
          <w:noProof/>
        </w:rPr>
        <w:fldChar w:fldCharType="begin"/>
      </w:r>
      <w:r>
        <w:rPr>
          <w:noProof/>
        </w:rPr>
        <w:instrText xml:space="preserve"> PAGEREF _Toc529041946 \h </w:instrText>
      </w:r>
      <w:r>
        <w:rPr>
          <w:noProof/>
        </w:rPr>
      </w:r>
      <w:r>
        <w:rPr>
          <w:noProof/>
        </w:rPr>
        <w:fldChar w:fldCharType="separate"/>
      </w:r>
      <w:r>
        <w:rPr>
          <w:noProof/>
        </w:rPr>
        <w:t>61</w:t>
      </w:r>
      <w:r>
        <w:rPr>
          <w:noProof/>
        </w:rPr>
        <w:fldChar w:fldCharType="end"/>
      </w:r>
    </w:p>
    <w:p w14:paraId="73ED7814" w14:textId="17E2462A" w:rsidR="008D2E79" w:rsidRDefault="008D2E79">
      <w:pPr>
        <w:pStyle w:val="Turinys1"/>
        <w:rPr>
          <w:rFonts w:asciiTheme="minorHAnsi" w:eastAsiaTheme="minorEastAsia" w:hAnsiTheme="minorHAnsi" w:cstheme="minorBidi"/>
          <w:b w:val="0"/>
          <w:noProof/>
          <w:sz w:val="22"/>
          <w:szCs w:val="22"/>
          <w:lang w:val="en-GB" w:eastAsia="en-GB"/>
        </w:rPr>
      </w:pPr>
      <w:r>
        <w:rPr>
          <w:noProof/>
        </w:rPr>
        <w:t>5.</w:t>
      </w:r>
      <w:r>
        <w:rPr>
          <w:rFonts w:asciiTheme="minorHAnsi" w:eastAsiaTheme="minorEastAsia" w:hAnsiTheme="minorHAnsi" w:cstheme="minorBidi"/>
          <w:b w:val="0"/>
          <w:noProof/>
          <w:sz w:val="22"/>
          <w:szCs w:val="22"/>
          <w:lang w:val="en-GB" w:eastAsia="en-GB"/>
        </w:rPr>
        <w:tab/>
      </w:r>
      <w:r>
        <w:rPr>
          <w:noProof/>
        </w:rPr>
        <w:t>Polimorfizmas</w:t>
      </w:r>
      <w:r>
        <w:rPr>
          <w:noProof/>
        </w:rPr>
        <w:tab/>
      </w:r>
      <w:r>
        <w:rPr>
          <w:noProof/>
        </w:rPr>
        <w:fldChar w:fldCharType="begin"/>
      </w:r>
      <w:r>
        <w:rPr>
          <w:noProof/>
        </w:rPr>
        <w:instrText xml:space="preserve"> PAGEREF _Toc529041947 \h </w:instrText>
      </w:r>
      <w:r>
        <w:rPr>
          <w:noProof/>
        </w:rPr>
      </w:r>
      <w:r>
        <w:rPr>
          <w:noProof/>
        </w:rPr>
        <w:fldChar w:fldCharType="separate"/>
      </w:r>
      <w:r>
        <w:rPr>
          <w:noProof/>
        </w:rPr>
        <w:t>62</w:t>
      </w:r>
      <w:r>
        <w:rPr>
          <w:noProof/>
        </w:rPr>
        <w:fldChar w:fldCharType="end"/>
      </w:r>
    </w:p>
    <w:p w14:paraId="78249405" w14:textId="4B3138EF" w:rsidR="008D2E79" w:rsidRDefault="008D2E79">
      <w:pPr>
        <w:pStyle w:val="Turinys2"/>
        <w:rPr>
          <w:rFonts w:asciiTheme="minorHAnsi" w:eastAsiaTheme="minorEastAsia" w:hAnsiTheme="minorHAnsi" w:cstheme="minorBidi"/>
          <w:noProof/>
          <w:sz w:val="22"/>
          <w:szCs w:val="22"/>
          <w:lang w:val="en-GB" w:eastAsia="en-GB"/>
        </w:rPr>
      </w:pPr>
      <w:r>
        <w:rPr>
          <w:noProof/>
        </w:rPr>
        <w:t>5.1.</w:t>
      </w:r>
      <w:r>
        <w:rPr>
          <w:rFonts w:asciiTheme="minorHAnsi" w:eastAsiaTheme="minorEastAsia" w:hAnsiTheme="minorHAnsi" w:cstheme="minorBidi"/>
          <w:noProof/>
          <w:sz w:val="22"/>
          <w:szCs w:val="22"/>
          <w:lang w:val="en-GB" w:eastAsia="en-GB"/>
        </w:rPr>
        <w:tab/>
      </w:r>
      <w:r>
        <w:rPr>
          <w:noProof/>
        </w:rPr>
        <w:t>Darbo užduotis</w:t>
      </w:r>
      <w:r>
        <w:rPr>
          <w:noProof/>
        </w:rPr>
        <w:tab/>
      </w:r>
      <w:r>
        <w:rPr>
          <w:noProof/>
        </w:rPr>
        <w:fldChar w:fldCharType="begin"/>
      </w:r>
      <w:r>
        <w:rPr>
          <w:noProof/>
        </w:rPr>
        <w:instrText xml:space="preserve"> PAGEREF _Toc529041948 \h </w:instrText>
      </w:r>
      <w:r>
        <w:rPr>
          <w:noProof/>
        </w:rPr>
      </w:r>
      <w:r>
        <w:rPr>
          <w:noProof/>
        </w:rPr>
        <w:fldChar w:fldCharType="separate"/>
      </w:r>
      <w:r>
        <w:rPr>
          <w:noProof/>
        </w:rPr>
        <w:t>62</w:t>
      </w:r>
      <w:r>
        <w:rPr>
          <w:noProof/>
        </w:rPr>
        <w:fldChar w:fldCharType="end"/>
      </w:r>
    </w:p>
    <w:p w14:paraId="2E4F6E4A" w14:textId="5DCABCE5" w:rsidR="008D2E79" w:rsidRDefault="008D2E79">
      <w:pPr>
        <w:pStyle w:val="Turinys2"/>
        <w:rPr>
          <w:rFonts w:asciiTheme="minorHAnsi" w:eastAsiaTheme="minorEastAsia" w:hAnsiTheme="minorHAnsi" w:cstheme="minorBidi"/>
          <w:noProof/>
          <w:sz w:val="22"/>
          <w:szCs w:val="22"/>
          <w:lang w:val="en-GB" w:eastAsia="en-GB"/>
        </w:rPr>
      </w:pPr>
      <w:r>
        <w:rPr>
          <w:noProof/>
        </w:rPr>
        <w:t>5.2.</w:t>
      </w:r>
      <w:r>
        <w:rPr>
          <w:rFonts w:asciiTheme="minorHAnsi" w:eastAsiaTheme="minorEastAsia" w:hAnsiTheme="minorHAnsi" w:cstheme="minorBidi"/>
          <w:noProof/>
          <w:sz w:val="22"/>
          <w:szCs w:val="22"/>
          <w:lang w:val="en-GB" w:eastAsia="en-GB"/>
        </w:rPr>
        <w:tab/>
      </w:r>
      <w:r>
        <w:rPr>
          <w:noProof/>
        </w:rPr>
        <w:t>Programos tekstas</w:t>
      </w:r>
      <w:r>
        <w:rPr>
          <w:noProof/>
        </w:rPr>
        <w:tab/>
      </w:r>
      <w:r>
        <w:rPr>
          <w:noProof/>
        </w:rPr>
        <w:fldChar w:fldCharType="begin"/>
      </w:r>
      <w:r>
        <w:rPr>
          <w:noProof/>
        </w:rPr>
        <w:instrText xml:space="preserve"> PAGEREF _Toc529041949 \h </w:instrText>
      </w:r>
      <w:r>
        <w:rPr>
          <w:noProof/>
        </w:rPr>
      </w:r>
      <w:r>
        <w:rPr>
          <w:noProof/>
        </w:rPr>
        <w:fldChar w:fldCharType="separate"/>
      </w:r>
      <w:r>
        <w:rPr>
          <w:noProof/>
        </w:rPr>
        <w:t>62</w:t>
      </w:r>
      <w:r>
        <w:rPr>
          <w:noProof/>
        </w:rPr>
        <w:fldChar w:fldCharType="end"/>
      </w:r>
    </w:p>
    <w:p w14:paraId="3846EB12" w14:textId="0FF6C64E" w:rsidR="008D2E79" w:rsidRDefault="008D2E79">
      <w:pPr>
        <w:pStyle w:val="Turinys2"/>
        <w:rPr>
          <w:rFonts w:asciiTheme="minorHAnsi" w:eastAsiaTheme="minorEastAsia" w:hAnsiTheme="minorHAnsi" w:cstheme="minorBidi"/>
          <w:noProof/>
          <w:sz w:val="22"/>
          <w:szCs w:val="22"/>
          <w:lang w:val="en-GB" w:eastAsia="en-GB"/>
        </w:rPr>
      </w:pPr>
      <w:r>
        <w:rPr>
          <w:noProof/>
        </w:rPr>
        <w:t>5.3.</w:t>
      </w:r>
      <w:r>
        <w:rPr>
          <w:rFonts w:asciiTheme="minorHAnsi" w:eastAsiaTheme="minorEastAsia" w:hAnsiTheme="minorHAnsi" w:cstheme="minorBidi"/>
          <w:noProof/>
          <w:sz w:val="22"/>
          <w:szCs w:val="22"/>
          <w:lang w:val="en-GB" w:eastAsia="en-GB"/>
        </w:rPr>
        <w:tab/>
      </w:r>
      <w:r>
        <w:rPr>
          <w:noProof/>
        </w:rPr>
        <w:t>Pradiniai duomenys ir rezultatai</w:t>
      </w:r>
      <w:r>
        <w:rPr>
          <w:noProof/>
        </w:rPr>
        <w:tab/>
      </w:r>
      <w:r>
        <w:rPr>
          <w:noProof/>
        </w:rPr>
        <w:fldChar w:fldCharType="begin"/>
      </w:r>
      <w:r>
        <w:rPr>
          <w:noProof/>
        </w:rPr>
        <w:instrText xml:space="preserve"> PAGEREF _Toc529041950 \h </w:instrText>
      </w:r>
      <w:r>
        <w:rPr>
          <w:noProof/>
        </w:rPr>
      </w:r>
      <w:r>
        <w:rPr>
          <w:noProof/>
        </w:rPr>
        <w:fldChar w:fldCharType="separate"/>
      </w:r>
      <w:r>
        <w:rPr>
          <w:noProof/>
        </w:rPr>
        <w:t>62</w:t>
      </w:r>
      <w:r>
        <w:rPr>
          <w:noProof/>
        </w:rPr>
        <w:fldChar w:fldCharType="end"/>
      </w:r>
    </w:p>
    <w:p w14:paraId="13B4D162" w14:textId="07F68437" w:rsidR="008D2E79" w:rsidRDefault="008D2E79">
      <w:pPr>
        <w:pStyle w:val="Turinys2"/>
        <w:rPr>
          <w:rFonts w:asciiTheme="minorHAnsi" w:eastAsiaTheme="minorEastAsia" w:hAnsiTheme="minorHAnsi" w:cstheme="minorBidi"/>
          <w:noProof/>
          <w:sz w:val="22"/>
          <w:szCs w:val="22"/>
          <w:lang w:val="en-GB" w:eastAsia="en-GB"/>
        </w:rPr>
      </w:pPr>
      <w:r>
        <w:rPr>
          <w:noProof/>
        </w:rPr>
        <w:t>5.4.</w:t>
      </w:r>
      <w:r>
        <w:rPr>
          <w:rFonts w:asciiTheme="minorHAnsi" w:eastAsiaTheme="minorEastAsia" w:hAnsiTheme="minorHAnsi" w:cstheme="minorBidi"/>
          <w:noProof/>
          <w:sz w:val="22"/>
          <w:szCs w:val="22"/>
          <w:lang w:val="en-GB" w:eastAsia="en-GB"/>
        </w:rPr>
        <w:tab/>
      </w:r>
      <w:r>
        <w:rPr>
          <w:noProof/>
        </w:rPr>
        <w:t>Dėstytojo pastabos</w:t>
      </w:r>
      <w:r>
        <w:rPr>
          <w:noProof/>
        </w:rPr>
        <w:tab/>
      </w:r>
      <w:r>
        <w:rPr>
          <w:noProof/>
        </w:rPr>
        <w:fldChar w:fldCharType="begin"/>
      </w:r>
      <w:r>
        <w:rPr>
          <w:noProof/>
        </w:rPr>
        <w:instrText xml:space="preserve"> PAGEREF _Toc529041951 \h </w:instrText>
      </w:r>
      <w:r>
        <w:rPr>
          <w:noProof/>
        </w:rPr>
      </w:r>
      <w:r>
        <w:rPr>
          <w:noProof/>
        </w:rPr>
        <w:fldChar w:fldCharType="separate"/>
      </w:r>
      <w:r>
        <w:rPr>
          <w:noProof/>
        </w:rPr>
        <w:t>62</w:t>
      </w:r>
      <w:r>
        <w:rPr>
          <w:noProof/>
        </w:rPr>
        <w:fldChar w:fldCharType="end"/>
      </w:r>
    </w:p>
    <w:p w14:paraId="732FED78" w14:textId="66A31202" w:rsidR="00D560C9" w:rsidRPr="0015714D" w:rsidRDefault="00D560C9" w:rsidP="002949A3">
      <w:r w:rsidRPr="00EB5168">
        <w:fldChar w:fldCharType="end"/>
      </w:r>
    </w:p>
    <w:p w14:paraId="10B60B0F" w14:textId="77777777" w:rsidR="00965287" w:rsidRDefault="00965287" w:rsidP="000F7F7F">
      <w:pPr>
        <w:pStyle w:val="Antrat1"/>
        <w:sectPr w:rsidR="00965287" w:rsidSect="00291C8F">
          <w:type w:val="continuous"/>
          <w:pgSz w:w="11906" w:h="16838"/>
          <w:pgMar w:top="851" w:right="567" w:bottom="851" w:left="1418" w:header="567" w:footer="567" w:gutter="0"/>
          <w:cols w:space="720"/>
          <w:formProt w:val="0"/>
          <w:titlePg/>
        </w:sectPr>
      </w:pPr>
    </w:p>
    <w:p w14:paraId="32D2F8AB" w14:textId="77777777" w:rsidR="00844988" w:rsidRPr="0015714D" w:rsidRDefault="006E731F" w:rsidP="006E731F">
      <w:pPr>
        <w:pStyle w:val="Antrat1"/>
      </w:pPr>
      <w:bookmarkStart w:id="1" w:name="_Toc529041927"/>
      <w:r w:rsidRPr="006E731F">
        <w:lastRenderedPageBreak/>
        <w:t>Objektų rinkinys</w:t>
      </w:r>
      <w:r w:rsidR="00184713">
        <w:t xml:space="preserve"> (Martynas Rišys)</w:t>
      </w:r>
      <w:bookmarkEnd w:id="1"/>
    </w:p>
    <w:p w14:paraId="629A9721" w14:textId="77777777" w:rsidR="00844988" w:rsidRDefault="00844988" w:rsidP="00F16C66">
      <w:pPr>
        <w:pStyle w:val="Antrat2"/>
      </w:pPr>
      <w:bookmarkStart w:id="2" w:name="_Toc529041928"/>
      <w:r w:rsidRPr="00844988">
        <w:t>Darbo užduotis</w:t>
      </w:r>
      <w:bookmarkEnd w:id="2"/>
    </w:p>
    <w:p w14:paraId="5FA4B31D" w14:textId="77777777" w:rsidR="00616125" w:rsidRDefault="00CC026B" w:rsidP="00616125">
      <w:r w:rsidRPr="00CC026B">
        <w:rPr>
          <w:b/>
        </w:rPr>
        <w:t>U1-5.</w:t>
      </w:r>
      <w:r>
        <w:t xml:space="preserve"> </w:t>
      </w:r>
      <w:r w:rsidR="00616125" w:rsidRPr="00616125">
        <w:rPr>
          <w:b/>
        </w:rPr>
        <w:t>Proto mūšis</w:t>
      </w:r>
      <w:r w:rsidR="00616125">
        <w:t xml:space="preserve">. Studentų atstovybė organizuoja žaidimą „Protų mūšis“. Turite žaidimui paruoštus klausimus. Duomenų faile pateikiama ši informacija: tema, sudėtingumas, klausimo autorius, klausimo tekstas, 4 atsakymo variantai, teisingas atsakymas, balai. </w:t>
      </w:r>
    </w:p>
    <w:p w14:paraId="4C784F7A" w14:textId="77777777" w:rsidR="00616125" w:rsidRDefault="00616125" w:rsidP="00616125">
      <w:r>
        <w:sym w:font="Symbol" w:char="F0B7"/>
      </w:r>
      <w:r>
        <w:t xml:space="preserve"> Raskite, kokios temos klausimai sunkiausi (lyginkite sudėtingumo vidurkius), temos pavadinimą atspausdinkite ekrane.</w:t>
      </w:r>
    </w:p>
    <w:p w14:paraId="3E8DE365" w14:textId="77777777" w:rsidR="00616125" w:rsidRDefault="00616125" w:rsidP="00616125">
      <w:r>
        <w:t xml:space="preserve"> </w:t>
      </w:r>
      <w:r>
        <w:sym w:font="Symbol" w:char="F0B7"/>
      </w:r>
      <w:r>
        <w:t xml:space="preserve"> Raskite, kas sukūrė daugiausiai klausimų, autoriaus vardą bei klausimų kiekį atspausdinkite ekrane.</w:t>
      </w:r>
      <w:r w:rsidRPr="00616125">
        <w:t xml:space="preserve"> </w:t>
      </w:r>
    </w:p>
    <w:p w14:paraId="64597EFE" w14:textId="77777777" w:rsidR="002E3EF8" w:rsidRPr="00844988" w:rsidRDefault="00616125" w:rsidP="00616125">
      <w:r>
        <w:t xml:space="preserve"> </w:t>
      </w:r>
      <w:r>
        <w:sym w:font="Symbol" w:char="F0B7"/>
      </w:r>
      <w:r>
        <w:t xml:space="preserve"> Sudarykite du klausimų rinkinius, kurių kiekvienas turėtų po 5 atsitiktiniu būdu parinktus klausimus. Į failus „Klausimai1.csv“ ir „Klausimai2.csv“ įrašykite klausimų temas, tekstus ir balų skaičių.</w:t>
      </w:r>
    </w:p>
    <w:p w14:paraId="5869C64A" w14:textId="77777777" w:rsidR="00844988" w:rsidRDefault="00844988" w:rsidP="00F16C66">
      <w:pPr>
        <w:pStyle w:val="Antrat2"/>
      </w:pPr>
      <w:bookmarkStart w:id="3" w:name="_Toc529041929"/>
      <w:r w:rsidRPr="00844988">
        <w:t>Programos tekstas</w:t>
      </w:r>
      <w:bookmarkEnd w:id="3"/>
    </w:p>
    <w:p w14:paraId="6CE8F3ED" w14:textId="77777777" w:rsidR="00616125" w:rsidRDefault="00616125" w:rsidP="00616125">
      <w:pPr>
        <w:ind w:firstLine="0"/>
        <w:rPr>
          <w:noProof/>
        </w:rPr>
      </w:pPr>
      <w:r w:rsidRPr="00616125">
        <w:rPr>
          <w:noProof/>
        </w:rPr>
        <w:t>Klausimas.cs</w:t>
      </w:r>
      <w:r>
        <w:rPr>
          <w:noProof/>
        </w:rPr>
        <w:t>;</w:t>
      </w:r>
    </w:p>
    <w:p w14:paraId="3FE2AC48" w14:textId="77777777" w:rsidR="00616125" w:rsidRDefault="00616125" w:rsidP="00616125">
      <w:pPr>
        <w:ind w:firstLine="0"/>
        <w:rPr>
          <w:noProof/>
        </w:rPr>
      </w:pPr>
    </w:p>
    <w:p w14:paraId="75F8104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FF"/>
          <w:sz w:val="19"/>
          <w:szCs w:val="19"/>
          <w:lang w:eastAsia="lt-LT"/>
        </w:rPr>
        <w:t>using</w:t>
      </w:r>
      <w:r>
        <w:rPr>
          <w:rFonts w:ascii="Consolas" w:hAnsi="Consolas" w:cs="Consolas"/>
          <w:noProof/>
          <w:color w:val="000000"/>
          <w:sz w:val="19"/>
          <w:szCs w:val="19"/>
          <w:lang w:eastAsia="lt-LT"/>
        </w:rPr>
        <w:t xml:space="preserve"> System;</w:t>
      </w:r>
    </w:p>
    <w:p w14:paraId="4894A67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FF"/>
          <w:sz w:val="19"/>
          <w:szCs w:val="19"/>
          <w:lang w:eastAsia="lt-LT"/>
        </w:rPr>
        <w:t>using</w:t>
      </w:r>
      <w:r>
        <w:rPr>
          <w:rFonts w:ascii="Consolas" w:hAnsi="Consolas" w:cs="Consolas"/>
          <w:noProof/>
          <w:color w:val="000000"/>
          <w:sz w:val="19"/>
          <w:szCs w:val="19"/>
          <w:lang w:eastAsia="lt-LT"/>
        </w:rPr>
        <w:t xml:space="preserve"> System.Collections.Generic;</w:t>
      </w:r>
    </w:p>
    <w:p w14:paraId="09C3120E"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FF"/>
          <w:sz w:val="19"/>
          <w:szCs w:val="19"/>
          <w:lang w:eastAsia="lt-LT"/>
        </w:rPr>
        <w:t>using</w:t>
      </w:r>
      <w:r>
        <w:rPr>
          <w:rFonts w:ascii="Consolas" w:hAnsi="Consolas" w:cs="Consolas"/>
          <w:noProof/>
          <w:color w:val="000000"/>
          <w:sz w:val="19"/>
          <w:szCs w:val="19"/>
          <w:lang w:eastAsia="lt-LT"/>
        </w:rPr>
        <w:t xml:space="preserve"> System.Linq;</w:t>
      </w:r>
    </w:p>
    <w:p w14:paraId="1B98490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FF"/>
          <w:sz w:val="19"/>
          <w:szCs w:val="19"/>
          <w:lang w:eastAsia="lt-LT"/>
        </w:rPr>
        <w:t>using</w:t>
      </w:r>
      <w:r>
        <w:rPr>
          <w:rFonts w:ascii="Consolas" w:hAnsi="Consolas" w:cs="Consolas"/>
          <w:noProof/>
          <w:color w:val="000000"/>
          <w:sz w:val="19"/>
          <w:szCs w:val="19"/>
          <w:lang w:eastAsia="lt-LT"/>
        </w:rPr>
        <w:t xml:space="preserve"> System.Text;</w:t>
      </w:r>
    </w:p>
    <w:p w14:paraId="3C355B6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FF"/>
          <w:sz w:val="19"/>
          <w:szCs w:val="19"/>
          <w:lang w:eastAsia="lt-LT"/>
        </w:rPr>
        <w:t>using</w:t>
      </w:r>
      <w:r>
        <w:rPr>
          <w:rFonts w:ascii="Consolas" w:hAnsi="Consolas" w:cs="Consolas"/>
          <w:noProof/>
          <w:color w:val="000000"/>
          <w:sz w:val="19"/>
          <w:szCs w:val="19"/>
          <w:lang w:eastAsia="lt-LT"/>
        </w:rPr>
        <w:t xml:space="preserve"> System.Threading.Tasks;</w:t>
      </w:r>
    </w:p>
    <w:p w14:paraId="65FFF5B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2782B7B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FF"/>
          <w:sz w:val="19"/>
          <w:szCs w:val="19"/>
          <w:lang w:eastAsia="lt-LT"/>
        </w:rPr>
        <w:t>namespace</w:t>
      </w:r>
      <w:r>
        <w:rPr>
          <w:rFonts w:ascii="Consolas" w:hAnsi="Consolas" w:cs="Consolas"/>
          <w:noProof/>
          <w:color w:val="000000"/>
          <w:sz w:val="19"/>
          <w:szCs w:val="19"/>
          <w:lang w:eastAsia="lt-LT"/>
        </w:rPr>
        <w:t xml:space="preserve"> L._1_Protų_mūšis</w:t>
      </w:r>
    </w:p>
    <w:p w14:paraId="5CCEA47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7E888A3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572CA05A"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klasė, kurioje yra sukurti parametrai apibūdinantis klausimą</w:t>
      </w:r>
    </w:p>
    <w:p w14:paraId="6610742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20443B9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class</w:t>
      </w:r>
      <w:r>
        <w:rPr>
          <w:rFonts w:ascii="Consolas" w:hAnsi="Consolas" w:cs="Consolas"/>
          <w:noProof/>
          <w:color w:val="000000"/>
          <w:sz w:val="19"/>
          <w:szCs w:val="19"/>
          <w:lang w:eastAsia="lt-LT"/>
        </w:rPr>
        <w:t xml:space="preserve"> </w:t>
      </w:r>
      <w:r>
        <w:rPr>
          <w:rFonts w:ascii="Consolas" w:hAnsi="Consolas" w:cs="Consolas"/>
          <w:noProof/>
          <w:color w:val="2B91AF"/>
          <w:sz w:val="19"/>
          <w:szCs w:val="19"/>
          <w:lang w:eastAsia="lt-LT"/>
        </w:rPr>
        <w:t>Klausimas</w:t>
      </w:r>
    </w:p>
    <w:p w14:paraId="74AE86F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667B8DC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public</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Tema { </w:t>
      </w:r>
      <w:r>
        <w:rPr>
          <w:rFonts w:ascii="Consolas" w:hAnsi="Consolas" w:cs="Consolas"/>
          <w:noProof/>
          <w:color w:val="0000FF"/>
          <w:sz w:val="19"/>
          <w:szCs w:val="19"/>
          <w:lang w:eastAsia="lt-LT"/>
        </w:rPr>
        <w:t>get</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set</w:t>
      </w:r>
      <w:r>
        <w:rPr>
          <w:rFonts w:ascii="Consolas" w:hAnsi="Consolas" w:cs="Consolas"/>
          <w:noProof/>
          <w:color w:val="000000"/>
          <w:sz w:val="19"/>
          <w:szCs w:val="19"/>
          <w:lang w:eastAsia="lt-LT"/>
        </w:rPr>
        <w:t>; }</w:t>
      </w:r>
    </w:p>
    <w:p w14:paraId="2CFB47B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public</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Sudėtingumas { </w:t>
      </w:r>
      <w:r>
        <w:rPr>
          <w:rFonts w:ascii="Consolas" w:hAnsi="Consolas" w:cs="Consolas"/>
          <w:noProof/>
          <w:color w:val="0000FF"/>
          <w:sz w:val="19"/>
          <w:szCs w:val="19"/>
          <w:lang w:eastAsia="lt-LT"/>
        </w:rPr>
        <w:t>get</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set</w:t>
      </w:r>
      <w:r>
        <w:rPr>
          <w:rFonts w:ascii="Consolas" w:hAnsi="Consolas" w:cs="Consolas"/>
          <w:noProof/>
          <w:color w:val="000000"/>
          <w:sz w:val="19"/>
          <w:szCs w:val="19"/>
          <w:lang w:eastAsia="lt-LT"/>
        </w:rPr>
        <w:t>; }</w:t>
      </w:r>
    </w:p>
    <w:p w14:paraId="3EFBF0D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public</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Autorius { </w:t>
      </w:r>
      <w:r>
        <w:rPr>
          <w:rFonts w:ascii="Consolas" w:hAnsi="Consolas" w:cs="Consolas"/>
          <w:noProof/>
          <w:color w:val="0000FF"/>
          <w:sz w:val="19"/>
          <w:szCs w:val="19"/>
          <w:lang w:eastAsia="lt-LT"/>
        </w:rPr>
        <w:t>get</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set</w:t>
      </w:r>
      <w:r>
        <w:rPr>
          <w:rFonts w:ascii="Consolas" w:hAnsi="Consolas" w:cs="Consolas"/>
          <w:noProof/>
          <w:color w:val="000000"/>
          <w:sz w:val="19"/>
          <w:szCs w:val="19"/>
          <w:lang w:eastAsia="lt-LT"/>
        </w:rPr>
        <w:t>; }</w:t>
      </w:r>
    </w:p>
    <w:p w14:paraId="6252E6AE"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public</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KlausimoTekstas { </w:t>
      </w:r>
      <w:r>
        <w:rPr>
          <w:rFonts w:ascii="Consolas" w:hAnsi="Consolas" w:cs="Consolas"/>
          <w:noProof/>
          <w:color w:val="0000FF"/>
          <w:sz w:val="19"/>
          <w:szCs w:val="19"/>
          <w:lang w:eastAsia="lt-LT"/>
        </w:rPr>
        <w:t>get</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set</w:t>
      </w:r>
      <w:r>
        <w:rPr>
          <w:rFonts w:ascii="Consolas" w:hAnsi="Consolas" w:cs="Consolas"/>
          <w:noProof/>
          <w:color w:val="000000"/>
          <w:sz w:val="19"/>
          <w:szCs w:val="19"/>
          <w:lang w:eastAsia="lt-LT"/>
        </w:rPr>
        <w:t>; }</w:t>
      </w:r>
    </w:p>
    <w:p w14:paraId="2168901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public</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AtsakymoVariantai { </w:t>
      </w:r>
      <w:r>
        <w:rPr>
          <w:rFonts w:ascii="Consolas" w:hAnsi="Consolas" w:cs="Consolas"/>
          <w:noProof/>
          <w:color w:val="0000FF"/>
          <w:sz w:val="19"/>
          <w:szCs w:val="19"/>
          <w:lang w:eastAsia="lt-LT"/>
        </w:rPr>
        <w:t>get</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set</w:t>
      </w:r>
      <w:r>
        <w:rPr>
          <w:rFonts w:ascii="Consolas" w:hAnsi="Consolas" w:cs="Consolas"/>
          <w:noProof/>
          <w:color w:val="000000"/>
          <w:sz w:val="19"/>
          <w:szCs w:val="19"/>
          <w:lang w:eastAsia="lt-LT"/>
        </w:rPr>
        <w:t>; }</w:t>
      </w:r>
    </w:p>
    <w:p w14:paraId="436D2F0E"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public</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TeisingasAtsakymas { </w:t>
      </w:r>
      <w:r>
        <w:rPr>
          <w:rFonts w:ascii="Consolas" w:hAnsi="Consolas" w:cs="Consolas"/>
          <w:noProof/>
          <w:color w:val="0000FF"/>
          <w:sz w:val="19"/>
          <w:szCs w:val="19"/>
          <w:lang w:eastAsia="lt-LT"/>
        </w:rPr>
        <w:t>get</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set</w:t>
      </w:r>
      <w:r>
        <w:rPr>
          <w:rFonts w:ascii="Consolas" w:hAnsi="Consolas" w:cs="Consolas"/>
          <w:noProof/>
          <w:color w:val="000000"/>
          <w:sz w:val="19"/>
          <w:szCs w:val="19"/>
          <w:lang w:eastAsia="lt-LT"/>
        </w:rPr>
        <w:t>; }</w:t>
      </w:r>
    </w:p>
    <w:p w14:paraId="4EB2FE5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public</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Balai { </w:t>
      </w:r>
      <w:r>
        <w:rPr>
          <w:rFonts w:ascii="Consolas" w:hAnsi="Consolas" w:cs="Consolas"/>
          <w:noProof/>
          <w:color w:val="0000FF"/>
          <w:sz w:val="19"/>
          <w:szCs w:val="19"/>
          <w:lang w:eastAsia="lt-LT"/>
        </w:rPr>
        <w:t>get</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set</w:t>
      </w:r>
      <w:r>
        <w:rPr>
          <w:rFonts w:ascii="Consolas" w:hAnsi="Consolas" w:cs="Consolas"/>
          <w:noProof/>
          <w:color w:val="000000"/>
          <w:sz w:val="19"/>
          <w:szCs w:val="19"/>
          <w:lang w:eastAsia="lt-LT"/>
        </w:rPr>
        <w:t>; }</w:t>
      </w:r>
    </w:p>
    <w:p w14:paraId="43D4D3D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56CF65F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6D88DCB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Konstruktorius</w:t>
      </w:r>
    </w:p>
    <w:p w14:paraId="368987E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5530180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tema</w:t>
      </w:r>
      <w:r>
        <w:rPr>
          <w:rFonts w:ascii="Consolas" w:hAnsi="Consolas" w:cs="Consolas"/>
          <w:noProof/>
          <w:color w:val="808080"/>
          <w:sz w:val="19"/>
          <w:szCs w:val="19"/>
          <w:lang w:eastAsia="lt-LT"/>
        </w:rPr>
        <w:t>"&gt;</w:t>
      </w:r>
      <w:r>
        <w:rPr>
          <w:rFonts w:ascii="Consolas" w:hAnsi="Consolas" w:cs="Consolas"/>
          <w:noProof/>
          <w:color w:val="008000"/>
          <w:sz w:val="19"/>
          <w:szCs w:val="19"/>
          <w:lang w:eastAsia="lt-LT"/>
        </w:rPr>
        <w:t>Klausimo tema</w:t>
      </w:r>
      <w:r>
        <w:rPr>
          <w:rFonts w:ascii="Consolas" w:hAnsi="Consolas" w:cs="Consolas"/>
          <w:noProof/>
          <w:color w:val="808080"/>
          <w:sz w:val="19"/>
          <w:szCs w:val="19"/>
          <w:lang w:eastAsia="lt-LT"/>
        </w:rPr>
        <w:t>&lt;/param&gt;</w:t>
      </w:r>
    </w:p>
    <w:p w14:paraId="31161C8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sudėtingumas</w:t>
      </w:r>
      <w:r>
        <w:rPr>
          <w:rFonts w:ascii="Consolas" w:hAnsi="Consolas" w:cs="Consolas"/>
          <w:noProof/>
          <w:color w:val="808080"/>
          <w:sz w:val="19"/>
          <w:szCs w:val="19"/>
          <w:lang w:eastAsia="lt-LT"/>
        </w:rPr>
        <w:t>"&gt;</w:t>
      </w:r>
      <w:r>
        <w:rPr>
          <w:rFonts w:ascii="Consolas" w:hAnsi="Consolas" w:cs="Consolas"/>
          <w:noProof/>
          <w:color w:val="008000"/>
          <w:sz w:val="19"/>
          <w:szCs w:val="19"/>
          <w:lang w:eastAsia="lt-LT"/>
        </w:rPr>
        <w:t>Klausimo sudėtingumas</w:t>
      </w:r>
      <w:r>
        <w:rPr>
          <w:rFonts w:ascii="Consolas" w:hAnsi="Consolas" w:cs="Consolas"/>
          <w:noProof/>
          <w:color w:val="808080"/>
          <w:sz w:val="19"/>
          <w:szCs w:val="19"/>
          <w:lang w:eastAsia="lt-LT"/>
        </w:rPr>
        <w:t>&lt;/param&gt;</w:t>
      </w:r>
    </w:p>
    <w:p w14:paraId="3851676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autorius</w:t>
      </w:r>
      <w:r>
        <w:rPr>
          <w:rFonts w:ascii="Consolas" w:hAnsi="Consolas" w:cs="Consolas"/>
          <w:noProof/>
          <w:color w:val="808080"/>
          <w:sz w:val="19"/>
          <w:szCs w:val="19"/>
          <w:lang w:eastAsia="lt-LT"/>
        </w:rPr>
        <w:t>"&gt;</w:t>
      </w:r>
      <w:r>
        <w:rPr>
          <w:rFonts w:ascii="Consolas" w:hAnsi="Consolas" w:cs="Consolas"/>
          <w:noProof/>
          <w:color w:val="008000"/>
          <w:sz w:val="19"/>
          <w:szCs w:val="19"/>
          <w:lang w:eastAsia="lt-LT"/>
        </w:rPr>
        <w:t>Klausimo autorius</w:t>
      </w:r>
      <w:r>
        <w:rPr>
          <w:rFonts w:ascii="Consolas" w:hAnsi="Consolas" w:cs="Consolas"/>
          <w:noProof/>
          <w:color w:val="808080"/>
          <w:sz w:val="19"/>
          <w:szCs w:val="19"/>
          <w:lang w:eastAsia="lt-LT"/>
        </w:rPr>
        <w:t>&lt;/param&gt;</w:t>
      </w:r>
    </w:p>
    <w:p w14:paraId="25F86D4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klausimoTekstas</w:t>
      </w:r>
      <w:r>
        <w:rPr>
          <w:rFonts w:ascii="Consolas" w:hAnsi="Consolas" w:cs="Consolas"/>
          <w:noProof/>
          <w:color w:val="808080"/>
          <w:sz w:val="19"/>
          <w:szCs w:val="19"/>
          <w:lang w:eastAsia="lt-LT"/>
        </w:rPr>
        <w:t>"&gt;</w:t>
      </w:r>
      <w:r>
        <w:rPr>
          <w:rFonts w:ascii="Consolas" w:hAnsi="Consolas" w:cs="Consolas"/>
          <w:noProof/>
          <w:color w:val="008000"/>
          <w:sz w:val="19"/>
          <w:szCs w:val="19"/>
          <w:lang w:eastAsia="lt-LT"/>
        </w:rPr>
        <w:t>Klausimas</w:t>
      </w:r>
      <w:r>
        <w:rPr>
          <w:rFonts w:ascii="Consolas" w:hAnsi="Consolas" w:cs="Consolas"/>
          <w:noProof/>
          <w:color w:val="808080"/>
          <w:sz w:val="19"/>
          <w:szCs w:val="19"/>
          <w:lang w:eastAsia="lt-LT"/>
        </w:rPr>
        <w:t>&lt;/param&gt;</w:t>
      </w:r>
    </w:p>
    <w:p w14:paraId="4685F41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atsakymoVariantai</w:t>
      </w:r>
      <w:r>
        <w:rPr>
          <w:rFonts w:ascii="Consolas" w:hAnsi="Consolas" w:cs="Consolas"/>
          <w:noProof/>
          <w:color w:val="808080"/>
          <w:sz w:val="19"/>
          <w:szCs w:val="19"/>
          <w:lang w:eastAsia="lt-LT"/>
        </w:rPr>
        <w:t>"&gt;</w:t>
      </w:r>
      <w:r>
        <w:rPr>
          <w:rFonts w:ascii="Consolas" w:hAnsi="Consolas" w:cs="Consolas"/>
          <w:noProof/>
          <w:color w:val="008000"/>
          <w:sz w:val="19"/>
          <w:szCs w:val="19"/>
          <w:lang w:eastAsia="lt-LT"/>
        </w:rPr>
        <w:t>Galimi klausimo atsakymai</w:t>
      </w:r>
      <w:r>
        <w:rPr>
          <w:rFonts w:ascii="Consolas" w:hAnsi="Consolas" w:cs="Consolas"/>
          <w:noProof/>
          <w:color w:val="808080"/>
          <w:sz w:val="19"/>
          <w:szCs w:val="19"/>
          <w:lang w:eastAsia="lt-LT"/>
        </w:rPr>
        <w:t>&lt;/param&gt;</w:t>
      </w:r>
    </w:p>
    <w:p w14:paraId="1BF3183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teisingasAtsakymas</w:t>
      </w:r>
      <w:r>
        <w:rPr>
          <w:rFonts w:ascii="Consolas" w:hAnsi="Consolas" w:cs="Consolas"/>
          <w:noProof/>
          <w:color w:val="808080"/>
          <w:sz w:val="19"/>
          <w:szCs w:val="19"/>
          <w:lang w:eastAsia="lt-LT"/>
        </w:rPr>
        <w:t>"&gt;</w:t>
      </w:r>
      <w:r>
        <w:rPr>
          <w:rFonts w:ascii="Consolas" w:hAnsi="Consolas" w:cs="Consolas"/>
          <w:noProof/>
          <w:color w:val="008000"/>
          <w:sz w:val="19"/>
          <w:szCs w:val="19"/>
          <w:lang w:eastAsia="lt-LT"/>
        </w:rPr>
        <w:t>Teisingas klausimo atsakymas</w:t>
      </w:r>
      <w:r>
        <w:rPr>
          <w:rFonts w:ascii="Consolas" w:hAnsi="Consolas" w:cs="Consolas"/>
          <w:noProof/>
          <w:color w:val="808080"/>
          <w:sz w:val="19"/>
          <w:szCs w:val="19"/>
          <w:lang w:eastAsia="lt-LT"/>
        </w:rPr>
        <w:t>&lt;/param&gt;</w:t>
      </w:r>
    </w:p>
    <w:p w14:paraId="57F5A0DE"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balai</w:t>
      </w:r>
      <w:r>
        <w:rPr>
          <w:rFonts w:ascii="Consolas" w:hAnsi="Consolas" w:cs="Consolas"/>
          <w:noProof/>
          <w:color w:val="808080"/>
          <w:sz w:val="19"/>
          <w:szCs w:val="19"/>
          <w:lang w:eastAsia="lt-LT"/>
        </w:rPr>
        <w:t>"&gt;</w:t>
      </w:r>
      <w:r>
        <w:rPr>
          <w:rFonts w:ascii="Consolas" w:hAnsi="Consolas" w:cs="Consolas"/>
          <w:noProof/>
          <w:color w:val="008000"/>
          <w:sz w:val="19"/>
          <w:szCs w:val="19"/>
          <w:lang w:eastAsia="lt-LT"/>
        </w:rPr>
        <w:t>Balai skiriami už teisinga atsakyma į klausimą</w:t>
      </w:r>
      <w:r>
        <w:rPr>
          <w:rFonts w:ascii="Consolas" w:hAnsi="Consolas" w:cs="Consolas"/>
          <w:noProof/>
          <w:color w:val="808080"/>
          <w:sz w:val="19"/>
          <w:szCs w:val="19"/>
          <w:lang w:eastAsia="lt-LT"/>
        </w:rPr>
        <w:t>&lt;/param&gt;</w:t>
      </w:r>
    </w:p>
    <w:p w14:paraId="0529542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public</w:t>
      </w:r>
      <w:r>
        <w:rPr>
          <w:rFonts w:ascii="Consolas" w:hAnsi="Consolas" w:cs="Consolas"/>
          <w:noProof/>
          <w:color w:val="000000"/>
          <w:sz w:val="19"/>
          <w:szCs w:val="19"/>
          <w:lang w:eastAsia="lt-LT"/>
        </w:rPr>
        <w:t xml:space="preserve"> Klausimas(</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tema,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sudėtingumas,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autorius,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klausimoTekstas,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atsakymoVariantai,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teisingasAtsakymas,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balai)</w:t>
      </w:r>
    </w:p>
    <w:p w14:paraId="1D8DCDB6"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6419706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Tema = tema;</w:t>
      </w:r>
    </w:p>
    <w:p w14:paraId="3EFAA6A4"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Sudėtingumas = sudėtingumas;</w:t>
      </w:r>
    </w:p>
    <w:p w14:paraId="30D7BF64"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Autorius = autorius;</w:t>
      </w:r>
    </w:p>
    <w:p w14:paraId="5FD622B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KlausimoTekstas = klausimoTekstas;</w:t>
      </w:r>
    </w:p>
    <w:p w14:paraId="34FD9F1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AtsakymoVariantai = atsakymoVariantai;</w:t>
      </w:r>
    </w:p>
    <w:p w14:paraId="00CD177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TeisingasAtsakymas = teisingasAtsakymas;</w:t>
      </w:r>
    </w:p>
    <w:p w14:paraId="5708F49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Balai = balai;</w:t>
      </w:r>
    </w:p>
    <w:p w14:paraId="0D9CE51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570E195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52EF2B52" w14:textId="77777777" w:rsidR="00616125"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w:t>
      </w:r>
    </w:p>
    <w:p w14:paraId="3C5DC746"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74B2A424" w14:textId="77777777" w:rsidR="009E20B1" w:rsidRPr="009E20B1" w:rsidRDefault="009E20B1" w:rsidP="009E20B1">
      <w:pPr>
        <w:autoSpaceDE w:val="0"/>
        <w:autoSpaceDN w:val="0"/>
        <w:adjustRightInd w:val="0"/>
        <w:ind w:firstLine="0"/>
        <w:jc w:val="left"/>
        <w:rPr>
          <w:rFonts w:ascii="Consolas" w:hAnsi="Consolas" w:cs="Consolas"/>
          <w:b/>
          <w:noProof/>
          <w:color w:val="000000"/>
          <w:sz w:val="19"/>
          <w:szCs w:val="19"/>
          <w:lang w:eastAsia="lt-LT"/>
        </w:rPr>
      </w:pPr>
      <w:r w:rsidRPr="009E20B1">
        <w:rPr>
          <w:rFonts w:ascii="Consolas" w:hAnsi="Consolas" w:cs="Consolas"/>
          <w:b/>
          <w:noProof/>
          <w:color w:val="000000"/>
          <w:sz w:val="19"/>
          <w:szCs w:val="19"/>
          <w:lang w:eastAsia="lt-LT"/>
        </w:rPr>
        <w:t>Program.cs;</w:t>
      </w:r>
    </w:p>
    <w:p w14:paraId="1889C19C" w14:textId="1479C897" w:rsidR="00FE2CC2" w:rsidRDefault="00FE2CC2" w:rsidP="00FE2CC2">
      <w:pPr>
        <w:autoSpaceDE w:val="0"/>
        <w:autoSpaceDN w:val="0"/>
        <w:adjustRightInd w:val="0"/>
        <w:ind w:firstLine="0"/>
        <w:jc w:val="left"/>
        <w:rPr>
          <w:rFonts w:ascii="Courier New" w:hAnsi="Courier New" w:cs="Courier New"/>
          <w:color w:val="008000"/>
          <w:sz w:val="20"/>
          <w:lang w:eastAsia="lt-LT"/>
        </w:rPr>
      </w:pPr>
      <w:r w:rsidRPr="009B4B88">
        <w:rPr>
          <w:rFonts w:ascii="Courier New" w:hAnsi="Courier New" w:cs="Courier New"/>
          <w:color w:val="008000"/>
          <w:sz w:val="20"/>
          <w:lang w:eastAsia="lt-LT"/>
        </w:rPr>
        <w:t>//</w:t>
      </w:r>
      <w:r>
        <w:rPr>
          <w:rFonts w:ascii="Courier New" w:hAnsi="Courier New" w:cs="Courier New"/>
          <w:color w:val="008000"/>
          <w:sz w:val="20"/>
          <w:lang w:eastAsia="lt-LT"/>
        </w:rPr>
        <w:t>Martynas Rišys</w:t>
      </w:r>
    </w:p>
    <w:p w14:paraId="044FDF8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073E3D6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FF"/>
          <w:sz w:val="19"/>
          <w:szCs w:val="19"/>
          <w:lang w:eastAsia="lt-LT"/>
        </w:rPr>
        <w:lastRenderedPageBreak/>
        <w:t>using</w:t>
      </w:r>
      <w:r>
        <w:rPr>
          <w:rFonts w:ascii="Consolas" w:hAnsi="Consolas" w:cs="Consolas"/>
          <w:noProof/>
          <w:color w:val="000000"/>
          <w:sz w:val="19"/>
          <w:szCs w:val="19"/>
          <w:lang w:eastAsia="lt-LT"/>
        </w:rPr>
        <w:t xml:space="preserve"> System;</w:t>
      </w:r>
    </w:p>
    <w:p w14:paraId="79C603E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FF"/>
          <w:sz w:val="19"/>
          <w:szCs w:val="19"/>
          <w:lang w:eastAsia="lt-LT"/>
        </w:rPr>
        <w:t>using</w:t>
      </w:r>
      <w:r>
        <w:rPr>
          <w:rFonts w:ascii="Consolas" w:hAnsi="Consolas" w:cs="Consolas"/>
          <w:noProof/>
          <w:color w:val="000000"/>
          <w:sz w:val="19"/>
          <w:szCs w:val="19"/>
          <w:lang w:eastAsia="lt-LT"/>
        </w:rPr>
        <w:t xml:space="preserve"> System.Collections.Generic;</w:t>
      </w:r>
    </w:p>
    <w:p w14:paraId="3C8FFE2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FF"/>
          <w:sz w:val="19"/>
          <w:szCs w:val="19"/>
          <w:lang w:eastAsia="lt-LT"/>
        </w:rPr>
        <w:t>using</w:t>
      </w:r>
      <w:r>
        <w:rPr>
          <w:rFonts w:ascii="Consolas" w:hAnsi="Consolas" w:cs="Consolas"/>
          <w:noProof/>
          <w:color w:val="000000"/>
          <w:sz w:val="19"/>
          <w:szCs w:val="19"/>
          <w:lang w:eastAsia="lt-LT"/>
        </w:rPr>
        <w:t xml:space="preserve"> System.Linq;</w:t>
      </w:r>
    </w:p>
    <w:p w14:paraId="7B15B3D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FF"/>
          <w:sz w:val="19"/>
          <w:szCs w:val="19"/>
          <w:lang w:eastAsia="lt-LT"/>
        </w:rPr>
        <w:t>using</w:t>
      </w:r>
      <w:r>
        <w:rPr>
          <w:rFonts w:ascii="Consolas" w:hAnsi="Consolas" w:cs="Consolas"/>
          <w:noProof/>
          <w:color w:val="000000"/>
          <w:sz w:val="19"/>
          <w:szCs w:val="19"/>
          <w:lang w:eastAsia="lt-LT"/>
        </w:rPr>
        <w:t xml:space="preserve"> System.Text;</w:t>
      </w:r>
    </w:p>
    <w:p w14:paraId="0AA06C1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FF"/>
          <w:sz w:val="19"/>
          <w:szCs w:val="19"/>
          <w:lang w:eastAsia="lt-LT"/>
        </w:rPr>
        <w:t>using</w:t>
      </w:r>
      <w:r>
        <w:rPr>
          <w:rFonts w:ascii="Consolas" w:hAnsi="Consolas" w:cs="Consolas"/>
          <w:noProof/>
          <w:color w:val="000000"/>
          <w:sz w:val="19"/>
          <w:szCs w:val="19"/>
          <w:lang w:eastAsia="lt-LT"/>
        </w:rPr>
        <w:t xml:space="preserve"> System.Threading.Tasks;</w:t>
      </w:r>
    </w:p>
    <w:p w14:paraId="475F57F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FF"/>
          <w:sz w:val="19"/>
          <w:szCs w:val="19"/>
          <w:lang w:eastAsia="lt-LT"/>
        </w:rPr>
        <w:t>using</w:t>
      </w:r>
      <w:r>
        <w:rPr>
          <w:rFonts w:ascii="Consolas" w:hAnsi="Consolas" w:cs="Consolas"/>
          <w:noProof/>
          <w:color w:val="000000"/>
          <w:sz w:val="19"/>
          <w:szCs w:val="19"/>
          <w:lang w:eastAsia="lt-LT"/>
        </w:rPr>
        <w:t xml:space="preserve"> System.IO;</w:t>
      </w:r>
    </w:p>
    <w:p w14:paraId="2FBD8B2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158F048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FF"/>
          <w:sz w:val="19"/>
          <w:szCs w:val="19"/>
          <w:lang w:eastAsia="lt-LT"/>
        </w:rPr>
        <w:t>namespace</w:t>
      </w:r>
      <w:r>
        <w:rPr>
          <w:rFonts w:ascii="Consolas" w:hAnsi="Consolas" w:cs="Consolas"/>
          <w:noProof/>
          <w:color w:val="000000"/>
          <w:sz w:val="19"/>
          <w:szCs w:val="19"/>
          <w:lang w:eastAsia="lt-LT"/>
        </w:rPr>
        <w:t xml:space="preserve"> L._1_Protų_mūšis</w:t>
      </w:r>
    </w:p>
    <w:p w14:paraId="2AAE31F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w:t>
      </w:r>
    </w:p>
    <w:p w14:paraId="77C0D3E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class</w:t>
      </w:r>
      <w:r>
        <w:rPr>
          <w:rFonts w:ascii="Consolas" w:hAnsi="Consolas" w:cs="Consolas"/>
          <w:noProof/>
          <w:color w:val="000000"/>
          <w:sz w:val="19"/>
          <w:szCs w:val="19"/>
          <w:lang w:eastAsia="lt-LT"/>
        </w:rPr>
        <w:t xml:space="preserve"> </w:t>
      </w:r>
      <w:r>
        <w:rPr>
          <w:rFonts w:ascii="Consolas" w:hAnsi="Consolas" w:cs="Consolas"/>
          <w:noProof/>
          <w:color w:val="2B91AF"/>
          <w:sz w:val="19"/>
          <w:szCs w:val="19"/>
          <w:lang w:eastAsia="lt-LT"/>
        </w:rPr>
        <w:t>Program</w:t>
      </w:r>
    </w:p>
    <w:p w14:paraId="3B8D738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3C9691C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static</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void</w:t>
      </w:r>
      <w:r>
        <w:rPr>
          <w:rFonts w:ascii="Consolas" w:hAnsi="Consolas" w:cs="Consolas"/>
          <w:noProof/>
          <w:color w:val="000000"/>
          <w:sz w:val="19"/>
          <w:szCs w:val="19"/>
          <w:lang w:eastAsia="lt-LT"/>
        </w:rPr>
        <w:t xml:space="preserve"> Main(</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args)</w:t>
      </w:r>
    </w:p>
    <w:p w14:paraId="776484C4"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664659D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List&lt;</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&gt; daugiausiaiklausimuuzdaveautoriai = </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List&lt;</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&gt;();</w:t>
      </w:r>
    </w:p>
    <w:p w14:paraId="33F1C36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rinkiniuskaicius = 0;</w:t>
      </w:r>
    </w:p>
    <w:p w14:paraId="5CE243F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klausimuskaicius = 0;</w:t>
      </w:r>
    </w:p>
    <w:p w14:paraId="6F5777F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Program p = </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Program();</w:t>
      </w:r>
    </w:p>
    <w:p w14:paraId="09A1E88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List&lt;Klausimas&gt; klausimas = p.Skaitymas(); </w:t>
      </w:r>
      <w:r>
        <w:rPr>
          <w:rFonts w:ascii="Consolas" w:hAnsi="Consolas" w:cs="Consolas"/>
          <w:noProof/>
          <w:color w:val="008000"/>
          <w:sz w:val="19"/>
          <w:szCs w:val="19"/>
          <w:lang w:eastAsia="lt-LT"/>
        </w:rPr>
        <w:t>//Nuskaitomi duomenys iš duomenų failo</w:t>
      </w:r>
    </w:p>
    <w:p w14:paraId="2362DDC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List&lt;</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&gt; temupavadinimai = p.TemuFiltravimas(klausimas); </w:t>
      </w:r>
      <w:r>
        <w:rPr>
          <w:rFonts w:ascii="Consolas" w:hAnsi="Consolas" w:cs="Consolas"/>
          <w:noProof/>
          <w:color w:val="008000"/>
          <w:sz w:val="19"/>
          <w:szCs w:val="19"/>
          <w:lang w:eastAsia="lt-LT"/>
        </w:rPr>
        <w:t>//Sukuriamas sąrašas kuriame temos nesikartoja</w:t>
      </w:r>
    </w:p>
    <w:p w14:paraId="22E23D56"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p.DaugiausiaiKlausimuIsvedimas(klausimas, daugiausiaiklausimuuzdaveautoriai);</w:t>
      </w:r>
      <w:r>
        <w:rPr>
          <w:rFonts w:ascii="Consolas" w:hAnsi="Consolas" w:cs="Consolas"/>
          <w:noProof/>
          <w:color w:val="008000"/>
          <w:sz w:val="19"/>
          <w:szCs w:val="19"/>
          <w:lang w:eastAsia="lt-LT"/>
        </w:rPr>
        <w:t>// Autoriu uždaviusiu daugiausiai klausimų išvedimas</w:t>
      </w:r>
    </w:p>
    <w:p w14:paraId="5C57C84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List&lt;</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&gt; sudetingiausiostemos = p.SunkiausiosTemos(klausimas, temupavadinimai);</w:t>
      </w:r>
      <w:r>
        <w:rPr>
          <w:rFonts w:ascii="Consolas" w:hAnsi="Consolas" w:cs="Consolas"/>
          <w:noProof/>
          <w:color w:val="008000"/>
          <w:sz w:val="19"/>
          <w:szCs w:val="19"/>
          <w:lang w:eastAsia="lt-LT"/>
        </w:rPr>
        <w:t>//Sukuriamas sąrašas kuriame laikomi sudėtingiausiu temu pavadinimai</w:t>
      </w:r>
    </w:p>
    <w:p w14:paraId="2EAA78C6"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p.SudetingiausiuTemuIsvedimas(klausimas, sudetingiausiostemos); </w:t>
      </w:r>
      <w:r>
        <w:rPr>
          <w:rFonts w:ascii="Consolas" w:hAnsi="Consolas" w:cs="Consolas"/>
          <w:noProof/>
          <w:color w:val="008000"/>
          <w:sz w:val="19"/>
          <w:szCs w:val="19"/>
          <w:lang w:eastAsia="lt-LT"/>
        </w:rPr>
        <w:t>//Sudetingiausiu temų išvedimas</w:t>
      </w:r>
    </w:p>
    <w:p w14:paraId="5CE813E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p.NereikalinguFailuNaikinimas();</w:t>
      </w:r>
      <w:r>
        <w:rPr>
          <w:rFonts w:ascii="Consolas" w:hAnsi="Consolas" w:cs="Consolas"/>
          <w:noProof/>
          <w:color w:val="008000"/>
          <w:sz w:val="19"/>
          <w:szCs w:val="19"/>
          <w:lang w:eastAsia="lt-LT"/>
        </w:rPr>
        <w:t>//Sunaikinami rezultatu failai kurie buvo sukurti paleidus programa anksčiau</w:t>
      </w:r>
    </w:p>
    <w:p w14:paraId="4E4F714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p.AtsitiktiniuRinkiniuSpausdinimas(klausimas, rinkiniuskaicius, klausimuskaicius);</w:t>
      </w:r>
      <w:r>
        <w:rPr>
          <w:rFonts w:ascii="Consolas" w:hAnsi="Consolas" w:cs="Consolas"/>
          <w:noProof/>
          <w:color w:val="008000"/>
          <w:sz w:val="19"/>
          <w:szCs w:val="19"/>
          <w:lang w:eastAsia="lt-LT"/>
        </w:rPr>
        <w:t>//Sukuriami .csv failai kuriuose yra įkelti klausymai ir duomenys apie juos</w:t>
      </w:r>
    </w:p>
    <w:p w14:paraId="58BAC3F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p.DuomenuPateikimasLenteleje(klausimas);</w:t>
      </w:r>
      <w:r>
        <w:rPr>
          <w:rFonts w:ascii="Consolas" w:hAnsi="Consolas" w:cs="Consolas"/>
          <w:noProof/>
          <w:color w:val="008000"/>
          <w:sz w:val="19"/>
          <w:szCs w:val="19"/>
          <w:lang w:eastAsia="lt-LT"/>
        </w:rPr>
        <w:t>// Pateikiami pradiniai duomenys lentelėje</w:t>
      </w:r>
    </w:p>
    <w:p w14:paraId="0FFD5DB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05FFD2D4"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4247B0B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5353EC1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Skaitomi duomenys iš tekstinio failo</w:t>
      </w:r>
    </w:p>
    <w:p w14:paraId="55953FB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59BA380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&lt;returns&gt;</w:t>
      </w:r>
      <w:r>
        <w:rPr>
          <w:rFonts w:ascii="Consolas" w:hAnsi="Consolas" w:cs="Consolas"/>
          <w:noProof/>
          <w:color w:val="008000"/>
          <w:sz w:val="19"/>
          <w:szCs w:val="19"/>
          <w:lang w:eastAsia="lt-LT"/>
        </w:rPr>
        <w:t>Gražina klausimų sąrašą</w:t>
      </w:r>
      <w:r>
        <w:rPr>
          <w:rFonts w:ascii="Consolas" w:hAnsi="Consolas" w:cs="Consolas"/>
          <w:noProof/>
          <w:color w:val="808080"/>
          <w:sz w:val="19"/>
          <w:szCs w:val="19"/>
          <w:lang w:eastAsia="lt-LT"/>
        </w:rPr>
        <w:t>&lt;/returns&gt;</w:t>
      </w:r>
    </w:p>
    <w:p w14:paraId="5803671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List&lt;Klausimas&gt; Skaitymas()</w:t>
      </w:r>
    </w:p>
    <w:p w14:paraId="15979AD4"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741B81F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List&lt;Klausimas&gt; klausimas = </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List&lt;Klausimas&gt;();</w:t>
      </w:r>
    </w:p>
    <w:p w14:paraId="5E54ECF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7B13A7A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lines = File.ReadAllLines(</w:t>
      </w:r>
      <w:r>
        <w:rPr>
          <w:rFonts w:ascii="Consolas" w:hAnsi="Consolas" w:cs="Consolas"/>
          <w:noProof/>
          <w:color w:val="800000"/>
          <w:sz w:val="19"/>
          <w:szCs w:val="19"/>
          <w:lang w:eastAsia="lt-LT"/>
        </w:rPr>
        <w:t>@"L1-5.csv"</w:t>
      </w:r>
      <w:r>
        <w:rPr>
          <w:rFonts w:ascii="Consolas" w:hAnsi="Consolas" w:cs="Consolas"/>
          <w:noProof/>
          <w:color w:val="000000"/>
          <w:sz w:val="19"/>
          <w:szCs w:val="19"/>
          <w:lang w:eastAsia="lt-LT"/>
        </w:rPr>
        <w:t>, Encoding.UTF8);</w:t>
      </w:r>
    </w:p>
    <w:p w14:paraId="3C13AF66"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5A3CAE1A"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foreach</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line </w:t>
      </w:r>
      <w:r>
        <w:rPr>
          <w:rFonts w:ascii="Consolas" w:hAnsi="Consolas" w:cs="Consolas"/>
          <w:noProof/>
          <w:color w:val="0000FF"/>
          <w:sz w:val="19"/>
          <w:szCs w:val="19"/>
          <w:lang w:eastAsia="lt-LT"/>
        </w:rPr>
        <w:t>in</w:t>
      </w:r>
      <w:r>
        <w:rPr>
          <w:rFonts w:ascii="Consolas" w:hAnsi="Consolas" w:cs="Consolas"/>
          <w:noProof/>
          <w:color w:val="000000"/>
          <w:sz w:val="19"/>
          <w:szCs w:val="19"/>
          <w:lang w:eastAsia="lt-LT"/>
        </w:rPr>
        <w:t xml:space="preserve"> lines.Skip(1))</w:t>
      </w:r>
    </w:p>
    <w:p w14:paraId="64EFF15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64096A0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values = line.Split(</w:t>
      </w:r>
      <w:r>
        <w:rPr>
          <w:rFonts w:ascii="Consolas" w:hAnsi="Consolas" w:cs="Consolas"/>
          <w:noProof/>
          <w:color w:val="A31515"/>
          <w:sz w:val="19"/>
          <w:szCs w:val="19"/>
          <w:lang w:eastAsia="lt-LT"/>
        </w:rPr>
        <w:t>';'</w:t>
      </w:r>
      <w:r>
        <w:rPr>
          <w:rFonts w:ascii="Consolas" w:hAnsi="Consolas" w:cs="Consolas"/>
          <w:noProof/>
          <w:color w:val="000000"/>
          <w:sz w:val="19"/>
          <w:szCs w:val="19"/>
          <w:lang w:eastAsia="lt-LT"/>
        </w:rPr>
        <w:t>);</w:t>
      </w:r>
    </w:p>
    <w:p w14:paraId="58361BF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Tema = values[0];</w:t>
      </w:r>
    </w:p>
    <w:p w14:paraId="2EDC734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Sudėtingumas =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.Parse(values[1]);</w:t>
      </w:r>
    </w:p>
    <w:p w14:paraId="5A3F57B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Autorius = values[2];</w:t>
      </w:r>
    </w:p>
    <w:p w14:paraId="4B15CB8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KlausimoTekstas = values[3];</w:t>
      </w:r>
    </w:p>
    <w:p w14:paraId="1E2E843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AtsakymoVariantai = values[4];</w:t>
      </w:r>
    </w:p>
    <w:p w14:paraId="7992067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TeisingasAtsakymas = values[5];</w:t>
      </w:r>
    </w:p>
    <w:p w14:paraId="720F0C0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Balai =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.Parse(values[6]);</w:t>
      </w:r>
    </w:p>
    <w:p w14:paraId="464E1C46"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3D9F834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Klausimas K = </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Klausimas(Tema, Sudėtingumas, Autorius, KlausimoTekstas, AtsakymoVariantai, TeisingasAtsakymas, Balai);</w:t>
      </w:r>
    </w:p>
    <w:p w14:paraId="2B7BBFB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klausimas.Add(K);</w:t>
      </w:r>
    </w:p>
    <w:p w14:paraId="45778F0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16B7B3F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return</w:t>
      </w:r>
      <w:r>
        <w:rPr>
          <w:rFonts w:ascii="Consolas" w:hAnsi="Consolas" w:cs="Consolas"/>
          <w:noProof/>
          <w:color w:val="000000"/>
          <w:sz w:val="19"/>
          <w:szCs w:val="19"/>
          <w:lang w:eastAsia="lt-LT"/>
        </w:rPr>
        <w:t xml:space="preserve"> klausimas;</w:t>
      </w:r>
    </w:p>
    <w:p w14:paraId="207F3D0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4C5527E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79E7E9F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Filtruoja viso sąrašo temas tam, kad jos nesikartotu</w:t>
      </w:r>
    </w:p>
    <w:p w14:paraId="51083D1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441B8AD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klausimas</w:t>
      </w:r>
      <w:r>
        <w:rPr>
          <w:rFonts w:ascii="Consolas" w:hAnsi="Consolas" w:cs="Consolas"/>
          <w:noProof/>
          <w:color w:val="808080"/>
          <w:sz w:val="19"/>
          <w:szCs w:val="19"/>
          <w:lang w:eastAsia="lt-LT"/>
        </w:rPr>
        <w:t>"&gt;&lt;/param&gt;</w:t>
      </w:r>
    </w:p>
    <w:p w14:paraId="6FA9655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&lt;returns&gt;</w:t>
      </w:r>
      <w:r>
        <w:rPr>
          <w:rFonts w:ascii="Consolas" w:hAnsi="Consolas" w:cs="Consolas"/>
          <w:noProof/>
          <w:color w:val="008000"/>
          <w:sz w:val="19"/>
          <w:szCs w:val="19"/>
          <w:lang w:eastAsia="lt-LT"/>
        </w:rPr>
        <w:t>Gražina sąrašą nesikartojančiu temų</w:t>
      </w:r>
      <w:r>
        <w:rPr>
          <w:rFonts w:ascii="Consolas" w:hAnsi="Consolas" w:cs="Consolas"/>
          <w:noProof/>
          <w:color w:val="808080"/>
          <w:sz w:val="19"/>
          <w:szCs w:val="19"/>
          <w:lang w:eastAsia="lt-LT"/>
        </w:rPr>
        <w:t>&lt;/returns&gt;</w:t>
      </w:r>
    </w:p>
    <w:p w14:paraId="50A2A12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List&lt;</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&gt; TemuFiltravimas(List&lt;Klausimas&gt; klausimas)</w:t>
      </w:r>
    </w:p>
    <w:p w14:paraId="0A0C9B6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20B2702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List&lt;</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&gt; temupavadinimai = </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List&lt;</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&gt;();</w:t>
      </w:r>
    </w:p>
    <w:p w14:paraId="788612D6" w14:textId="77777777" w:rsidR="009E20B1" w:rsidRDefault="009E20B1" w:rsidP="009E20B1">
      <w:pPr>
        <w:autoSpaceDE w:val="0"/>
        <w:autoSpaceDN w:val="0"/>
        <w:adjustRightInd w:val="0"/>
        <w:ind w:firstLine="0"/>
        <w:jc w:val="left"/>
        <w:rPr>
          <w:rFonts w:ascii="Consolas" w:hAnsi="Consolas" w:cs="Consolas"/>
          <w:color w:val="000000"/>
          <w:sz w:val="19"/>
          <w:szCs w:val="19"/>
          <w:lang w:eastAsia="lt-LT"/>
        </w:rPr>
      </w:pPr>
    </w:p>
    <w:p w14:paraId="4A8D873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for</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i = 0; i &lt; klausimas.Count; i++)</w:t>
      </w:r>
    </w:p>
    <w:p w14:paraId="3288288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2C88D3E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if</w:t>
      </w:r>
      <w:r>
        <w:rPr>
          <w:rFonts w:ascii="Consolas" w:hAnsi="Consolas" w:cs="Consolas"/>
          <w:noProof/>
          <w:color w:val="000000"/>
          <w:sz w:val="19"/>
          <w:szCs w:val="19"/>
          <w:lang w:eastAsia="lt-LT"/>
        </w:rPr>
        <w:t xml:space="preserve"> (!temupavadinimai.Contains(klausimas[i].Tema)) </w:t>
      </w:r>
      <w:r>
        <w:rPr>
          <w:rFonts w:ascii="Consolas" w:hAnsi="Consolas" w:cs="Consolas"/>
          <w:noProof/>
          <w:color w:val="008000"/>
          <w:sz w:val="19"/>
          <w:szCs w:val="19"/>
          <w:lang w:eastAsia="lt-LT"/>
        </w:rPr>
        <w:t>//Tikrinama ar sąraše yra toks vardas, jei ne jis yra įkeliamas</w:t>
      </w:r>
    </w:p>
    <w:p w14:paraId="183662F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797E947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temupavadinimai.Add(klausimas[i].Tema);</w:t>
      </w:r>
    </w:p>
    <w:p w14:paraId="081255B4"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426E7DF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23E3EAB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return</w:t>
      </w:r>
      <w:r>
        <w:rPr>
          <w:rFonts w:ascii="Consolas" w:hAnsi="Consolas" w:cs="Consolas"/>
          <w:noProof/>
          <w:color w:val="000000"/>
          <w:sz w:val="19"/>
          <w:szCs w:val="19"/>
          <w:lang w:eastAsia="lt-LT"/>
        </w:rPr>
        <w:t xml:space="preserve"> temupavadinimai;</w:t>
      </w:r>
    </w:p>
    <w:p w14:paraId="79B1255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1BF305F4"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553818B6"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Ieškoma sunkiausia tema(-os) lyginant jų sudėtingumus</w:t>
      </w:r>
    </w:p>
    <w:p w14:paraId="6418EB5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2B0A222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klausimas</w:t>
      </w:r>
      <w:r>
        <w:rPr>
          <w:rFonts w:ascii="Consolas" w:hAnsi="Consolas" w:cs="Consolas"/>
          <w:noProof/>
          <w:color w:val="808080"/>
          <w:sz w:val="19"/>
          <w:szCs w:val="19"/>
          <w:lang w:eastAsia="lt-LT"/>
        </w:rPr>
        <w:t>"&gt;&lt;/param&gt;</w:t>
      </w:r>
    </w:p>
    <w:p w14:paraId="3ECE1EE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temupavadinimai</w:t>
      </w:r>
      <w:r>
        <w:rPr>
          <w:rFonts w:ascii="Consolas" w:hAnsi="Consolas" w:cs="Consolas"/>
          <w:noProof/>
          <w:color w:val="808080"/>
          <w:sz w:val="19"/>
          <w:szCs w:val="19"/>
          <w:lang w:eastAsia="lt-LT"/>
        </w:rPr>
        <w:t>"&gt;&lt;/param&gt;</w:t>
      </w:r>
      <w:r>
        <w:rPr>
          <w:rFonts w:ascii="Consolas" w:hAnsi="Consolas" w:cs="Consolas"/>
          <w:noProof/>
          <w:color w:val="008000"/>
          <w:sz w:val="19"/>
          <w:szCs w:val="19"/>
          <w:lang w:eastAsia="lt-LT"/>
        </w:rPr>
        <w:t xml:space="preserve"> nesikartojančiu temų sąrašas</w:t>
      </w:r>
    </w:p>
    <w:p w14:paraId="0484FFE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&lt;returns&gt;</w:t>
      </w:r>
      <w:r>
        <w:rPr>
          <w:rFonts w:ascii="Consolas" w:hAnsi="Consolas" w:cs="Consolas"/>
          <w:noProof/>
          <w:color w:val="008000"/>
          <w:sz w:val="19"/>
          <w:szCs w:val="19"/>
          <w:lang w:eastAsia="lt-LT"/>
        </w:rPr>
        <w:t>Gražina sunkiausia temą(-as)</w:t>
      </w:r>
      <w:r>
        <w:rPr>
          <w:rFonts w:ascii="Consolas" w:hAnsi="Consolas" w:cs="Consolas"/>
          <w:noProof/>
          <w:color w:val="808080"/>
          <w:sz w:val="19"/>
          <w:szCs w:val="19"/>
          <w:lang w:eastAsia="lt-LT"/>
        </w:rPr>
        <w:t>&lt;/returns&gt;</w:t>
      </w:r>
    </w:p>
    <w:p w14:paraId="7D5A154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List&lt;</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&gt; SunkiausiosTemos(List&lt;Klausimas&gt; klausimas, List&lt;</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&gt; temupavadinimai)</w:t>
      </w:r>
    </w:p>
    <w:p w14:paraId="03EF7F9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15FE974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List&lt;</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&gt; sudetingiausiostemos = </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List&lt;</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&gt;();</w:t>
      </w:r>
    </w:p>
    <w:p w14:paraId="62FD527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2B51350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double</w:t>
      </w:r>
      <w:r>
        <w:rPr>
          <w:rFonts w:ascii="Consolas" w:hAnsi="Consolas" w:cs="Consolas"/>
          <w:noProof/>
          <w:color w:val="000000"/>
          <w:sz w:val="19"/>
          <w:szCs w:val="19"/>
          <w:lang w:eastAsia="lt-LT"/>
        </w:rPr>
        <w:t xml:space="preserve"> didziausiasvidurkis = 0;</w:t>
      </w:r>
    </w:p>
    <w:p w14:paraId="656C6EA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laikinabalusuma;</w:t>
      </w:r>
    </w:p>
    <w:p w14:paraId="0BDD514A"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temospasikartojimokiekis;</w:t>
      </w:r>
    </w:p>
    <w:p w14:paraId="448430D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double</w:t>
      </w:r>
      <w:r>
        <w:rPr>
          <w:rFonts w:ascii="Consolas" w:hAnsi="Consolas" w:cs="Consolas"/>
          <w:noProof/>
          <w:color w:val="000000"/>
          <w:sz w:val="19"/>
          <w:szCs w:val="19"/>
          <w:lang w:eastAsia="lt-LT"/>
        </w:rPr>
        <w:t xml:space="preserve"> laikinasvidurkis = 0;</w:t>
      </w:r>
    </w:p>
    <w:p w14:paraId="1E52815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5E38F39E"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for</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i = 0; i &lt; temupavadinimai.Count; i++) </w:t>
      </w:r>
      <w:r>
        <w:rPr>
          <w:rFonts w:ascii="Consolas" w:hAnsi="Consolas" w:cs="Consolas"/>
          <w:noProof/>
          <w:color w:val="008000"/>
          <w:sz w:val="19"/>
          <w:szCs w:val="19"/>
          <w:lang w:eastAsia="lt-LT"/>
        </w:rPr>
        <w:t>//Ciklas kartojamas tiek kartu, kiek yra skirtingu temų</w:t>
      </w:r>
    </w:p>
    <w:p w14:paraId="49E6EEC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3B6253B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temospasikartojimokiekis = 0;</w:t>
      </w:r>
    </w:p>
    <w:p w14:paraId="4632085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laikinabalusuma = 0;</w:t>
      </w:r>
    </w:p>
    <w:p w14:paraId="0875E2CC" w14:textId="77777777" w:rsidR="009E20B1" w:rsidRDefault="009E20B1" w:rsidP="009E20B1">
      <w:pPr>
        <w:autoSpaceDE w:val="0"/>
        <w:autoSpaceDN w:val="0"/>
        <w:adjustRightInd w:val="0"/>
        <w:ind w:firstLine="0"/>
        <w:jc w:val="left"/>
        <w:rPr>
          <w:rFonts w:ascii="Consolas" w:hAnsi="Consolas" w:cs="Consolas"/>
          <w:color w:val="000000"/>
          <w:sz w:val="19"/>
          <w:szCs w:val="19"/>
          <w:lang w:eastAsia="lt-LT"/>
        </w:rPr>
      </w:pPr>
    </w:p>
    <w:p w14:paraId="2D8A57A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for</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j = 0; j &lt; klausimas.Count; j++) </w:t>
      </w:r>
      <w:r>
        <w:rPr>
          <w:rFonts w:ascii="Consolas" w:hAnsi="Consolas" w:cs="Consolas"/>
          <w:noProof/>
          <w:color w:val="008000"/>
          <w:sz w:val="19"/>
          <w:szCs w:val="19"/>
          <w:lang w:eastAsia="lt-LT"/>
        </w:rPr>
        <w:t>//Ciklas kartojamas tiek kartu, kiek yra skirtingu klausimų</w:t>
      </w:r>
    </w:p>
    <w:p w14:paraId="2F511CE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55CD7F3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if</w:t>
      </w:r>
      <w:r>
        <w:rPr>
          <w:rFonts w:ascii="Consolas" w:hAnsi="Consolas" w:cs="Consolas"/>
          <w:noProof/>
          <w:color w:val="000000"/>
          <w:sz w:val="19"/>
          <w:szCs w:val="19"/>
          <w:lang w:eastAsia="lt-LT"/>
        </w:rPr>
        <w:t xml:space="preserve"> (temupavadinimai[i] == klausimas[j].Tema)</w:t>
      </w:r>
    </w:p>
    <w:p w14:paraId="4797140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09E8850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laikinabalusuma += klausimas[j].Sudėtingumas;</w:t>
      </w:r>
    </w:p>
    <w:p w14:paraId="3844E6CA"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temospasikartojimokiekis++;</w:t>
      </w:r>
    </w:p>
    <w:p w14:paraId="4656AD86"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064BB4DE"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21664B3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laikinasvidurkis = (</w:t>
      </w:r>
      <w:r>
        <w:rPr>
          <w:rFonts w:ascii="Consolas" w:hAnsi="Consolas" w:cs="Consolas"/>
          <w:noProof/>
          <w:color w:val="0000FF"/>
          <w:sz w:val="19"/>
          <w:szCs w:val="19"/>
          <w:lang w:eastAsia="lt-LT"/>
        </w:rPr>
        <w:t>double</w:t>
      </w:r>
      <w:r>
        <w:rPr>
          <w:rFonts w:ascii="Consolas" w:hAnsi="Consolas" w:cs="Consolas"/>
          <w:noProof/>
          <w:color w:val="000000"/>
          <w:sz w:val="19"/>
          <w:szCs w:val="19"/>
          <w:lang w:eastAsia="lt-LT"/>
        </w:rPr>
        <w:t>)laikinabalusuma / temospasikartojimokiekis;</w:t>
      </w:r>
    </w:p>
    <w:p w14:paraId="6C5F6686"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22ED06B6"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if</w:t>
      </w:r>
      <w:r>
        <w:rPr>
          <w:rFonts w:ascii="Consolas" w:hAnsi="Consolas" w:cs="Consolas"/>
          <w:noProof/>
          <w:color w:val="000000"/>
          <w:sz w:val="19"/>
          <w:szCs w:val="19"/>
          <w:lang w:eastAsia="lt-LT"/>
        </w:rPr>
        <w:t xml:space="preserve"> (didziausiasvidurkis &lt; laikinasvidurkis) </w:t>
      </w:r>
      <w:r>
        <w:rPr>
          <w:rFonts w:ascii="Consolas" w:hAnsi="Consolas" w:cs="Consolas"/>
          <w:noProof/>
          <w:color w:val="008000"/>
          <w:sz w:val="19"/>
          <w:szCs w:val="19"/>
          <w:lang w:eastAsia="lt-LT"/>
        </w:rPr>
        <w:t>// Rastas naujas didžiausias vidurkis</w:t>
      </w:r>
    </w:p>
    <w:p w14:paraId="7A273A7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4DFB234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sudetingiausiostemos.Clear(); </w:t>
      </w:r>
      <w:r>
        <w:rPr>
          <w:rFonts w:ascii="Consolas" w:hAnsi="Consolas" w:cs="Consolas"/>
          <w:noProof/>
          <w:color w:val="008000"/>
          <w:sz w:val="19"/>
          <w:szCs w:val="19"/>
          <w:lang w:eastAsia="lt-LT"/>
        </w:rPr>
        <w:t>// Ištrinami visi duomenys iš sąrašo nes atrasta tema, kuri yra sunkesnė</w:t>
      </w:r>
    </w:p>
    <w:p w14:paraId="368617D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didziausiasvidurkis = laikinasvidurkis;</w:t>
      </w:r>
    </w:p>
    <w:p w14:paraId="514C746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sudetingiausiostemos.Add(temupavadinimai[i]);</w:t>
      </w:r>
    </w:p>
    <w:p w14:paraId="7D1A9E8E"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0141B98E"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else</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if</w:t>
      </w:r>
      <w:r>
        <w:rPr>
          <w:rFonts w:ascii="Consolas" w:hAnsi="Consolas" w:cs="Consolas"/>
          <w:noProof/>
          <w:color w:val="000000"/>
          <w:sz w:val="19"/>
          <w:szCs w:val="19"/>
          <w:lang w:eastAsia="lt-LT"/>
        </w:rPr>
        <w:t xml:space="preserve"> (didziausiasvidurkis == laikinasvidurkis)</w:t>
      </w:r>
    </w:p>
    <w:p w14:paraId="51783BC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0C99135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sudetingiausiostemos.Add(temupavadinimai[i]);</w:t>
      </w:r>
    </w:p>
    <w:p w14:paraId="6786ABD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347B57C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7AE2829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return</w:t>
      </w:r>
      <w:r>
        <w:rPr>
          <w:rFonts w:ascii="Consolas" w:hAnsi="Consolas" w:cs="Consolas"/>
          <w:noProof/>
          <w:color w:val="000000"/>
          <w:sz w:val="19"/>
          <w:szCs w:val="19"/>
          <w:lang w:eastAsia="lt-LT"/>
        </w:rPr>
        <w:t xml:space="preserve"> sudetingiausiostemos;</w:t>
      </w:r>
    </w:p>
    <w:p w14:paraId="5EB8E83E"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76B2896E"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3A4F4B4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Ieškoma autoriaus(-ų), kurie uždavė daugiausiai klausimų ir kiek jų uždavė</w:t>
      </w:r>
    </w:p>
    <w:p w14:paraId="0F07C8A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38A84FD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klausimas</w:t>
      </w:r>
      <w:r>
        <w:rPr>
          <w:rFonts w:ascii="Consolas" w:hAnsi="Consolas" w:cs="Consolas"/>
          <w:noProof/>
          <w:color w:val="808080"/>
          <w:sz w:val="19"/>
          <w:szCs w:val="19"/>
          <w:lang w:eastAsia="lt-LT"/>
        </w:rPr>
        <w:t>"&gt;&lt;/param&gt;</w:t>
      </w:r>
    </w:p>
    <w:p w14:paraId="2C0B7094"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daugiausiaiklausimuuzdaveautoriai</w:t>
      </w:r>
      <w:r>
        <w:rPr>
          <w:rFonts w:ascii="Consolas" w:hAnsi="Consolas" w:cs="Consolas"/>
          <w:noProof/>
          <w:color w:val="808080"/>
          <w:sz w:val="19"/>
          <w:szCs w:val="19"/>
          <w:lang w:eastAsia="lt-LT"/>
        </w:rPr>
        <w:t>"&gt;&lt;/param&gt;</w:t>
      </w:r>
      <w:r>
        <w:rPr>
          <w:rFonts w:ascii="Consolas" w:hAnsi="Consolas" w:cs="Consolas"/>
          <w:noProof/>
          <w:color w:val="008000"/>
          <w:sz w:val="19"/>
          <w:szCs w:val="19"/>
          <w:lang w:eastAsia="lt-LT"/>
        </w:rPr>
        <w:t xml:space="preserve"> Sąrašas, kuriame talpinami autoriu vardai, kurie uždavė daugiausiai klausimų</w:t>
      </w:r>
    </w:p>
    <w:p w14:paraId="4DEA9B3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&lt;returns&gt;</w:t>
      </w:r>
      <w:r>
        <w:rPr>
          <w:rFonts w:ascii="Consolas" w:hAnsi="Consolas" w:cs="Consolas"/>
          <w:noProof/>
          <w:color w:val="008000"/>
          <w:sz w:val="19"/>
          <w:szCs w:val="19"/>
          <w:lang w:eastAsia="lt-LT"/>
        </w:rPr>
        <w:t>Gražinamas vieno autoriaus didžiausias paklaustų klausimų kiekis</w:t>
      </w:r>
      <w:r>
        <w:rPr>
          <w:rFonts w:ascii="Consolas" w:hAnsi="Consolas" w:cs="Consolas"/>
          <w:noProof/>
          <w:color w:val="808080"/>
          <w:sz w:val="19"/>
          <w:szCs w:val="19"/>
          <w:lang w:eastAsia="lt-LT"/>
        </w:rPr>
        <w:t>&lt;/returns&gt;</w:t>
      </w:r>
    </w:p>
    <w:p w14:paraId="3C5117F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DaugiausiaiKlausimu(List&lt;Klausimas&gt; klausimas, List&lt;</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&gt; daugiausiaiklausimuuzdaveautoriai)</w:t>
      </w:r>
    </w:p>
    <w:p w14:paraId="0E126004"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lastRenderedPageBreak/>
        <w:t xml:space="preserve">        {</w:t>
      </w:r>
    </w:p>
    <w:p w14:paraId="71FA2CC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klausimuskaicius = 0;</w:t>
      </w:r>
    </w:p>
    <w:p w14:paraId="2594B86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laikinasklausimuskaicius;</w:t>
      </w:r>
    </w:p>
    <w:p w14:paraId="5572B5F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laikinasvardas;</w:t>
      </w:r>
    </w:p>
    <w:p w14:paraId="2CBB6BD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2D251044"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for</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i = 0; i &lt; klausimas.Count; i++)</w:t>
      </w:r>
    </w:p>
    <w:p w14:paraId="01EDCF8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1B3F4B2E"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laikinasvardas = klausimas[i].Autorius;</w:t>
      </w:r>
    </w:p>
    <w:p w14:paraId="6633F51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laikinasklausimuskaicius = 0;</w:t>
      </w:r>
    </w:p>
    <w:p w14:paraId="724E218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3A68743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for</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j = 0; j &lt; klausimas.Count(); j++)</w:t>
      </w:r>
    </w:p>
    <w:p w14:paraId="543FECF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3372073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if</w:t>
      </w:r>
      <w:r>
        <w:rPr>
          <w:rFonts w:ascii="Consolas" w:hAnsi="Consolas" w:cs="Consolas"/>
          <w:noProof/>
          <w:color w:val="000000"/>
          <w:sz w:val="19"/>
          <w:szCs w:val="19"/>
          <w:lang w:eastAsia="lt-LT"/>
        </w:rPr>
        <w:t xml:space="preserve"> (laikinasvardas == klausimas[j].Autorius)</w:t>
      </w:r>
    </w:p>
    <w:p w14:paraId="388C644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7CF0160A"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laikinasklausimuskaicius++;</w:t>
      </w:r>
    </w:p>
    <w:p w14:paraId="218A6F7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56E2655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4655CCC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if</w:t>
      </w:r>
      <w:r>
        <w:rPr>
          <w:rFonts w:ascii="Consolas" w:hAnsi="Consolas" w:cs="Consolas"/>
          <w:noProof/>
          <w:color w:val="000000"/>
          <w:sz w:val="19"/>
          <w:szCs w:val="19"/>
          <w:lang w:eastAsia="lt-LT"/>
        </w:rPr>
        <w:t xml:space="preserve"> (laikinasklausimuskaicius &gt; klausimuskaicius) </w:t>
      </w:r>
      <w:r>
        <w:rPr>
          <w:rFonts w:ascii="Consolas" w:hAnsi="Consolas" w:cs="Consolas"/>
          <w:noProof/>
          <w:color w:val="008000"/>
          <w:sz w:val="19"/>
          <w:szCs w:val="19"/>
          <w:lang w:eastAsia="lt-LT"/>
        </w:rPr>
        <w:t>// Rastas naujas autorius, kuris uždavė daugiausiai klausimų</w:t>
      </w:r>
    </w:p>
    <w:p w14:paraId="649D23B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7B70EDC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daugiausiaiklausimuuzdaveautoriai.Clear(); </w:t>
      </w:r>
      <w:r>
        <w:rPr>
          <w:rFonts w:ascii="Consolas" w:hAnsi="Consolas" w:cs="Consolas"/>
          <w:noProof/>
          <w:color w:val="008000"/>
          <w:sz w:val="19"/>
          <w:szCs w:val="19"/>
          <w:lang w:eastAsia="lt-LT"/>
        </w:rPr>
        <w:t>// Panaikinami visi duomenys iš sąrašo nes atrastas autorius, kuris uždavė daugiau klausimų</w:t>
      </w:r>
    </w:p>
    <w:p w14:paraId="365E457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klausimuskaicius = laikinasklausimuskaicius;</w:t>
      </w:r>
    </w:p>
    <w:p w14:paraId="599B577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daugiausiaiklausimuuzdaveautoriai.Add(laikinasvardas);</w:t>
      </w:r>
    </w:p>
    <w:p w14:paraId="377778C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7D6035A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if</w:t>
      </w:r>
      <w:r>
        <w:rPr>
          <w:rFonts w:ascii="Consolas" w:hAnsi="Consolas" w:cs="Consolas"/>
          <w:noProof/>
          <w:color w:val="000000"/>
          <w:sz w:val="19"/>
          <w:szCs w:val="19"/>
          <w:lang w:eastAsia="lt-LT"/>
        </w:rPr>
        <w:t xml:space="preserve"> (laikinasklausimuskaicius == klausimuskaicius &amp;&amp; !daugiausiaiklausimuuzdaveautoriai.Contains(laikinasvardas))</w:t>
      </w:r>
    </w:p>
    <w:p w14:paraId="6EF6B0E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08ECEC4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daugiausiaiklausimuuzdaveautoriai.Add(laikinasvardas);</w:t>
      </w:r>
    </w:p>
    <w:p w14:paraId="0431245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6C4C724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4BC7EE1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return</w:t>
      </w:r>
      <w:r>
        <w:rPr>
          <w:rFonts w:ascii="Consolas" w:hAnsi="Consolas" w:cs="Consolas"/>
          <w:noProof/>
          <w:color w:val="000000"/>
          <w:sz w:val="19"/>
          <w:szCs w:val="19"/>
          <w:lang w:eastAsia="lt-LT"/>
        </w:rPr>
        <w:t xml:space="preserve"> klausimuskaicius;</w:t>
      </w:r>
    </w:p>
    <w:p w14:paraId="5006F24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35887D0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5031787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Panaikinami visi rezultatų failai, kurie galėjo būti sukurti, kai programa buvo paleista anksčiau</w:t>
      </w:r>
    </w:p>
    <w:p w14:paraId="14E66D6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66FFE6E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void</w:t>
      </w:r>
      <w:r>
        <w:rPr>
          <w:rFonts w:ascii="Consolas" w:hAnsi="Consolas" w:cs="Consolas"/>
          <w:noProof/>
          <w:color w:val="000000"/>
          <w:sz w:val="19"/>
          <w:szCs w:val="19"/>
          <w:lang w:eastAsia="lt-LT"/>
        </w:rPr>
        <w:t xml:space="preserve"> NereikalinguFailuNaikinimas()</w:t>
      </w:r>
    </w:p>
    <w:p w14:paraId="024A07A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6D1391EA"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failopavadinimas;</w:t>
      </w:r>
    </w:p>
    <w:p w14:paraId="22D1A37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failonumeris;</w:t>
      </w:r>
    </w:p>
    <w:p w14:paraId="5F78D48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397E707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laikinaskintamasis = 1;</w:t>
      </w:r>
    </w:p>
    <w:p w14:paraId="42ADB09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failonumeris = laikinaskintamasis.ToString();</w:t>
      </w:r>
    </w:p>
    <w:p w14:paraId="1C5C7A8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failopavadinimas = </w:t>
      </w:r>
      <w:r>
        <w:rPr>
          <w:rFonts w:ascii="Consolas" w:hAnsi="Consolas" w:cs="Consolas"/>
          <w:noProof/>
          <w:color w:val="A31515"/>
          <w:sz w:val="19"/>
          <w:szCs w:val="19"/>
          <w:lang w:eastAsia="lt-LT"/>
        </w:rPr>
        <w:t>$"Klausimai</w:t>
      </w:r>
      <w:r>
        <w:rPr>
          <w:rFonts w:ascii="Consolas" w:hAnsi="Consolas" w:cs="Consolas"/>
          <w:noProof/>
          <w:color w:val="000000"/>
          <w:sz w:val="19"/>
          <w:szCs w:val="19"/>
          <w:lang w:eastAsia="lt-LT"/>
        </w:rPr>
        <w:t>{failonumeris}</w:t>
      </w:r>
      <w:r>
        <w:rPr>
          <w:rFonts w:ascii="Consolas" w:hAnsi="Consolas" w:cs="Consolas"/>
          <w:noProof/>
          <w:color w:val="A31515"/>
          <w:sz w:val="19"/>
          <w:szCs w:val="19"/>
          <w:lang w:eastAsia="lt-LT"/>
        </w:rPr>
        <w:t>.csv"</w:t>
      </w:r>
      <w:r>
        <w:rPr>
          <w:rFonts w:ascii="Consolas" w:hAnsi="Consolas" w:cs="Consolas"/>
          <w:noProof/>
          <w:color w:val="000000"/>
          <w:sz w:val="19"/>
          <w:szCs w:val="19"/>
          <w:lang w:eastAsia="lt-LT"/>
        </w:rPr>
        <w:t>;</w:t>
      </w:r>
    </w:p>
    <w:p w14:paraId="22D4850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4E01039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while</w:t>
      </w:r>
      <w:r>
        <w:rPr>
          <w:rFonts w:ascii="Consolas" w:hAnsi="Consolas" w:cs="Consolas"/>
          <w:noProof/>
          <w:color w:val="000000"/>
          <w:sz w:val="19"/>
          <w:szCs w:val="19"/>
          <w:lang w:eastAsia="lt-LT"/>
        </w:rPr>
        <w:t xml:space="preserve"> (File.Exists(failopavadinimas))</w:t>
      </w:r>
    </w:p>
    <w:p w14:paraId="17F27BD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4C868AE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File.Delete(</w:t>
      </w:r>
      <w:r>
        <w:rPr>
          <w:rFonts w:ascii="Consolas" w:hAnsi="Consolas" w:cs="Consolas"/>
          <w:noProof/>
          <w:color w:val="A31515"/>
          <w:sz w:val="19"/>
          <w:szCs w:val="19"/>
          <w:lang w:eastAsia="lt-LT"/>
        </w:rPr>
        <w:t>$"Klausimai</w:t>
      </w:r>
      <w:r>
        <w:rPr>
          <w:rFonts w:ascii="Consolas" w:hAnsi="Consolas" w:cs="Consolas"/>
          <w:noProof/>
          <w:color w:val="000000"/>
          <w:sz w:val="19"/>
          <w:szCs w:val="19"/>
          <w:lang w:eastAsia="lt-LT"/>
        </w:rPr>
        <w:t>{failonumeris}</w:t>
      </w:r>
      <w:r>
        <w:rPr>
          <w:rFonts w:ascii="Consolas" w:hAnsi="Consolas" w:cs="Consolas"/>
          <w:noProof/>
          <w:color w:val="A31515"/>
          <w:sz w:val="19"/>
          <w:szCs w:val="19"/>
          <w:lang w:eastAsia="lt-LT"/>
        </w:rPr>
        <w:t>.csv"</w:t>
      </w:r>
      <w:r>
        <w:rPr>
          <w:rFonts w:ascii="Consolas" w:hAnsi="Consolas" w:cs="Consolas"/>
          <w:noProof/>
          <w:color w:val="000000"/>
          <w:sz w:val="19"/>
          <w:szCs w:val="19"/>
          <w:lang w:eastAsia="lt-LT"/>
        </w:rPr>
        <w:t>);</w:t>
      </w:r>
    </w:p>
    <w:p w14:paraId="608A990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laikinaskintamasis++;</w:t>
      </w:r>
    </w:p>
    <w:p w14:paraId="401E743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failonumeris = laikinaskintamasis.ToString();</w:t>
      </w:r>
    </w:p>
    <w:p w14:paraId="6B5D62C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failopavadinimas = </w:t>
      </w:r>
      <w:r>
        <w:rPr>
          <w:rFonts w:ascii="Consolas" w:hAnsi="Consolas" w:cs="Consolas"/>
          <w:noProof/>
          <w:color w:val="A31515"/>
          <w:sz w:val="19"/>
          <w:szCs w:val="19"/>
          <w:lang w:eastAsia="lt-LT"/>
        </w:rPr>
        <w:t>$"Klausimai</w:t>
      </w:r>
      <w:r>
        <w:rPr>
          <w:rFonts w:ascii="Consolas" w:hAnsi="Consolas" w:cs="Consolas"/>
          <w:noProof/>
          <w:color w:val="000000"/>
          <w:sz w:val="19"/>
          <w:szCs w:val="19"/>
          <w:lang w:eastAsia="lt-LT"/>
        </w:rPr>
        <w:t>{failonumeris}</w:t>
      </w:r>
      <w:r>
        <w:rPr>
          <w:rFonts w:ascii="Consolas" w:hAnsi="Consolas" w:cs="Consolas"/>
          <w:noProof/>
          <w:color w:val="A31515"/>
          <w:sz w:val="19"/>
          <w:szCs w:val="19"/>
          <w:lang w:eastAsia="lt-LT"/>
        </w:rPr>
        <w:t>.csv"</w:t>
      </w:r>
      <w:r>
        <w:rPr>
          <w:rFonts w:ascii="Consolas" w:hAnsi="Consolas" w:cs="Consolas"/>
          <w:noProof/>
          <w:color w:val="000000"/>
          <w:sz w:val="19"/>
          <w:szCs w:val="19"/>
          <w:lang w:eastAsia="lt-LT"/>
        </w:rPr>
        <w:t>;</w:t>
      </w:r>
    </w:p>
    <w:p w14:paraId="78A375B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31E7A60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1EDA1FF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3108CEA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Sukuriamas masyvas, kuris yra pripildytas atsitiktinių skaičių</w:t>
      </w:r>
    </w:p>
    <w:p w14:paraId="39ED801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6756CF0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klausimas</w:t>
      </w:r>
      <w:r>
        <w:rPr>
          <w:rFonts w:ascii="Consolas" w:hAnsi="Consolas" w:cs="Consolas"/>
          <w:noProof/>
          <w:color w:val="808080"/>
          <w:sz w:val="19"/>
          <w:szCs w:val="19"/>
          <w:lang w:eastAsia="lt-LT"/>
        </w:rPr>
        <w:t>"&gt;&lt;/param&gt;</w:t>
      </w:r>
    </w:p>
    <w:p w14:paraId="085080D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rinkiniuskaicius</w:t>
      </w:r>
      <w:r>
        <w:rPr>
          <w:rFonts w:ascii="Consolas" w:hAnsi="Consolas" w:cs="Consolas"/>
          <w:noProof/>
          <w:color w:val="808080"/>
          <w:sz w:val="19"/>
          <w:szCs w:val="19"/>
          <w:lang w:eastAsia="lt-LT"/>
        </w:rPr>
        <w:t>"&gt;&lt;/param&gt;</w:t>
      </w:r>
      <w:r>
        <w:rPr>
          <w:rFonts w:ascii="Consolas" w:hAnsi="Consolas" w:cs="Consolas"/>
          <w:noProof/>
          <w:color w:val="008000"/>
          <w:sz w:val="19"/>
          <w:szCs w:val="19"/>
          <w:lang w:eastAsia="lt-LT"/>
        </w:rPr>
        <w:t>Kiek skirtingu rezultatų failų yra sukuriama, šis skaičius yra įvedamas klaviatura</w:t>
      </w:r>
    </w:p>
    <w:p w14:paraId="136B1D9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klausimuskaicius</w:t>
      </w:r>
      <w:r>
        <w:rPr>
          <w:rFonts w:ascii="Consolas" w:hAnsi="Consolas" w:cs="Consolas"/>
          <w:noProof/>
          <w:color w:val="808080"/>
          <w:sz w:val="19"/>
          <w:szCs w:val="19"/>
          <w:lang w:eastAsia="lt-LT"/>
        </w:rPr>
        <w:t>"&gt;&lt;/param&gt;</w:t>
      </w:r>
      <w:r>
        <w:rPr>
          <w:rFonts w:ascii="Consolas" w:hAnsi="Consolas" w:cs="Consolas"/>
          <w:noProof/>
          <w:color w:val="008000"/>
          <w:sz w:val="19"/>
          <w:szCs w:val="19"/>
          <w:lang w:eastAsia="lt-LT"/>
        </w:rPr>
        <w:t>Kiek klausimų yra kiekviename rezultatų faile, šis skaičius yra įvedamas klaviatura</w:t>
      </w:r>
    </w:p>
    <w:p w14:paraId="0F5AAB6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&lt;returns&gt;</w:t>
      </w:r>
      <w:r>
        <w:rPr>
          <w:rFonts w:ascii="Consolas" w:hAnsi="Consolas" w:cs="Consolas"/>
          <w:noProof/>
          <w:color w:val="008000"/>
          <w:sz w:val="19"/>
          <w:szCs w:val="19"/>
          <w:lang w:eastAsia="lt-LT"/>
        </w:rPr>
        <w:t>Gražinamas masyvas, kuris yra pripildytas atsitiktinių skaičių</w:t>
      </w:r>
      <w:r>
        <w:rPr>
          <w:rFonts w:ascii="Consolas" w:hAnsi="Consolas" w:cs="Consolas"/>
          <w:noProof/>
          <w:color w:val="808080"/>
          <w:sz w:val="19"/>
          <w:szCs w:val="19"/>
          <w:lang w:eastAsia="lt-LT"/>
        </w:rPr>
        <w:t>&lt;/returns&gt;</w:t>
      </w:r>
    </w:p>
    <w:p w14:paraId="246F6DA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AtsitiktiniaiRinkiniai(List&lt;Klausimas&gt; klausimas, </w:t>
      </w:r>
      <w:r>
        <w:rPr>
          <w:rFonts w:ascii="Consolas" w:hAnsi="Consolas" w:cs="Consolas"/>
          <w:noProof/>
          <w:color w:val="0000FF"/>
          <w:sz w:val="19"/>
          <w:szCs w:val="19"/>
          <w:lang w:eastAsia="lt-LT"/>
        </w:rPr>
        <w:t>out</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rinkiniuskaicius, </w:t>
      </w:r>
      <w:r>
        <w:rPr>
          <w:rFonts w:ascii="Consolas" w:hAnsi="Consolas" w:cs="Consolas"/>
          <w:noProof/>
          <w:color w:val="0000FF"/>
          <w:sz w:val="19"/>
          <w:szCs w:val="19"/>
          <w:lang w:eastAsia="lt-LT"/>
        </w:rPr>
        <w:t>out</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klausimuskaicius)</w:t>
      </w:r>
    </w:p>
    <w:p w14:paraId="61CF9A6E"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74644F3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Console.WriteLine(</w:t>
      </w:r>
      <w:r>
        <w:rPr>
          <w:rFonts w:ascii="Consolas" w:hAnsi="Consolas" w:cs="Consolas"/>
          <w:noProof/>
          <w:color w:val="A31515"/>
          <w:sz w:val="19"/>
          <w:szCs w:val="19"/>
          <w:lang w:eastAsia="lt-LT"/>
        </w:rPr>
        <w:t>"Kiek skirtingu rinkiniu norite sudaryti: "</w:t>
      </w:r>
      <w:r>
        <w:rPr>
          <w:rFonts w:ascii="Consolas" w:hAnsi="Consolas" w:cs="Consolas"/>
          <w:noProof/>
          <w:color w:val="000000"/>
          <w:sz w:val="19"/>
          <w:szCs w:val="19"/>
          <w:lang w:eastAsia="lt-LT"/>
        </w:rPr>
        <w:t>);</w:t>
      </w:r>
    </w:p>
    <w:p w14:paraId="473FE85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rinkiniuskaicius =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.Parse(Console.ReadLine());</w:t>
      </w:r>
    </w:p>
    <w:p w14:paraId="79C13914"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lastRenderedPageBreak/>
        <w:t xml:space="preserve">            Console.WriteLine(</w:t>
      </w:r>
      <w:r>
        <w:rPr>
          <w:rFonts w:ascii="Consolas" w:hAnsi="Consolas" w:cs="Consolas"/>
          <w:noProof/>
          <w:color w:val="A31515"/>
          <w:sz w:val="19"/>
          <w:szCs w:val="19"/>
          <w:lang w:eastAsia="lt-LT"/>
        </w:rPr>
        <w:t xml:space="preserve">$"Kiek klausimų norite, kad rinkinys turėtu (nuo 0 iki </w:t>
      </w:r>
      <w:r w:rsidR="00F01882">
        <w:rPr>
          <w:rFonts w:ascii="Consolas" w:hAnsi="Consolas" w:cs="Consolas"/>
          <w:noProof/>
          <w:color w:val="A31515"/>
          <w:sz w:val="19"/>
          <w:szCs w:val="19"/>
          <w:lang w:eastAsia="lt-LT"/>
        </w:rPr>
        <w:t xml:space="preserve">   </w:t>
      </w:r>
      <w:r>
        <w:rPr>
          <w:rFonts w:ascii="Consolas" w:hAnsi="Consolas" w:cs="Consolas"/>
          <w:noProof/>
          <w:color w:val="000000"/>
          <w:sz w:val="19"/>
          <w:szCs w:val="19"/>
          <w:lang w:eastAsia="lt-LT"/>
        </w:rPr>
        <w:t>{klausimas.Count}</w:t>
      </w:r>
      <w:r>
        <w:rPr>
          <w:rFonts w:ascii="Consolas" w:hAnsi="Consolas" w:cs="Consolas"/>
          <w:noProof/>
          <w:color w:val="A31515"/>
          <w:sz w:val="19"/>
          <w:szCs w:val="19"/>
          <w:lang w:eastAsia="lt-LT"/>
        </w:rPr>
        <w:t>): "</w:t>
      </w:r>
      <w:r>
        <w:rPr>
          <w:rFonts w:ascii="Consolas" w:hAnsi="Consolas" w:cs="Consolas"/>
          <w:noProof/>
          <w:color w:val="000000"/>
          <w:sz w:val="19"/>
          <w:szCs w:val="19"/>
          <w:lang w:eastAsia="lt-LT"/>
        </w:rPr>
        <w:t>);</w:t>
      </w:r>
    </w:p>
    <w:p w14:paraId="04B7AE8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klausimuskaicius =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.Parse(Console.ReadLine());</w:t>
      </w:r>
    </w:p>
    <w:p w14:paraId="15B01B7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201B29B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Random atsitiktinisskaicius = </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Random();</w:t>
      </w:r>
    </w:p>
    <w:p w14:paraId="4D1CC1E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atsitiktiniuskaiciumasyvas = </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[rinkiniuskaicius * klausimuskaicius]; </w:t>
      </w:r>
      <w:r>
        <w:rPr>
          <w:rFonts w:ascii="Consolas" w:hAnsi="Consolas" w:cs="Consolas"/>
          <w:noProof/>
          <w:color w:val="008000"/>
          <w:sz w:val="19"/>
          <w:szCs w:val="19"/>
          <w:lang w:eastAsia="lt-LT"/>
        </w:rPr>
        <w:t xml:space="preserve">// Sukuriamas masyvas, kuris </w:t>
      </w:r>
    </w:p>
    <w:p w14:paraId="63487684"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var</w:t>
      </w:r>
      <w:r>
        <w:rPr>
          <w:rFonts w:ascii="Consolas" w:hAnsi="Consolas" w:cs="Consolas"/>
          <w:noProof/>
          <w:color w:val="000000"/>
          <w:sz w:val="19"/>
          <w:szCs w:val="19"/>
          <w:lang w:eastAsia="lt-LT"/>
        </w:rPr>
        <w:t xml:space="preserve"> sarasoklonas = </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List&lt;Klausimas&gt;(klausimas); </w:t>
      </w:r>
      <w:r>
        <w:rPr>
          <w:rFonts w:ascii="Consolas" w:hAnsi="Consolas" w:cs="Consolas"/>
          <w:noProof/>
          <w:color w:val="008000"/>
          <w:sz w:val="19"/>
          <w:szCs w:val="19"/>
          <w:lang w:eastAsia="lt-LT"/>
        </w:rPr>
        <w:t>// Sukuriamas toks pats sąrašas</w:t>
      </w:r>
    </w:p>
    <w:p w14:paraId="6DF7827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laikinaskintamasis = 0;</w:t>
      </w:r>
    </w:p>
    <w:p w14:paraId="4B55DBC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37DCA67A"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for</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i = 0; i &lt; rinkiniuskaicius; i++)</w:t>
      </w:r>
    </w:p>
    <w:p w14:paraId="26EB599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2DD96D7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for</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j = 0; j &lt; klausimuskaicius; j++)</w:t>
      </w:r>
    </w:p>
    <w:p w14:paraId="094A60F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0577275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atsitiktiniuskaiciumasyvas[laikinaskintamasis] = atsitiktinisskaicius.Next(0, sarasoklonas.Count - 1);</w:t>
      </w:r>
    </w:p>
    <w:p w14:paraId="472E251A"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sarasoklonas.RemoveAt(atsitiktiniuskaiciumasyvas[laikinaskintamasis]);</w:t>
      </w:r>
    </w:p>
    <w:p w14:paraId="50523C1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laikinaskintamasis++;</w:t>
      </w:r>
    </w:p>
    <w:p w14:paraId="7DD95DC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16EEB5E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sarasoklonas = </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List&lt;Klausimas&gt;(klausimas);</w:t>
      </w:r>
    </w:p>
    <w:p w14:paraId="5EC5B52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61C2E57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return</w:t>
      </w:r>
      <w:r>
        <w:rPr>
          <w:rFonts w:ascii="Consolas" w:hAnsi="Consolas" w:cs="Consolas"/>
          <w:noProof/>
          <w:color w:val="000000"/>
          <w:sz w:val="19"/>
          <w:szCs w:val="19"/>
          <w:lang w:eastAsia="lt-LT"/>
        </w:rPr>
        <w:t xml:space="preserve"> atsitiktiniuskaiciumasyvas;</w:t>
      </w:r>
    </w:p>
    <w:p w14:paraId="0CE9F9B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071CF7F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7D623B9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Sukuriami .csv tipo failai, ir juose patalpinami duomenys apie atsitiktinai išrinktus klausimus</w:t>
      </w:r>
    </w:p>
    <w:p w14:paraId="3C95D14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5A8B33B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klausimas</w:t>
      </w:r>
      <w:r>
        <w:rPr>
          <w:rFonts w:ascii="Consolas" w:hAnsi="Consolas" w:cs="Consolas"/>
          <w:noProof/>
          <w:color w:val="808080"/>
          <w:sz w:val="19"/>
          <w:szCs w:val="19"/>
          <w:lang w:eastAsia="lt-LT"/>
        </w:rPr>
        <w:t>"&gt;&lt;/param&gt;</w:t>
      </w:r>
    </w:p>
    <w:p w14:paraId="294CBF6A"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rinkiniuskaicius</w:t>
      </w:r>
      <w:r>
        <w:rPr>
          <w:rFonts w:ascii="Consolas" w:hAnsi="Consolas" w:cs="Consolas"/>
          <w:noProof/>
          <w:color w:val="808080"/>
          <w:sz w:val="19"/>
          <w:szCs w:val="19"/>
          <w:lang w:eastAsia="lt-LT"/>
        </w:rPr>
        <w:t>"&gt;&lt;/param&gt;</w:t>
      </w:r>
      <w:r>
        <w:rPr>
          <w:rFonts w:ascii="Consolas" w:hAnsi="Consolas" w:cs="Consolas"/>
          <w:noProof/>
          <w:color w:val="008000"/>
          <w:sz w:val="19"/>
          <w:szCs w:val="19"/>
          <w:lang w:eastAsia="lt-LT"/>
        </w:rPr>
        <w:t>Kiek skirtingu rezultatų failų yra sukuriama</w:t>
      </w:r>
    </w:p>
    <w:p w14:paraId="0058129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klausimuskaicius</w:t>
      </w:r>
      <w:r>
        <w:rPr>
          <w:rFonts w:ascii="Consolas" w:hAnsi="Consolas" w:cs="Consolas"/>
          <w:noProof/>
          <w:color w:val="808080"/>
          <w:sz w:val="19"/>
          <w:szCs w:val="19"/>
          <w:lang w:eastAsia="lt-LT"/>
        </w:rPr>
        <w:t>"&gt;&lt;/param&gt;</w:t>
      </w:r>
      <w:r>
        <w:rPr>
          <w:rFonts w:ascii="Consolas" w:hAnsi="Consolas" w:cs="Consolas"/>
          <w:noProof/>
          <w:color w:val="008000"/>
          <w:sz w:val="19"/>
          <w:szCs w:val="19"/>
          <w:lang w:eastAsia="lt-LT"/>
        </w:rPr>
        <w:t>Kiek klausimų yra rezultatų faile</w:t>
      </w:r>
    </w:p>
    <w:p w14:paraId="4DCEC0F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void</w:t>
      </w:r>
      <w:r>
        <w:rPr>
          <w:rFonts w:ascii="Consolas" w:hAnsi="Consolas" w:cs="Consolas"/>
          <w:noProof/>
          <w:color w:val="000000"/>
          <w:sz w:val="19"/>
          <w:szCs w:val="19"/>
          <w:lang w:eastAsia="lt-LT"/>
        </w:rPr>
        <w:t xml:space="preserve"> AtsitiktiniuRinkiniuSpausdinimas(List&lt;Klausimas&gt; klausimas,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rinkiniuskaicius,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klausimuskaicius)</w:t>
      </w:r>
    </w:p>
    <w:p w14:paraId="0FCE8D5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02112C4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atsitiktiniuskaiciumasyvas = AtsitiktiniaiRinkiniai(klausimas, </w:t>
      </w:r>
      <w:r>
        <w:rPr>
          <w:rFonts w:ascii="Consolas" w:hAnsi="Consolas" w:cs="Consolas"/>
          <w:noProof/>
          <w:color w:val="0000FF"/>
          <w:sz w:val="19"/>
          <w:szCs w:val="19"/>
          <w:lang w:eastAsia="lt-LT"/>
        </w:rPr>
        <w:t>out</w:t>
      </w:r>
      <w:r>
        <w:rPr>
          <w:rFonts w:ascii="Consolas" w:hAnsi="Consolas" w:cs="Consolas"/>
          <w:noProof/>
          <w:color w:val="000000"/>
          <w:sz w:val="19"/>
          <w:szCs w:val="19"/>
          <w:lang w:eastAsia="lt-LT"/>
        </w:rPr>
        <w:t xml:space="preserve"> rinkiniuskaicius, </w:t>
      </w:r>
      <w:r>
        <w:rPr>
          <w:rFonts w:ascii="Consolas" w:hAnsi="Consolas" w:cs="Consolas"/>
          <w:noProof/>
          <w:color w:val="0000FF"/>
          <w:sz w:val="19"/>
          <w:szCs w:val="19"/>
          <w:lang w:eastAsia="lt-LT"/>
        </w:rPr>
        <w:t>out</w:t>
      </w:r>
      <w:r>
        <w:rPr>
          <w:rFonts w:ascii="Consolas" w:hAnsi="Consolas" w:cs="Consolas"/>
          <w:noProof/>
          <w:color w:val="000000"/>
          <w:sz w:val="19"/>
          <w:szCs w:val="19"/>
          <w:lang w:eastAsia="lt-LT"/>
        </w:rPr>
        <w:t xml:space="preserve"> klausimuskaicius);</w:t>
      </w:r>
    </w:p>
    <w:p w14:paraId="67DB97C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failopavadinimas;</w:t>
      </w:r>
    </w:p>
    <w:p w14:paraId="6E5B535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failonumeris;</w:t>
      </w:r>
    </w:p>
    <w:p w14:paraId="40980B9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laikinaskintamasis = 0;</w:t>
      </w:r>
    </w:p>
    <w:p w14:paraId="2402611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var</w:t>
      </w:r>
      <w:r>
        <w:rPr>
          <w:rFonts w:ascii="Consolas" w:hAnsi="Consolas" w:cs="Consolas"/>
          <w:noProof/>
          <w:color w:val="000000"/>
          <w:sz w:val="19"/>
          <w:szCs w:val="19"/>
          <w:lang w:eastAsia="lt-LT"/>
        </w:rPr>
        <w:t xml:space="preserve"> sarasoklonas = </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List&lt;Klausimas&gt;(klausimas); </w:t>
      </w:r>
      <w:r>
        <w:rPr>
          <w:rFonts w:ascii="Consolas" w:hAnsi="Consolas" w:cs="Consolas"/>
          <w:noProof/>
          <w:color w:val="008000"/>
          <w:sz w:val="19"/>
          <w:szCs w:val="19"/>
          <w:lang w:eastAsia="lt-LT"/>
        </w:rPr>
        <w:t>// Sukuriamas toks pats sąrašas</w:t>
      </w:r>
    </w:p>
    <w:p w14:paraId="0A52E3F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2900D20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for</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i = 1; i &lt; rinkiniuskaicius + 1; i++)</w:t>
      </w:r>
    </w:p>
    <w:p w14:paraId="1F851E3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50E52A7A"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failonumeris = i.ToString();</w:t>
      </w:r>
    </w:p>
    <w:p w14:paraId="029B65E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failopavadinimas = </w:t>
      </w:r>
      <w:r>
        <w:rPr>
          <w:rFonts w:ascii="Consolas" w:hAnsi="Consolas" w:cs="Consolas"/>
          <w:noProof/>
          <w:color w:val="A31515"/>
          <w:sz w:val="19"/>
          <w:szCs w:val="19"/>
          <w:lang w:eastAsia="lt-LT"/>
        </w:rPr>
        <w:t>$"Klausimai</w:t>
      </w:r>
      <w:r>
        <w:rPr>
          <w:rFonts w:ascii="Consolas" w:hAnsi="Consolas" w:cs="Consolas"/>
          <w:noProof/>
          <w:color w:val="000000"/>
          <w:sz w:val="19"/>
          <w:szCs w:val="19"/>
          <w:lang w:eastAsia="lt-LT"/>
        </w:rPr>
        <w:t>{failonumeris}</w:t>
      </w:r>
      <w:r>
        <w:rPr>
          <w:rFonts w:ascii="Consolas" w:hAnsi="Consolas" w:cs="Consolas"/>
          <w:noProof/>
          <w:color w:val="A31515"/>
          <w:sz w:val="19"/>
          <w:szCs w:val="19"/>
          <w:lang w:eastAsia="lt-LT"/>
        </w:rPr>
        <w:t>.csv"</w:t>
      </w:r>
      <w:r>
        <w:rPr>
          <w:rFonts w:ascii="Consolas" w:hAnsi="Consolas" w:cs="Consolas"/>
          <w:noProof/>
          <w:color w:val="000000"/>
          <w:sz w:val="19"/>
          <w:szCs w:val="19"/>
          <w:lang w:eastAsia="lt-LT"/>
        </w:rPr>
        <w:t>;</w:t>
      </w:r>
    </w:p>
    <w:p w14:paraId="1EA0679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using</w:t>
      </w:r>
      <w:r>
        <w:rPr>
          <w:rFonts w:ascii="Consolas" w:hAnsi="Consolas" w:cs="Consolas"/>
          <w:noProof/>
          <w:color w:val="000000"/>
          <w:sz w:val="19"/>
          <w:szCs w:val="19"/>
          <w:lang w:eastAsia="lt-LT"/>
        </w:rPr>
        <w:t xml:space="preserve"> (System.IO.StreamWriter file = </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System.IO.StreamWriter(failopavadinimas))</w:t>
      </w:r>
    </w:p>
    <w:p w14:paraId="0AB2F98E"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0F1C841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file.WriteLine(</w:t>
      </w:r>
      <w:r>
        <w:rPr>
          <w:rFonts w:ascii="Consolas" w:hAnsi="Consolas" w:cs="Consolas"/>
          <w:noProof/>
          <w:color w:val="A31515"/>
          <w:sz w:val="19"/>
          <w:szCs w:val="19"/>
          <w:lang w:eastAsia="lt-LT"/>
        </w:rPr>
        <w:t>"sep=;"</w:t>
      </w:r>
      <w:r>
        <w:rPr>
          <w:rFonts w:ascii="Consolas" w:hAnsi="Consolas" w:cs="Consolas"/>
          <w:noProof/>
          <w:color w:val="000000"/>
          <w:sz w:val="19"/>
          <w:szCs w:val="19"/>
          <w:lang w:eastAsia="lt-LT"/>
        </w:rPr>
        <w:t>);</w:t>
      </w:r>
      <w:r>
        <w:rPr>
          <w:rFonts w:ascii="Consolas" w:hAnsi="Consolas" w:cs="Consolas"/>
          <w:noProof/>
          <w:color w:val="008000"/>
          <w:sz w:val="19"/>
          <w:szCs w:val="19"/>
          <w:lang w:eastAsia="lt-LT"/>
        </w:rPr>
        <w:t>// Naudojama tam, kad perkeltu i kitą langelį csv faile</w:t>
      </w:r>
    </w:p>
    <w:p w14:paraId="540364F4"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for</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j = 0; j &lt; klausimuskaicius; j++)</w:t>
      </w:r>
    </w:p>
    <w:p w14:paraId="2144CA3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                   </w:t>
      </w:r>
    </w:p>
    <w:p w14:paraId="670F920D" w14:textId="77777777" w:rsidR="009E20B1" w:rsidRDefault="009E20B1" w:rsidP="009E20B1">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noProof/>
          <w:color w:val="000000"/>
          <w:sz w:val="19"/>
          <w:szCs w:val="19"/>
          <w:lang w:eastAsia="lt-LT"/>
        </w:rPr>
        <w:t xml:space="preserve">                        file.WriteLine(</w:t>
      </w:r>
      <w:r>
        <w:rPr>
          <w:rFonts w:ascii="Consolas" w:hAnsi="Consolas" w:cs="Consolas"/>
          <w:noProof/>
          <w:color w:val="A31515"/>
          <w:sz w:val="19"/>
          <w:szCs w:val="19"/>
          <w:lang w:eastAsia="lt-LT"/>
        </w:rPr>
        <w:t>"{0};{1};{2}"</w:t>
      </w:r>
      <w:r>
        <w:rPr>
          <w:rFonts w:ascii="Consolas" w:hAnsi="Consolas" w:cs="Consolas"/>
          <w:noProof/>
          <w:color w:val="000000"/>
          <w:sz w:val="19"/>
          <w:szCs w:val="19"/>
          <w:lang w:eastAsia="lt-LT"/>
        </w:rPr>
        <w:t>,</w:t>
      </w:r>
      <w:r w:rsidR="00154307">
        <w:rPr>
          <w:rFonts w:ascii="Consolas" w:hAnsi="Consolas" w:cs="Consolas"/>
          <w:color w:val="000000"/>
          <w:sz w:val="19"/>
          <w:szCs w:val="19"/>
          <w:lang w:eastAsia="lt-LT"/>
        </w:rPr>
        <w:t xml:space="preserve"> </w:t>
      </w:r>
      <w:r>
        <w:rPr>
          <w:rFonts w:ascii="Consolas" w:hAnsi="Consolas" w:cs="Consolas"/>
          <w:color w:val="000000"/>
          <w:sz w:val="19"/>
          <w:szCs w:val="19"/>
          <w:lang w:eastAsia="lt-LT"/>
        </w:rPr>
        <w:t>sarasoklonas[atsitiktiniuskaiciumasyvas[laikinaskintamasis]].Tema,</w:t>
      </w:r>
    </w:p>
    <w:p w14:paraId="5B62DB48" w14:textId="77777777" w:rsidR="009E20B1" w:rsidRDefault="009E20B1" w:rsidP="009E20B1">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sarasoklonas[atsitiktiniuskaiciumasyvas[laikinaskintamasis]].KlausimoTekstas,</w:t>
      </w:r>
    </w:p>
    <w:p w14:paraId="7A833BD5" w14:textId="77777777" w:rsidR="009E20B1" w:rsidRDefault="009E20B1" w:rsidP="009E20B1">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sarasoklonas[atsitiktiniuskaiciumasyvas[laikinaskintamasis]].Balai.ToString());</w:t>
      </w:r>
    </w:p>
    <w:p w14:paraId="179B630D" w14:textId="77777777" w:rsidR="009E20B1" w:rsidRDefault="009E20B1" w:rsidP="009E20B1">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sarasoklonas.RemoveAt(atsitiktiniuskaiciumasyvas[laikinaskintamasis]);</w:t>
      </w:r>
    </w:p>
    <w:p w14:paraId="3F33A93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noProof/>
          <w:color w:val="000000"/>
          <w:sz w:val="19"/>
          <w:szCs w:val="19"/>
          <w:lang w:eastAsia="lt-LT"/>
        </w:rPr>
        <w:t xml:space="preserve">  laikinaskintamasis++;</w:t>
      </w:r>
    </w:p>
    <w:p w14:paraId="3BEE6A8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4478CF6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69BA460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sarasoklonas = </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List&lt;Klausimas&gt;(klausimas);</w:t>
      </w:r>
    </w:p>
    <w:p w14:paraId="2A1DC56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5329C24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040DEAF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24FAE34A" w14:textId="77777777" w:rsidR="009E20B1" w:rsidRDefault="009E20B1" w:rsidP="009E20B1">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Sukuriama duomenų </w:t>
      </w:r>
      <w:r>
        <w:rPr>
          <w:rFonts w:ascii="Consolas" w:hAnsi="Consolas" w:cs="Consolas"/>
          <w:color w:val="008000"/>
          <w:sz w:val="19"/>
          <w:szCs w:val="19"/>
          <w:lang w:eastAsia="lt-LT"/>
        </w:rPr>
        <w:t>lentelė, kuri yra išsaugojama .txt tipu</w:t>
      </w:r>
    </w:p>
    <w:p w14:paraId="47EE492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1B792AA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klausimas</w:t>
      </w:r>
      <w:r>
        <w:rPr>
          <w:rFonts w:ascii="Consolas" w:hAnsi="Consolas" w:cs="Consolas"/>
          <w:noProof/>
          <w:color w:val="808080"/>
          <w:sz w:val="19"/>
          <w:szCs w:val="19"/>
          <w:lang w:eastAsia="lt-LT"/>
        </w:rPr>
        <w:t>"&gt;&lt;/param&gt;</w:t>
      </w:r>
    </w:p>
    <w:p w14:paraId="1265CEBE"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void</w:t>
      </w:r>
      <w:r>
        <w:rPr>
          <w:rFonts w:ascii="Consolas" w:hAnsi="Consolas" w:cs="Consolas"/>
          <w:noProof/>
          <w:color w:val="000000"/>
          <w:sz w:val="19"/>
          <w:szCs w:val="19"/>
          <w:lang w:eastAsia="lt-LT"/>
        </w:rPr>
        <w:t xml:space="preserve"> DuomenuPateikimasLenteleje(List&lt;Klausimas&gt; klausimas)</w:t>
      </w:r>
    </w:p>
    <w:p w14:paraId="66B8F77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lastRenderedPageBreak/>
        <w:t xml:space="preserve">        {</w:t>
      </w:r>
    </w:p>
    <w:p w14:paraId="60FB2D2E"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using</w:t>
      </w:r>
      <w:r>
        <w:rPr>
          <w:rFonts w:ascii="Consolas" w:hAnsi="Consolas" w:cs="Consolas"/>
          <w:noProof/>
          <w:color w:val="000000"/>
          <w:sz w:val="19"/>
          <w:szCs w:val="19"/>
          <w:lang w:eastAsia="lt-LT"/>
        </w:rPr>
        <w:t xml:space="preserve"> (StreamWriter failopavadinimas = </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StreamWriter(</w:t>
      </w:r>
      <w:r>
        <w:rPr>
          <w:rFonts w:ascii="Consolas" w:hAnsi="Consolas" w:cs="Consolas"/>
          <w:noProof/>
          <w:color w:val="A31515"/>
          <w:sz w:val="19"/>
          <w:szCs w:val="19"/>
          <w:lang w:eastAsia="lt-LT"/>
        </w:rPr>
        <w:t>"L1Duomenųlentelė.txt"</w:t>
      </w:r>
      <w:r>
        <w:rPr>
          <w:rFonts w:ascii="Consolas" w:hAnsi="Consolas" w:cs="Consolas"/>
          <w:noProof/>
          <w:color w:val="000000"/>
          <w:sz w:val="19"/>
          <w:szCs w:val="19"/>
          <w:lang w:eastAsia="lt-LT"/>
        </w:rPr>
        <w:t>))</w:t>
      </w:r>
    </w:p>
    <w:p w14:paraId="1F01357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0C6C3A4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failopavadinimas.WriteLine(</w:t>
      </w:r>
      <w:r>
        <w:rPr>
          <w:rFonts w:ascii="Consolas" w:hAnsi="Consolas" w:cs="Consolas"/>
          <w:noProof/>
          <w:color w:val="A31515"/>
          <w:sz w:val="19"/>
          <w:szCs w:val="19"/>
          <w:lang w:eastAsia="lt-LT"/>
        </w:rPr>
        <w:t>"Duomenys apie klausymus:"</w:t>
      </w:r>
      <w:r>
        <w:rPr>
          <w:rFonts w:ascii="Consolas" w:hAnsi="Consolas" w:cs="Consolas"/>
          <w:noProof/>
          <w:color w:val="000000"/>
          <w:sz w:val="19"/>
          <w:szCs w:val="19"/>
          <w:lang w:eastAsia="lt-LT"/>
        </w:rPr>
        <w:t>);</w:t>
      </w:r>
    </w:p>
    <w:p w14:paraId="2F052DF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failopavadinimas.WriteLine(</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String(</w:t>
      </w:r>
      <w:r>
        <w:rPr>
          <w:rFonts w:ascii="Consolas" w:hAnsi="Consolas" w:cs="Consolas"/>
          <w:noProof/>
          <w:color w:val="A31515"/>
          <w:sz w:val="19"/>
          <w:szCs w:val="19"/>
          <w:lang w:eastAsia="lt-LT"/>
        </w:rPr>
        <w:t>'-'</w:t>
      </w:r>
      <w:r>
        <w:rPr>
          <w:rFonts w:ascii="Consolas" w:hAnsi="Consolas" w:cs="Consolas"/>
          <w:noProof/>
          <w:color w:val="000000"/>
          <w:sz w:val="19"/>
          <w:szCs w:val="19"/>
          <w:lang w:eastAsia="lt-LT"/>
        </w:rPr>
        <w:t>, 360));</w:t>
      </w:r>
    </w:p>
    <w:p w14:paraId="74C0DA4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failopavadinimas.WriteLine(</w:t>
      </w:r>
      <w:r>
        <w:rPr>
          <w:rFonts w:ascii="Consolas" w:hAnsi="Consolas" w:cs="Consolas"/>
          <w:noProof/>
          <w:color w:val="A31515"/>
          <w:sz w:val="19"/>
          <w:szCs w:val="19"/>
          <w:lang w:eastAsia="lt-LT"/>
        </w:rPr>
        <w:t>"| {0, -22} | {1, 12} | {2, -23} | {3, -150} | {4, -90} | {5, -35} | {6, 6} |"</w:t>
      </w:r>
      <w:r>
        <w:rPr>
          <w:rFonts w:ascii="Consolas" w:hAnsi="Consolas" w:cs="Consolas"/>
          <w:noProof/>
          <w:color w:val="000000"/>
          <w:sz w:val="19"/>
          <w:szCs w:val="19"/>
          <w:lang w:eastAsia="lt-LT"/>
        </w:rPr>
        <w:t>,</w:t>
      </w:r>
    </w:p>
    <w:p w14:paraId="2581F00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A31515"/>
          <w:sz w:val="19"/>
          <w:szCs w:val="19"/>
          <w:lang w:eastAsia="lt-LT"/>
        </w:rPr>
        <w:t>"Tema"</w:t>
      </w:r>
      <w:r>
        <w:rPr>
          <w:rFonts w:ascii="Consolas" w:hAnsi="Consolas" w:cs="Consolas"/>
          <w:noProof/>
          <w:color w:val="000000"/>
          <w:sz w:val="19"/>
          <w:szCs w:val="19"/>
          <w:lang w:eastAsia="lt-LT"/>
        </w:rPr>
        <w:t xml:space="preserve">, </w:t>
      </w:r>
      <w:r>
        <w:rPr>
          <w:rFonts w:ascii="Consolas" w:hAnsi="Consolas" w:cs="Consolas"/>
          <w:noProof/>
          <w:color w:val="A31515"/>
          <w:sz w:val="19"/>
          <w:szCs w:val="19"/>
          <w:lang w:eastAsia="lt-LT"/>
        </w:rPr>
        <w:t>"Sudėtingumas"</w:t>
      </w:r>
      <w:r>
        <w:rPr>
          <w:rFonts w:ascii="Consolas" w:hAnsi="Consolas" w:cs="Consolas"/>
          <w:noProof/>
          <w:color w:val="000000"/>
          <w:sz w:val="19"/>
          <w:szCs w:val="19"/>
          <w:lang w:eastAsia="lt-LT"/>
        </w:rPr>
        <w:t xml:space="preserve">, </w:t>
      </w:r>
      <w:r>
        <w:rPr>
          <w:rFonts w:ascii="Consolas" w:hAnsi="Consolas" w:cs="Consolas"/>
          <w:noProof/>
          <w:color w:val="A31515"/>
          <w:sz w:val="19"/>
          <w:szCs w:val="19"/>
          <w:lang w:eastAsia="lt-LT"/>
        </w:rPr>
        <w:t>"Klausimo autorius"</w:t>
      </w:r>
      <w:r>
        <w:rPr>
          <w:rFonts w:ascii="Consolas" w:hAnsi="Consolas" w:cs="Consolas"/>
          <w:noProof/>
          <w:color w:val="000000"/>
          <w:sz w:val="19"/>
          <w:szCs w:val="19"/>
          <w:lang w:eastAsia="lt-LT"/>
        </w:rPr>
        <w:t xml:space="preserve">, </w:t>
      </w:r>
      <w:r>
        <w:rPr>
          <w:rFonts w:ascii="Consolas" w:hAnsi="Consolas" w:cs="Consolas"/>
          <w:noProof/>
          <w:color w:val="A31515"/>
          <w:sz w:val="19"/>
          <w:szCs w:val="19"/>
          <w:lang w:eastAsia="lt-LT"/>
        </w:rPr>
        <w:t>"Klausimo tekstas"</w:t>
      </w:r>
      <w:r>
        <w:rPr>
          <w:rFonts w:ascii="Consolas" w:hAnsi="Consolas" w:cs="Consolas"/>
          <w:noProof/>
          <w:color w:val="000000"/>
          <w:sz w:val="19"/>
          <w:szCs w:val="19"/>
          <w:lang w:eastAsia="lt-LT"/>
        </w:rPr>
        <w:t>,</w:t>
      </w:r>
    </w:p>
    <w:p w14:paraId="04E2965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A31515"/>
          <w:sz w:val="19"/>
          <w:szCs w:val="19"/>
          <w:lang w:eastAsia="lt-LT"/>
        </w:rPr>
        <w:t>"Atsakymo variantai"</w:t>
      </w:r>
      <w:r>
        <w:rPr>
          <w:rFonts w:ascii="Consolas" w:hAnsi="Consolas" w:cs="Consolas"/>
          <w:noProof/>
          <w:color w:val="000000"/>
          <w:sz w:val="19"/>
          <w:szCs w:val="19"/>
          <w:lang w:eastAsia="lt-LT"/>
        </w:rPr>
        <w:t xml:space="preserve">, </w:t>
      </w:r>
      <w:r>
        <w:rPr>
          <w:rFonts w:ascii="Consolas" w:hAnsi="Consolas" w:cs="Consolas"/>
          <w:noProof/>
          <w:color w:val="A31515"/>
          <w:sz w:val="19"/>
          <w:szCs w:val="19"/>
          <w:lang w:eastAsia="lt-LT"/>
        </w:rPr>
        <w:t>"Teisingas atsakymas"</w:t>
      </w:r>
      <w:r>
        <w:rPr>
          <w:rFonts w:ascii="Consolas" w:hAnsi="Consolas" w:cs="Consolas"/>
          <w:noProof/>
          <w:color w:val="000000"/>
          <w:sz w:val="19"/>
          <w:szCs w:val="19"/>
          <w:lang w:eastAsia="lt-LT"/>
        </w:rPr>
        <w:t xml:space="preserve">, </w:t>
      </w:r>
      <w:r>
        <w:rPr>
          <w:rFonts w:ascii="Consolas" w:hAnsi="Consolas" w:cs="Consolas"/>
          <w:noProof/>
          <w:color w:val="A31515"/>
          <w:sz w:val="19"/>
          <w:szCs w:val="19"/>
          <w:lang w:eastAsia="lt-LT"/>
        </w:rPr>
        <w:t>"Balai"</w:t>
      </w:r>
      <w:r>
        <w:rPr>
          <w:rFonts w:ascii="Consolas" w:hAnsi="Consolas" w:cs="Consolas"/>
          <w:noProof/>
          <w:color w:val="000000"/>
          <w:sz w:val="19"/>
          <w:szCs w:val="19"/>
          <w:lang w:eastAsia="lt-LT"/>
        </w:rPr>
        <w:t>);</w:t>
      </w:r>
    </w:p>
    <w:p w14:paraId="03AF2264"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failopavadinimas.WriteLine(</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String(</w:t>
      </w:r>
      <w:r>
        <w:rPr>
          <w:rFonts w:ascii="Consolas" w:hAnsi="Consolas" w:cs="Consolas"/>
          <w:noProof/>
          <w:color w:val="A31515"/>
          <w:sz w:val="19"/>
          <w:szCs w:val="19"/>
          <w:lang w:eastAsia="lt-LT"/>
        </w:rPr>
        <w:t>'-'</w:t>
      </w:r>
      <w:r>
        <w:rPr>
          <w:rFonts w:ascii="Consolas" w:hAnsi="Consolas" w:cs="Consolas"/>
          <w:noProof/>
          <w:color w:val="000000"/>
          <w:sz w:val="19"/>
          <w:szCs w:val="19"/>
          <w:lang w:eastAsia="lt-LT"/>
        </w:rPr>
        <w:t>, 360));</w:t>
      </w:r>
    </w:p>
    <w:p w14:paraId="70C6F71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1C0155D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for</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i = 0; i &lt; klausimas.Count; i++)</w:t>
      </w:r>
    </w:p>
    <w:p w14:paraId="7A46ECF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0DFD09EF" w14:textId="77777777" w:rsidR="009E20B1" w:rsidRDefault="009E20B1" w:rsidP="009E20B1">
      <w:pPr>
        <w:tabs>
          <w:tab w:val="right" w:pos="5040"/>
        </w:tabs>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failopavadinimas.WriteLine(</w:t>
      </w:r>
      <w:r>
        <w:rPr>
          <w:rFonts w:ascii="Consolas" w:hAnsi="Consolas" w:cs="Consolas"/>
          <w:noProof/>
          <w:color w:val="A31515"/>
          <w:sz w:val="19"/>
          <w:szCs w:val="19"/>
          <w:lang w:eastAsia="lt-LT"/>
        </w:rPr>
        <w:t xml:space="preserve">"| {0, -22} | {1, -12} | {2, -23} | {3, -150} |                        </w:t>
      </w:r>
      <w:r w:rsidR="00154307">
        <w:rPr>
          <w:rFonts w:ascii="Consolas" w:hAnsi="Consolas" w:cs="Consolas"/>
          <w:noProof/>
          <w:color w:val="A31515"/>
          <w:sz w:val="19"/>
          <w:szCs w:val="19"/>
          <w:lang w:eastAsia="lt-LT"/>
        </w:rPr>
        <w:t xml:space="preserve">        </w:t>
      </w:r>
      <w:r>
        <w:rPr>
          <w:rFonts w:ascii="Consolas" w:hAnsi="Consolas" w:cs="Consolas"/>
          <w:noProof/>
          <w:color w:val="A31515"/>
          <w:sz w:val="19"/>
          <w:szCs w:val="19"/>
          <w:lang w:eastAsia="lt-LT"/>
        </w:rPr>
        <w:t>{4, -90} | {5, -35} | {6, -6} |"</w:t>
      </w:r>
      <w:r>
        <w:rPr>
          <w:rFonts w:ascii="Consolas" w:hAnsi="Consolas" w:cs="Consolas"/>
          <w:noProof/>
          <w:color w:val="000000"/>
          <w:sz w:val="19"/>
          <w:szCs w:val="19"/>
          <w:lang w:eastAsia="lt-LT"/>
        </w:rPr>
        <w:t>, klausimas[i].Tema, klausimas[i].Sudėtingumas, klausimas[i].Autorius, klausimas[i].KlausimoTekstas, klausimas[i].AtsakymoVariantai, klausimas[i].TeisingasAtsakymas, klausimas[i].Balai);</w:t>
      </w:r>
    </w:p>
    <w:p w14:paraId="3F72DFC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failopavadinimas.WriteLine(</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String(</w:t>
      </w:r>
      <w:r>
        <w:rPr>
          <w:rFonts w:ascii="Consolas" w:hAnsi="Consolas" w:cs="Consolas"/>
          <w:noProof/>
          <w:color w:val="A31515"/>
          <w:sz w:val="19"/>
          <w:szCs w:val="19"/>
          <w:lang w:eastAsia="lt-LT"/>
        </w:rPr>
        <w:t>'-'</w:t>
      </w:r>
      <w:r>
        <w:rPr>
          <w:rFonts w:ascii="Consolas" w:hAnsi="Consolas" w:cs="Consolas"/>
          <w:noProof/>
          <w:color w:val="000000"/>
          <w:sz w:val="19"/>
          <w:szCs w:val="19"/>
          <w:lang w:eastAsia="lt-LT"/>
        </w:rPr>
        <w:t>, 360));</w:t>
      </w:r>
    </w:p>
    <w:p w14:paraId="34FFB9D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51898A8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24944EF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68A5044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1DA1453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Gauti rezultatai spausdinami konsolėje</w:t>
      </w:r>
    </w:p>
    <w:p w14:paraId="4EE96F1A"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6C5818A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klausimas</w:t>
      </w:r>
      <w:r>
        <w:rPr>
          <w:rFonts w:ascii="Consolas" w:hAnsi="Consolas" w:cs="Consolas"/>
          <w:noProof/>
          <w:color w:val="808080"/>
          <w:sz w:val="19"/>
          <w:szCs w:val="19"/>
          <w:lang w:eastAsia="lt-LT"/>
        </w:rPr>
        <w:t>"&gt;&lt;/param&gt;</w:t>
      </w:r>
    </w:p>
    <w:p w14:paraId="0AB6A134" w14:textId="77777777" w:rsidR="009E20B1" w:rsidRDefault="009E20B1" w:rsidP="009E20B1">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daugiausiaiklausimuuzdaveautoriai</w:t>
      </w:r>
      <w:r>
        <w:rPr>
          <w:rFonts w:ascii="Consolas" w:hAnsi="Consolas" w:cs="Consolas"/>
          <w:noProof/>
          <w:color w:val="808080"/>
          <w:sz w:val="19"/>
          <w:szCs w:val="19"/>
          <w:lang w:eastAsia="lt-LT"/>
        </w:rPr>
        <w:t>"&gt;&lt;/param&gt;</w:t>
      </w:r>
      <w:r>
        <w:rPr>
          <w:rFonts w:ascii="Consolas" w:hAnsi="Consolas" w:cs="Consolas"/>
          <w:noProof/>
          <w:color w:val="008000"/>
          <w:sz w:val="19"/>
          <w:szCs w:val="19"/>
          <w:lang w:eastAsia="lt-LT"/>
        </w:rPr>
        <w:t>Sąrašas, kuriame talpinami</w:t>
      </w:r>
      <w:r>
        <w:rPr>
          <w:rFonts w:ascii="Consolas" w:hAnsi="Consolas" w:cs="Consolas"/>
          <w:color w:val="008000"/>
          <w:sz w:val="19"/>
          <w:szCs w:val="19"/>
          <w:lang w:eastAsia="lt-LT"/>
        </w:rPr>
        <w:t xml:space="preserve"> autoriu vardai, kurie uždavė daugiausiai klausimų</w:t>
      </w:r>
    </w:p>
    <w:p w14:paraId="1B52F5F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void</w:t>
      </w:r>
      <w:r>
        <w:rPr>
          <w:rFonts w:ascii="Consolas" w:hAnsi="Consolas" w:cs="Consolas"/>
          <w:noProof/>
          <w:color w:val="000000"/>
          <w:sz w:val="19"/>
          <w:szCs w:val="19"/>
          <w:lang w:eastAsia="lt-LT"/>
        </w:rPr>
        <w:t xml:space="preserve"> DaugiausiaiKlausimuIsvedimas(List&lt;Klausimas&gt; klausimas, List&lt;</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&gt; daugiausiaiklausimuuzdaveautoriai)</w:t>
      </w:r>
    </w:p>
    <w:p w14:paraId="58B3202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6AE4878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Console.WriteLine(</w:t>
      </w:r>
      <w:r>
        <w:rPr>
          <w:rFonts w:ascii="Consolas" w:hAnsi="Consolas" w:cs="Consolas"/>
          <w:noProof/>
          <w:color w:val="A31515"/>
          <w:sz w:val="19"/>
          <w:szCs w:val="19"/>
          <w:lang w:eastAsia="lt-LT"/>
        </w:rPr>
        <w:t>"Daugiausiai užduota klausimų: {0}"</w:t>
      </w:r>
      <w:r>
        <w:rPr>
          <w:rFonts w:ascii="Consolas" w:hAnsi="Consolas" w:cs="Consolas"/>
          <w:noProof/>
          <w:color w:val="000000"/>
          <w:sz w:val="19"/>
          <w:szCs w:val="19"/>
          <w:lang w:eastAsia="lt-LT"/>
        </w:rPr>
        <w:t>, DaugiausiaiKlausimu(klausimas, daugiausiaiklausimuuzdaveautoriai));</w:t>
      </w:r>
    </w:p>
    <w:p w14:paraId="5C3105D6"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Console.Write(</w:t>
      </w:r>
      <w:r>
        <w:rPr>
          <w:rFonts w:ascii="Consolas" w:hAnsi="Consolas" w:cs="Consolas"/>
          <w:noProof/>
          <w:color w:val="A31515"/>
          <w:sz w:val="19"/>
          <w:szCs w:val="19"/>
          <w:lang w:eastAsia="lt-LT"/>
        </w:rPr>
        <w:t>"Daugiausiai klausimų uždavė: "</w:t>
      </w:r>
      <w:r>
        <w:rPr>
          <w:rFonts w:ascii="Consolas" w:hAnsi="Consolas" w:cs="Consolas"/>
          <w:noProof/>
          <w:color w:val="000000"/>
          <w:sz w:val="19"/>
          <w:szCs w:val="19"/>
          <w:lang w:eastAsia="lt-LT"/>
        </w:rPr>
        <w:t>);</w:t>
      </w:r>
    </w:p>
    <w:p w14:paraId="5FB9C5D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for</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i = 0; i &lt; daugiausiaiklausimuuzdaveautoriai.Count; i++)</w:t>
      </w:r>
    </w:p>
    <w:p w14:paraId="74E8E1C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2529E94E"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Console.Write(</w:t>
      </w:r>
      <w:r>
        <w:rPr>
          <w:rFonts w:ascii="Consolas" w:hAnsi="Consolas" w:cs="Consolas"/>
          <w:noProof/>
          <w:color w:val="A31515"/>
          <w:sz w:val="19"/>
          <w:szCs w:val="19"/>
          <w:lang w:eastAsia="lt-LT"/>
        </w:rPr>
        <w:t>"{0};"</w:t>
      </w:r>
      <w:r>
        <w:rPr>
          <w:rFonts w:ascii="Consolas" w:hAnsi="Consolas" w:cs="Consolas"/>
          <w:noProof/>
          <w:color w:val="000000"/>
          <w:sz w:val="19"/>
          <w:szCs w:val="19"/>
          <w:lang w:eastAsia="lt-LT"/>
        </w:rPr>
        <w:t>, daugiausiaiklausimuuzdaveautoriai[i]);</w:t>
      </w:r>
    </w:p>
    <w:p w14:paraId="53E82BBA"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            </w:t>
      </w:r>
    </w:p>
    <w:p w14:paraId="0CE268F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64E1C93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44F1E62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Autoriu uždaviusiu daugiausiai klausimų išvedimas</w:t>
      </w:r>
    </w:p>
    <w:p w14:paraId="0F173A7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092AA7F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klausimas</w:t>
      </w:r>
      <w:r>
        <w:rPr>
          <w:rFonts w:ascii="Consolas" w:hAnsi="Consolas" w:cs="Consolas"/>
          <w:noProof/>
          <w:color w:val="808080"/>
          <w:sz w:val="19"/>
          <w:szCs w:val="19"/>
          <w:lang w:eastAsia="lt-LT"/>
        </w:rPr>
        <w:t>"&gt;&lt;/param&gt;</w:t>
      </w:r>
    </w:p>
    <w:p w14:paraId="447AAC8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sudetingiausiostemos</w:t>
      </w:r>
      <w:r>
        <w:rPr>
          <w:rFonts w:ascii="Consolas" w:hAnsi="Consolas" w:cs="Consolas"/>
          <w:noProof/>
          <w:color w:val="808080"/>
          <w:sz w:val="19"/>
          <w:szCs w:val="19"/>
          <w:lang w:eastAsia="lt-LT"/>
        </w:rPr>
        <w:t>"&gt;&lt;/param&gt;</w:t>
      </w:r>
      <w:r>
        <w:rPr>
          <w:rFonts w:ascii="Consolas" w:hAnsi="Consolas" w:cs="Consolas"/>
          <w:noProof/>
          <w:color w:val="008000"/>
          <w:sz w:val="19"/>
          <w:szCs w:val="19"/>
          <w:lang w:eastAsia="lt-LT"/>
        </w:rPr>
        <w:t>Sąrašas, kuriame talpinami sudėtingiausiu temu pavadinimai</w:t>
      </w:r>
    </w:p>
    <w:p w14:paraId="3139DCA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void</w:t>
      </w:r>
      <w:r>
        <w:rPr>
          <w:rFonts w:ascii="Consolas" w:hAnsi="Consolas" w:cs="Consolas"/>
          <w:noProof/>
          <w:color w:val="000000"/>
          <w:sz w:val="19"/>
          <w:szCs w:val="19"/>
          <w:lang w:eastAsia="lt-LT"/>
        </w:rPr>
        <w:t xml:space="preserve"> SudetingiausiuTemuIsvedimas(List&lt;Klausimas&gt; klausimas, List&lt;</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&gt; sudetingiausiostemos)</w:t>
      </w:r>
    </w:p>
    <w:p w14:paraId="13D21D0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7EB057C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Console.WriteLine();</w:t>
      </w:r>
    </w:p>
    <w:p w14:paraId="4E245D0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Console.Write(</w:t>
      </w:r>
      <w:r>
        <w:rPr>
          <w:rFonts w:ascii="Consolas" w:hAnsi="Consolas" w:cs="Consolas"/>
          <w:noProof/>
          <w:color w:val="A31515"/>
          <w:sz w:val="19"/>
          <w:szCs w:val="19"/>
          <w:lang w:eastAsia="lt-LT"/>
        </w:rPr>
        <w:t>"Sudėtingiausios(-a) temos(-a): "</w:t>
      </w:r>
      <w:r>
        <w:rPr>
          <w:rFonts w:ascii="Consolas" w:hAnsi="Consolas" w:cs="Consolas"/>
          <w:noProof/>
          <w:color w:val="000000"/>
          <w:sz w:val="19"/>
          <w:szCs w:val="19"/>
          <w:lang w:eastAsia="lt-LT"/>
        </w:rPr>
        <w:t>);</w:t>
      </w:r>
    </w:p>
    <w:p w14:paraId="64110F5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for</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i = 0; i &lt; sudetingiausiostemos.Count; i++)</w:t>
      </w:r>
    </w:p>
    <w:p w14:paraId="7D86288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1ECD145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Console.Write(</w:t>
      </w:r>
      <w:r>
        <w:rPr>
          <w:rFonts w:ascii="Consolas" w:hAnsi="Consolas" w:cs="Consolas"/>
          <w:noProof/>
          <w:color w:val="A31515"/>
          <w:sz w:val="19"/>
          <w:szCs w:val="19"/>
          <w:lang w:eastAsia="lt-LT"/>
        </w:rPr>
        <w:t>"{0};"</w:t>
      </w:r>
      <w:r>
        <w:rPr>
          <w:rFonts w:ascii="Consolas" w:hAnsi="Consolas" w:cs="Consolas"/>
          <w:noProof/>
          <w:color w:val="000000"/>
          <w:sz w:val="19"/>
          <w:szCs w:val="19"/>
          <w:lang w:eastAsia="lt-LT"/>
        </w:rPr>
        <w:t>, sudetingiausiostemos[i]);</w:t>
      </w:r>
    </w:p>
    <w:p w14:paraId="3C93077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6F92CF66"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Console.WriteLine();</w:t>
      </w:r>
    </w:p>
    <w:p w14:paraId="6E2B7476"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141FCF2D" w14:textId="77777777" w:rsidR="009E20B1" w:rsidRDefault="009E20B1" w:rsidP="009E20B1">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235BB203" w14:textId="77777777" w:rsidR="009E20B1" w:rsidRDefault="009E20B1" w:rsidP="009E20B1">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w:t>
      </w:r>
    </w:p>
    <w:p w14:paraId="0FC8ED9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2A4E8A4D" w14:textId="77777777" w:rsidR="00844988" w:rsidRDefault="00844988" w:rsidP="00F16C66">
      <w:pPr>
        <w:pStyle w:val="Antrat2"/>
      </w:pPr>
      <w:bookmarkStart w:id="4" w:name="_Toc529041930"/>
      <w:r w:rsidRPr="00844988">
        <w:t>Pradiniai duomenys ir rezultatai</w:t>
      </w:r>
      <w:bookmarkEnd w:id="4"/>
    </w:p>
    <w:p w14:paraId="221C6F69" w14:textId="77777777" w:rsidR="00871985" w:rsidRPr="00240124" w:rsidRDefault="00871985" w:rsidP="00871985">
      <w:pPr>
        <w:rPr>
          <w:b/>
        </w:rPr>
      </w:pPr>
      <w:r w:rsidRPr="00240124">
        <w:rPr>
          <w:b/>
        </w:rPr>
        <w:t>Pirmas testas:</w:t>
      </w:r>
    </w:p>
    <w:p w14:paraId="37EAD4E7" w14:textId="77777777" w:rsidR="00871985" w:rsidRDefault="00871985" w:rsidP="00871985"/>
    <w:p w14:paraId="46F67FE1" w14:textId="77777777" w:rsidR="00871985" w:rsidRPr="00871985" w:rsidRDefault="00871985" w:rsidP="00871985">
      <w:pPr>
        <w:rPr>
          <w:b/>
        </w:rPr>
      </w:pPr>
      <w:r w:rsidRPr="00871985">
        <w:rPr>
          <w:b/>
        </w:rPr>
        <w:t>L1-5.csv:</w:t>
      </w:r>
    </w:p>
    <w:p w14:paraId="7994AC08" w14:textId="77777777" w:rsidR="00871985" w:rsidRDefault="00871985" w:rsidP="00871985">
      <w:pPr>
        <w:pStyle w:val="Programostekstas"/>
        <w:rPr>
          <w:noProof/>
        </w:rPr>
      </w:pPr>
      <w:r>
        <w:rPr>
          <w:noProof/>
        </w:rPr>
        <w:lastRenderedPageBreak/>
        <w:t>Tema;Sudėtingumas;Klausimo autorius;Klausimo tekstas;Atsakymo variantai;Teisingas atsakymas;Balai;</w:t>
      </w:r>
    </w:p>
    <w:p w14:paraId="5798B22E" w14:textId="77777777" w:rsidR="00871985" w:rsidRDefault="00871985" w:rsidP="00871985">
      <w:pPr>
        <w:pStyle w:val="Programostekstas"/>
        <w:rPr>
          <w:noProof/>
        </w:rPr>
      </w:pPr>
      <w:r>
        <w:rPr>
          <w:noProof/>
        </w:rPr>
        <w:t>Įvairūs;2;Robertas Petrauskas;Kaip NATO fonetinėje abėcėlėje šifruojama raidė R?;Romeo,Rembo,Raily,Rodeo;Romeo;2;</w:t>
      </w:r>
    </w:p>
    <w:p w14:paraId="17F8718B" w14:textId="77777777" w:rsidR="00871985" w:rsidRDefault="00871985" w:rsidP="00871985">
      <w:pPr>
        <w:pStyle w:val="Programostekstas"/>
        <w:rPr>
          <w:noProof/>
        </w:rPr>
      </w:pPr>
      <w:r>
        <w:rPr>
          <w:noProof/>
        </w:rPr>
        <w:t>Anotomija ir medicina;2;Rimantas Valiukonis;Koks augalas vienos rūšies žinduoliui sukelia euforiją, o kitos rūšies žinduolį nuramina?;Kanapė,Durniaropė,Valerijonas,Aguona;Valerijonas;2;</w:t>
      </w:r>
    </w:p>
    <w:p w14:paraId="3128AB60" w14:textId="77777777" w:rsidR="00871985" w:rsidRDefault="00871985" w:rsidP="00871985">
      <w:pPr>
        <w:pStyle w:val="Programostekstas"/>
        <w:rPr>
          <w:noProof/>
        </w:rPr>
      </w:pPr>
      <w:r>
        <w:rPr>
          <w:noProof/>
        </w:rPr>
        <w:t>Įvairūs;3;Robertas Petrauskas;Kaip iššifruojama santrumpa DNR?;Deoksiribonukleorūgštis,Deoksinorūgšits,Deoksidooksidorūgštis,Deoksiribonukleonidorūgštis;Deoksiribonukleorūgštis;5;</w:t>
      </w:r>
    </w:p>
    <w:p w14:paraId="00435F77" w14:textId="77777777" w:rsidR="00871985" w:rsidRDefault="00871985" w:rsidP="00871985">
      <w:pPr>
        <w:pStyle w:val="Programostekstas"/>
        <w:rPr>
          <w:noProof/>
        </w:rPr>
      </w:pPr>
      <w:r>
        <w:rPr>
          <w:noProof/>
        </w:rPr>
        <w:t>Įvairūs;2;Mantas Stonkus;Koks augalas lotyniškai vadinasi Urtica?;Pienė,Dilgėlė,Usnis,Melisa;Dilgėlė;3;</w:t>
      </w:r>
    </w:p>
    <w:p w14:paraId="33B206B0" w14:textId="77777777" w:rsidR="00871985" w:rsidRDefault="00871985" w:rsidP="00871985">
      <w:pPr>
        <w:pStyle w:val="Programostekstas"/>
        <w:rPr>
          <w:noProof/>
        </w:rPr>
      </w:pPr>
      <w:r>
        <w:rPr>
          <w:noProof/>
        </w:rPr>
        <w:t>Geografija;2;Viktoras Drąsutavičius;Prie kokios jūros įsikūręs Vladivostokas?;Rytų Sibiro,Japonijos,Čiukčių,Beringo;Japonijos;2;</w:t>
      </w:r>
    </w:p>
    <w:p w14:paraId="4FB75917" w14:textId="77777777" w:rsidR="00871985" w:rsidRDefault="00871985" w:rsidP="00871985">
      <w:pPr>
        <w:pStyle w:val="Programostekstas"/>
        <w:rPr>
          <w:noProof/>
        </w:rPr>
      </w:pPr>
      <w:r>
        <w:rPr>
          <w:noProof/>
        </w:rPr>
        <w:t>Įvairūs;2;Ramunė Vinauskaitė;Kokį gėrimą italai vadina spumante?;Anyžinę dektinę,Baltąjį vyną,Putojantį vyną,Raudonąjį vyną;Putojantį vyną;3;</w:t>
      </w:r>
    </w:p>
    <w:p w14:paraId="47E1B6B3" w14:textId="77777777" w:rsidR="00871985" w:rsidRDefault="00871985" w:rsidP="00871985">
      <w:pPr>
        <w:pStyle w:val="Programostekstas"/>
        <w:rPr>
          <w:noProof/>
        </w:rPr>
      </w:pPr>
      <w:r>
        <w:rPr>
          <w:noProof/>
        </w:rPr>
        <w:t>Geografija;2;Robertas Petrauskas;Kokios valstybės pavadinimas išvertus į lietuvių kalbą reiškia "Sidabro žemė"?;Siera Leonė,Australija,Islandija,Argentina;Argentina;3;</w:t>
      </w:r>
    </w:p>
    <w:p w14:paraId="392AC7B8" w14:textId="77777777" w:rsidR="00871985" w:rsidRDefault="00871985" w:rsidP="00871985">
      <w:pPr>
        <w:pStyle w:val="Programostekstas"/>
        <w:rPr>
          <w:noProof/>
        </w:rPr>
      </w:pPr>
      <w:r>
        <w:rPr>
          <w:noProof/>
        </w:rPr>
        <w:t>Kinas;3;Viktoras Drąsutavičius;Kas vaidino SS pulkininką Hansą Landą filme "Negarbingi šunsnukiai"?;Tilis Šveigeris,Kristofas Valcas,Kventinas Tarantino,Bruno Ganzas;Kristofas Valcas (Christoph Waltz);5;</w:t>
      </w:r>
    </w:p>
    <w:p w14:paraId="393CBDC1" w14:textId="77777777" w:rsidR="00871985" w:rsidRDefault="00871985" w:rsidP="00871985">
      <w:pPr>
        <w:pStyle w:val="Programostekstas"/>
        <w:rPr>
          <w:noProof/>
        </w:rPr>
      </w:pPr>
      <w:r>
        <w:rPr>
          <w:noProof/>
        </w:rPr>
        <w:t>Kinas;3;Mindaugas Baliukevičius;Kaip vadinasi filmas, kuriame pagrindinis veikėjas sako: "Gyvenimas - kaip šokoladinių saldainių dėžutė. Niekada nežinai, ką ją atidaręs rasi..."?;Forestas Gampas,Vėjo nublokšti,Apie Šmitą,Babelis;Forestas Gampas;2;</w:t>
      </w:r>
    </w:p>
    <w:p w14:paraId="6A485BC5" w14:textId="77777777" w:rsidR="00871985" w:rsidRDefault="00871985" w:rsidP="00871985">
      <w:pPr>
        <w:pStyle w:val="Programostekstas"/>
        <w:rPr>
          <w:noProof/>
        </w:rPr>
      </w:pPr>
      <w:r>
        <w:rPr>
          <w:noProof/>
        </w:rPr>
        <w:t>Lietuva;1;Ramunė Vinauskaitė;Kada Lietuva įstojo į ES?;2003m. gegužės 1d.,2004m. gegužės 1d.,2005m. gegužės 1d.,2003m. balandžio 30d.;2004m. gegužės 1d.;1;</w:t>
      </w:r>
    </w:p>
    <w:p w14:paraId="74F5796B" w14:textId="77777777" w:rsidR="00871985" w:rsidRDefault="00871985" w:rsidP="00871985">
      <w:pPr>
        <w:pStyle w:val="Programostekstas"/>
        <w:rPr>
          <w:noProof/>
        </w:rPr>
      </w:pPr>
      <w:r>
        <w:rPr>
          <w:noProof/>
        </w:rPr>
        <w:t>Lietuva;2;Robertas Petrauskas;Kokia įstaiga dabar įsikūrus Raudonės pilyje?;Savivaldybės administracija,Viešoji biblioteka,Mokykla,Kraštotyros muziejus;Mokykla;3;</w:t>
      </w:r>
    </w:p>
    <w:p w14:paraId="083FEA72" w14:textId="77777777" w:rsidR="00871985" w:rsidRDefault="00871985" w:rsidP="00871985">
      <w:pPr>
        <w:pStyle w:val="Programostekstas"/>
        <w:rPr>
          <w:noProof/>
        </w:rPr>
      </w:pPr>
      <w:r>
        <w:rPr>
          <w:noProof/>
        </w:rPr>
        <w:t>Anotomija ir medicina;2;Rimantas Valiukonis;Kiek žmogaus ląstelė turi chromosomų porų?;20,21,22,23;23;3;</w:t>
      </w:r>
    </w:p>
    <w:p w14:paraId="1711D289" w14:textId="77777777" w:rsidR="00871985" w:rsidRDefault="00871985" w:rsidP="00871985">
      <w:pPr>
        <w:pStyle w:val="Programostekstas"/>
        <w:rPr>
          <w:noProof/>
        </w:rPr>
      </w:pPr>
      <w:r>
        <w:rPr>
          <w:noProof/>
        </w:rPr>
        <w:t>Lietuva;2;Aurelijus Esanavičius;Kelintais metais susidegino Romas Kalanta?;1971m.,1972m.,1973m.1975m.;1972m.;3;</w:t>
      </w:r>
    </w:p>
    <w:p w14:paraId="21C69150" w14:textId="77777777" w:rsidR="00871985" w:rsidRDefault="00871985" w:rsidP="00871985">
      <w:pPr>
        <w:pStyle w:val="Programostekstas"/>
        <w:rPr>
          <w:noProof/>
        </w:rPr>
      </w:pPr>
      <w:r>
        <w:rPr>
          <w:noProof/>
        </w:rPr>
        <w:t>Anotomija ir medicina;3;Rimantas Valiukonis;Ką žmogaus organizme pažeidžia psoriazė?;Kraujagysles ir širdį,Odą ir sąnarius,Smegenis,Odą ir nagus;Odą ir sąnarius;5;</w:t>
      </w:r>
    </w:p>
    <w:p w14:paraId="59C15EBC" w14:textId="77777777" w:rsidR="00871985" w:rsidRDefault="00871985" w:rsidP="00871985">
      <w:pPr>
        <w:pStyle w:val="Programostekstas"/>
        <w:rPr>
          <w:noProof/>
        </w:rPr>
      </w:pPr>
      <w:r>
        <w:rPr>
          <w:noProof/>
        </w:rPr>
        <w:t>Istorija;2;Mindaugas Baliukevičius;Kokią šalį II pasauliniame kare Sąjungininkai išlaisvino vėliausiai?;Olandiją,Austriją,Italiją,Belgiją;Olandiją;2;</w:t>
      </w:r>
    </w:p>
    <w:p w14:paraId="6A5C46BC" w14:textId="77777777" w:rsidR="00871985" w:rsidRDefault="00871985" w:rsidP="00871985">
      <w:pPr>
        <w:pStyle w:val="Programostekstas"/>
        <w:rPr>
          <w:noProof/>
        </w:rPr>
      </w:pPr>
      <w:r>
        <w:rPr>
          <w:noProof/>
        </w:rPr>
        <w:t>Istorija;2;Mindaugas Baliukevičius;Kuris XX a. diktatorius buvo įsakęs naikti žvirblius?;Josifas Stalinas,Benito Musolinis,Mao Dzedongas,Fransiskas Frankas;Mao Dzedongas;2;</w:t>
      </w:r>
    </w:p>
    <w:p w14:paraId="71127E79" w14:textId="77777777" w:rsidR="00871985" w:rsidRDefault="00871985" w:rsidP="00871985">
      <w:pPr>
        <w:pStyle w:val="Programostekstas"/>
        <w:rPr>
          <w:noProof/>
        </w:rPr>
      </w:pPr>
      <w:r>
        <w:rPr>
          <w:noProof/>
        </w:rPr>
        <w:t>Gyvūnai;2;Gerda Jakštaitė;Kokios spalvos omaro kraujas?;Raudonos,Žalios,Geltonos,Mėlynos;Mėlynos;3;</w:t>
      </w:r>
    </w:p>
    <w:p w14:paraId="6D8AE28A" w14:textId="77777777" w:rsidR="00871985" w:rsidRDefault="00871985" w:rsidP="00871985">
      <w:pPr>
        <w:pStyle w:val="Programostekstas"/>
        <w:rPr>
          <w:noProof/>
        </w:rPr>
      </w:pPr>
      <w:r>
        <w:rPr>
          <w:noProof/>
        </w:rPr>
        <w:t>Skaičiai;2;Robertas Petrauskas;Koks mėnuo metuose yra ilgiausias?;Gruodis,Spalis,Sausis,Gegužė;Spalis - 31 d. + 1 val.;4;</w:t>
      </w:r>
    </w:p>
    <w:p w14:paraId="0421A845" w14:textId="77777777" w:rsidR="00871985" w:rsidRDefault="00871985" w:rsidP="00871985">
      <w:pPr>
        <w:pStyle w:val="Programostekstas"/>
        <w:rPr>
          <w:noProof/>
        </w:rPr>
      </w:pPr>
      <w:r>
        <w:rPr>
          <w:noProof/>
        </w:rPr>
        <w:t>Gyvūnai;3;Gerda Jakštaitė;Koks paukštis turi ilgiausią snapą?;Raganosis ragasnapis,Australijos pelikanas,Didžioji kuolinga,Amerikos baltasis pelikanas;Australijos pelikanas - apie 47 cm;6;</w:t>
      </w:r>
    </w:p>
    <w:p w14:paraId="1A411458" w14:textId="77777777" w:rsidR="00871985" w:rsidRDefault="00871985" w:rsidP="00871985">
      <w:pPr>
        <w:pStyle w:val="Programostekstas"/>
        <w:rPr>
          <w:noProof/>
        </w:rPr>
      </w:pPr>
      <w:r>
        <w:rPr>
          <w:noProof/>
        </w:rPr>
        <w:t>Gyvūnai;3;Gerda Jakštaitė;Kokį gyvūną 1408 m.Vokiečių ordino magistras padovanojo Vytautui?;Lokį,Tigrą,Taurųjį elnią,Liūtą;Liūtą;5;</w:t>
      </w:r>
    </w:p>
    <w:p w14:paraId="4DB62D10" w14:textId="77777777" w:rsidR="00871985" w:rsidRDefault="00871985" w:rsidP="00871985">
      <w:pPr>
        <w:pStyle w:val="Programostekstas"/>
        <w:rPr>
          <w:noProof/>
        </w:rPr>
      </w:pPr>
      <w:r>
        <w:rPr>
          <w:noProof/>
        </w:rPr>
        <w:t>Skaičiai;1;Robertas Petrauskas;Kokią sumą visada sudaro lošimo kauliuko priešingų plokštumų skaičiai?;6,7,8,9;7;1;</w:t>
      </w:r>
    </w:p>
    <w:p w14:paraId="60EBA863" w14:textId="77777777" w:rsidR="00871985" w:rsidRDefault="00871985" w:rsidP="00871985">
      <w:pPr>
        <w:pStyle w:val="Programostekstas"/>
        <w:rPr>
          <w:noProof/>
        </w:rPr>
      </w:pPr>
      <w:r>
        <w:rPr>
          <w:noProof/>
        </w:rPr>
        <w:t>Maistas;2;Ramunė Vinauskaitė;Kelių spalvų būna "M&amp;M" saldainiai?;4,5,6,7;6;3;</w:t>
      </w:r>
    </w:p>
    <w:p w14:paraId="4BA7B52E" w14:textId="77777777" w:rsidR="00871985" w:rsidRDefault="00871985" w:rsidP="00871985">
      <w:pPr>
        <w:pStyle w:val="Programostekstas"/>
        <w:rPr>
          <w:noProof/>
        </w:rPr>
      </w:pPr>
      <w:r>
        <w:rPr>
          <w:noProof/>
        </w:rPr>
        <w:t>Skaičiai;1;Mantas Stonkus;Kokia spalva pažymėtas skaičius "0" ruletės rate?;Žalia,Juoda,Raudona,Balta;Žalia;2;</w:t>
      </w:r>
    </w:p>
    <w:p w14:paraId="7BDE9008" w14:textId="77777777" w:rsidR="00871985" w:rsidRDefault="00871985" w:rsidP="00871985">
      <w:pPr>
        <w:pStyle w:val="Programostekstas"/>
        <w:rPr>
          <w:noProof/>
        </w:rPr>
      </w:pPr>
      <w:r>
        <w:rPr>
          <w:noProof/>
        </w:rPr>
        <w:t>Maistas;1;Ramunė Vinauskaitė;Kuris vaisius yra saldžiausias - mandarinas, figa, bananas ar mangas?;Mandarinas,Figa,Bananas,Mangas;Figa;1;</w:t>
      </w:r>
    </w:p>
    <w:p w14:paraId="24487972" w14:textId="77777777" w:rsidR="00871985" w:rsidRDefault="00871985" w:rsidP="00871985">
      <w:pPr>
        <w:pStyle w:val="Programostekstas"/>
        <w:rPr>
          <w:noProof/>
        </w:rPr>
      </w:pPr>
      <w:r>
        <w:rPr>
          <w:noProof/>
        </w:rPr>
        <w:t>Spalvos;2;Robertas Petrauskas;Kuri "Google" logotipo raidė yra žalia?;"G","O","L","E";"L";5;</w:t>
      </w:r>
    </w:p>
    <w:p w14:paraId="0B67CBAE" w14:textId="77777777" w:rsidR="00871985" w:rsidRDefault="00871985" w:rsidP="00871985">
      <w:pPr>
        <w:pStyle w:val="Programostekstas"/>
        <w:rPr>
          <w:noProof/>
        </w:rPr>
      </w:pPr>
    </w:p>
    <w:p w14:paraId="27FD8DB5" w14:textId="77777777" w:rsidR="00871985" w:rsidRDefault="00871985" w:rsidP="00871985">
      <w:pPr>
        <w:pStyle w:val="Programostekstas"/>
        <w:rPr>
          <w:rFonts w:ascii="Consolas" w:hAnsi="Consolas" w:cs="Consolas"/>
          <w:b/>
          <w:sz w:val="19"/>
          <w:szCs w:val="19"/>
          <w:lang w:eastAsia="lt-LT"/>
        </w:rPr>
      </w:pPr>
      <w:r w:rsidRPr="00871985">
        <w:rPr>
          <w:rFonts w:ascii="Consolas" w:hAnsi="Consolas" w:cs="Consolas"/>
          <w:b/>
          <w:sz w:val="19"/>
          <w:szCs w:val="19"/>
          <w:lang w:eastAsia="lt-LT"/>
        </w:rPr>
        <w:t>L1Duomenųlentelė.txt</w:t>
      </w:r>
    </w:p>
    <w:p w14:paraId="453214C5" w14:textId="77777777" w:rsidR="00154307" w:rsidRPr="00154307" w:rsidRDefault="00154307" w:rsidP="00871985">
      <w:pPr>
        <w:pStyle w:val="Programostekstas"/>
        <w:rPr>
          <w:noProof/>
        </w:rPr>
      </w:pPr>
      <w:r w:rsidRPr="00154307">
        <w:rPr>
          <w:noProof/>
        </w:rPr>
        <w:t>Duomenys apie klausymus:</w:t>
      </w:r>
    </w:p>
    <w:p w14:paraId="2D53B65D" w14:textId="77777777" w:rsidR="00871985" w:rsidRDefault="00871985" w:rsidP="00871985">
      <w:pPr>
        <w:pStyle w:val="Programostekstas"/>
        <w:rPr>
          <w:noProof/>
        </w:rPr>
      </w:pPr>
      <w:r>
        <w:rPr>
          <w:noProof/>
        </w:rPr>
        <w:t>--------------------------------------------------------------------------------------------------------------------------------------------------------------------</w:t>
      </w:r>
      <w:r>
        <w:rPr>
          <w:noProof/>
        </w:rPr>
        <w:lastRenderedPageBreak/>
        <w:t>----------------------------------------------------------------------------------------------------------------------------------------------------------------------------------------------------</w:t>
      </w:r>
    </w:p>
    <w:p w14:paraId="7F87DDBB" w14:textId="77777777" w:rsidR="00871985" w:rsidRDefault="00871985" w:rsidP="00871985">
      <w:pPr>
        <w:pStyle w:val="Programostekstas"/>
        <w:rPr>
          <w:noProof/>
        </w:rPr>
      </w:pPr>
      <w:r>
        <w:rPr>
          <w:noProof/>
        </w:rPr>
        <w:t>| Tema                   | Sudėtingumas | Klausimo autorius       | Klausimo tekstas                                                                                                                                       | Atsakymo variantai                                                                         | Teisingas atsakymas                 | Balai  |</w:t>
      </w:r>
    </w:p>
    <w:p w14:paraId="1A5247DF" w14:textId="77777777" w:rsidR="00871985" w:rsidRDefault="00871985" w:rsidP="00871985">
      <w:pPr>
        <w:pStyle w:val="Programostekstas"/>
        <w:rPr>
          <w:noProof/>
        </w:rPr>
      </w:pPr>
      <w:r>
        <w:rPr>
          <w:noProof/>
        </w:rPr>
        <w:t>------------------------------------------------------------------------------------------------------------------------------------------------------------------------------------------------------------------------------------------------------------------------------------------------------------------------------------------------------------------------</w:t>
      </w:r>
    </w:p>
    <w:p w14:paraId="619BF014" w14:textId="77777777" w:rsidR="00871985" w:rsidRDefault="00871985" w:rsidP="00871985">
      <w:pPr>
        <w:pStyle w:val="Programostekstas"/>
        <w:rPr>
          <w:noProof/>
        </w:rPr>
      </w:pPr>
      <w:r>
        <w:rPr>
          <w:noProof/>
        </w:rPr>
        <w:t>| Įvairūs                | 20           | Robertas Petrauskas     | Kaip NATO fonetinėje abėcėlėje šifruojama raidė R?                                                                                                     | Romeo,Rembo,Raily,Rodeo                                                                    | Romeo                               | 2      |</w:t>
      </w:r>
    </w:p>
    <w:p w14:paraId="365626B4" w14:textId="77777777" w:rsidR="00871985" w:rsidRDefault="00871985" w:rsidP="00871985">
      <w:pPr>
        <w:pStyle w:val="Programostekstas"/>
        <w:rPr>
          <w:noProof/>
        </w:rPr>
      </w:pPr>
      <w:r>
        <w:rPr>
          <w:noProof/>
        </w:rPr>
        <w:t>------------------------------------------------------------------------------------------------------------------------------------------------------------------------------------------------------------------------------------------------------------------------------------------------------------------------------------------------------------------------</w:t>
      </w:r>
    </w:p>
    <w:p w14:paraId="22178F66" w14:textId="77777777" w:rsidR="00871985" w:rsidRDefault="00871985" w:rsidP="00871985">
      <w:pPr>
        <w:pStyle w:val="Programostekstas"/>
        <w:rPr>
          <w:noProof/>
        </w:rPr>
      </w:pPr>
      <w:r>
        <w:rPr>
          <w:noProof/>
        </w:rPr>
        <w:t>| Anotomija ir medicina  | 2            | Rimantas Valiukonis     | Koks augalas vienos rūšies žinduoliui sukelia euforiją, o kitos rūšies žinduolį nuramina?                                                              | Kanapė,Durniaropė,Valerijonas,Aguona                                                       | Valerijonas                         | 2      |</w:t>
      </w:r>
    </w:p>
    <w:p w14:paraId="7CE504E2" w14:textId="77777777" w:rsidR="00871985" w:rsidRDefault="00871985" w:rsidP="00871985">
      <w:pPr>
        <w:pStyle w:val="Programostekstas"/>
        <w:rPr>
          <w:noProof/>
        </w:rPr>
      </w:pPr>
      <w:r>
        <w:rPr>
          <w:noProof/>
        </w:rPr>
        <w:t>------------------------------------------------------------------------------------------------------------------------------------------------------------------------------------------------------------------------------------------------------------------------------------------------------------------------------------------------------------------------</w:t>
      </w:r>
    </w:p>
    <w:p w14:paraId="78F94138" w14:textId="77777777" w:rsidR="00871985" w:rsidRDefault="00871985" w:rsidP="00871985">
      <w:pPr>
        <w:pStyle w:val="Programostekstas"/>
        <w:rPr>
          <w:noProof/>
        </w:rPr>
      </w:pPr>
      <w:r>
        <w:rPr>
          <w:noProof/>
        </w:rPr>
        <w:t>| Įvairūs                | 3            | Robertas Petrauskas     | Kaip iššifruojama santrumpa DNR?                                                                                                                       | Deoksiribonukleorūgštis,Deoksinorūgšits,Deoksidooksidorūgštis,Deoksiribonukleonidorūgštis  | Deoksiribonukleorūgštis             | 5      |</w:t>
      </w:r>
    </w:p>
    <w:p w14:paraId="0D47E993" w14:textId="77777777" w:rsidR="00871985" w:rsidRDefault="00871985" w:rsidP="00871985">
      <w:pPr>
        <w:pStyle w:val="Programostekstas"/>
        <w:rPr>
          <w:noProof/>
        </w:rPr>
      </w:pPr>
      <w:r>
        <w:rPr>
          <w:noProof/>
        </w:rPr>
        <w:t>------------------------------------------------------------------------------------------------------------------------------------------------------------------------------------------------------------------------------------------------------------------------------------------------------------------------------------------------------------------------</w:t>
      </w:r>
    </w:p>
    <w:p w14:paraId="1AD852FE" w14:textId="77777777" w:rsidR="00871985" w:rsidRDefault="00871985" w:rsidP="00871985">
      <w:pPr>
        <w:pStyle w:val="Programostekstas"/>
        <w:rPr>
          <w:noProof/>
        </w:rPr>
      </w:pPr>
      <w:r>
        <w:rPr>
          <w:noProof/>
        </w:rPr>
        <w:t>| Įvairūs                | 2            | Mantas Stonkus          | Koks augalas lotyniškai vadinasi Urtica?                                                                                                               | Pienė,Dilgėlė,Usnis,Melisa                                                                 | Dilgėlė                             | 3      |</w:t>
      </w:r>
    </w:p>
    <w:p w14:paraId="77F4A2A7" w14:textId="77777777" w:rsidR="00871985" w:rsidRDefault="00871985" w:rsidP="00871985">
      <w:pPr>
        <w:pStyle w:val="Programostekstas"/>
        <w:rPr>
          <w:noProof/>
        </w:rPr>
      </w:pPr>
      <w:r>
        <w:rPr>
          <w:noProof/>
        </w:rPr>
        <w:t>------------------------------------------------------------------------------------------------------------------------------------------------------------------------------------------------------------------------------------------------------------------------------------------------------------------------------------------------------------------------</w:t>
      </w:r>
    </w:p>
    <w:p w14:paraId="7F10CC56" w14:textId="77777777" w:rsidR="00871985" w:rsidRDefault="00871985" w:rsidP="00871985">
      <w:pPr>
        <w:pStyle w:val="Programostekstas"/>
        <w:rPr>
          <w:noProof/>
        </w:rPr>
      </w:pPr>
      <w:r>
        <w:rPr>
          <w:noProof/>
        </w:rPr>
        <w:t>| Geografija             | 2            | Viktoras Drąsutavičius  | Prie kokios jūros įsikūręs Vladivostokas?                                                                                                              | Rytų Sibiro,Japonijos,Čiukčių,Beringo                                                      | Japonijos                           | 2      |</w:t>
      </w:r>
    </w:p>
    <w:p w14:paraId="427C0032" w14:textId="77777777" w:rsidR="00871985" w:rsidRDefault="00871985" w:rsidP="00871985">
      <w:pPr>
        <w:pStyle w:val="Programostekstas"/>
        <w:rPr>
          <w:noProof/>
        </w:rPr>
      </w:pPr>
      <w:r>
        <w:rPr>
          <w:noProof/>
        </w:rPr>
        <w:t>------------------------------------------------------------------------------------------------------------------------------------------------------------------------------------------------------------------------------------------------------------------------------------------------------------------------------------------------------------------------</w:t>
      </w:r>
    </w:p>
    <w:p w14:paraId="2A2048DF" w14:textId="77777777" w:rsidR="00871985" w:rsidRDefault="00871985" w:rsidP="00871985">
      <w:pPr>
        <w:pStyle w:val="Programostekstas"/>
        <w:rPr>
          <w:noProof/>
        </w:rPr>
      </w:pPr>
      <w:r>
        <w:rPr>
          <w:noProof/>
        </w:rPr>
        <w:t>| Įvairūs                | 2            | Ramunė Vinauskaitė      | Kokį gėrimą italai vadina spumante?                                                                                                                    | Anyžinę dektinę,Baltąjį vyną,Putojantį vyną,Raudonąjį vyną                                 | Putojantį vyną                      | 3      |</w:t>
      </w:r>
    </w:p>
    <w:p w14:paraId="33984A29" w14:textId="77777777" w:rsidR="00871985" w:rsidRDefault="00871985" w:rsidP="00871985">
      <w:pPr>
        <w:pStyle w:val="Programostekstas"/>
        <w:rPr>
          <w:noProof/>
        </w:rPr>
      </w:pPr>
      <w:r>
        <w:rPr>
          <w:noProof/>
        </w:rPr>
        <w:t>------------------------------------------------------------------------------------------------------------------------------------------------------------------------------------------------------------------------------------------------------</w:t>
      </w:r>
      <w:r>
        <w:rPr>
          <w:noProof/>
        </w:rPr>
        <w:lastRenderedPageBreak/>
        <w:t>------------------------------------------------------------------------------------------------------------------</w:t>
      </w:r>
    </w:p>
    <w:p w14:paraId="7461D4BE" w14:textId="77777777" w:rsidR="00871985" w:rsidRDefault="00871985" w:rsidP="00871985">
      <w:pPr>
        <w:pStyle w:val="Programostekstas"/>
        <w:rPr>
          <w:noProof/>
        </w:rPr>
      </w:pPr>
      <w:r>
        <w:rPr>
          <w:noProof/>
        </w:rPr>
        <w:t>| Geografija             | 2            | Robertas Petrauskas     | Kokios valstybės pavadinimas išvertus į lietuvių kalbą reiškia "Sidabro žemė"?                                                                         | Siera Leonė,Australija,Islandija,Argentina                                                 | Argentina                           | 3      |</w:t>
      </w:r>
    </w:p>
    <w:p w14:paraId="682B72A9" w14:textId="77777777" w:rsidR="00871985" w:rsidRDefault="00871985" w:rsidP="00871985">
      <w:pPr>
        <w:pStyle w:val="Programostekstas"/>
        <w:rPr>
          <w:noProof/>
        </w:rPr>
      </w:pPr>
      <w:r>
        <w:rPr>
          <w:noProof/>
        </w:rPr>
        <w:t>------------------------------------------------------------------------------------------------------------------------------------------------------------------------------------------------------------------------------------------------------------------------------------------------------------------------------------------------------------------------</w:t>
      </w:r>
    </w:p>
    <w:p w14:paraId="65DA9E20" w14:textId="77777777" w:rsidR="00871985" w:rsidRDefault="00871985" w:rsidP="00871985">
      <w:pPr>
        <w:pStyle w:val="Programostekstas"/>
        <w:rPr>
          <w:noProof/>
        </w:rPr>
      </w:pPr>
      <w:r>
        <w:rPr>
          <w:noProof/>
        </w:rPr>
        <w:t>| Kinas                  | 3            | Viktoras Drąsutavičius  | Kas vaidino SS pulkininką Hansą Landą filme "Negarbingi šunsnukiai"?                                                                                   | Tilis Šveigeris,Kristofas Valcas,Kventinas Tarantino,Bruno Ganzas                          | Kristofas Valcas (Christoph Waltz)  | 5      |</w:t>
      </w:r>
    </w:p>
    <w:p w14:paraId="0EF11E93" w14:textId="77777777" w:rsidR="00871985" w:rsidRDefault="00871985" w:rsidP="00871985">
      <w:pPr>
        <w:pStyle w:val="Programostekstas"/>
        <w:rPr>
          <w:noProof/>
        </w:rPr>
      </w:pPr>
      <w:r>
        <w:rPr>
          <w:noProof/>
        </w:rPr>
        <w:t>------------------------------------------------------------------------------------------------------------------------------------------------------------------------------------------------------------------------------------------------------------------------------------------------------------------------------------------------------------------------</w:t>
      </w:r>
    </w:p>
    <w:p w14:paraId="532EA4EC" w14:textId="77777777" w:rsidR="00871985" w:rsidRDefault="00871985" w:rsidP="00871985">
      <w:pPr>
        <w:pStyle w:val="Programostekstas"/>
        <w:rPr>
          <w:noProof/>
        </w:rPr>
      </w:pPr>
      <w:r>
        <w:rPr>
          <w:noProof/>
        </w:rPr>
        <w:t>| Kinas                  | 3            | Mindaugas Baliukevičius | Kaip vadinasi filmas, kuriame pagrindinis veikėjas sako: "Gyvenimas - kaip šokoladinių saldainių dėžutė. Niekada nežinai, ką ją atidaręs rasi..."?     | Forestas Gampas,Vėjo nublokšti,Apie Šmitą,Babelis                                          | Forestas Gampas                     | 2      |</w:t>
      </w:r>
    </w:p>
    <w:p w14:paraId="3F79E26D" w14:textId="77777777" w:rsidR="00871985" w:rsidRDefault="00871985" w:rsidP="00871985">
      <w:pPr>
        <w:pStyle w:val="Programostekstas"/>
        <w:rPr>
          <w:noProof/>
        </w:rPr>
      </w:pPr>
      <w:r>
        <w:rPr>
          <w:noProof/>
        </w:rPr>
        <w:t>------------------------------------------------------------------------------------------------------------------------------------------------------------------------------------------------------------------------------------------------------------------------------------------------------------------------------------------------------------------------</w:t>
      </w:r>
    </w:p>
    <w:p w14:paraId="41F050A1" w14:textId="77777777" w:rsidR="00871985" w:rsidRDefault="00871985" w:rsidP="00871985">
      <w:pPr>
        <w:pStyle w:val="Programostekstas"/>
        <w:rPr>
          <w:noProof/>
        </w:rPr>
      </w:pPr>
      <w:r>
        <w:rPr>
          <w:noProof/>
        </w:rPr>
        <w:t>| Lietuva                | 1            | Ramunė Vinauskaitė      | Kada Lietuva įstojo į ES?                                                                                                                              | 2003m. gegužės 1d.,2004m. gegužės 1d.,2005m. gegužės 1d.,2003m. balandžio 30d.             | 2004m. gegužės 1d.                  | 1      |</w:t>
      </w:r>
    </w:p>
    <w:p w14:paraId="3B5212F2" w14:textId="77777777" w:rsidR="00871985" w:rsidRDefault="00871985" w:rsidP="00871985">
      <w:pPr>
        <w:pStyle w:val="Programostekstas"/>
        <w:rPr>
          <w:noProof/>
        </w:rPr>
      </w:pPr>
      <w:r>
        <w:rPr>
          <w:noProof/>
        </w:rPr>
        <w:t>------------------------------------------------------------------------------------------------------------------------------------------------------------------------------------------------------------------------------------------------------------------------------------------------------------------------------------------------------------------------</w:t>
      </w:r>
    </w:p>
    <w:p w14:paraId="56AD9B50" w14:textId="77777777" w:rsidR="00871985" w:rsidRDefault="00871985" w:rsidP="00871985">
      <w:pPr>
        <w:pStyle w:val="Programostekstas"/>
        <w:rPr>
          <w:noProof/>
        </w:rPr>
      </w:pPr>
      <w:r>
        <w:rPr>
          <w:noProof/>
        </w:rPr>
        <w:t>| Lietuva                | 2            | Robertas Petrauskas     | Kokia įstaiga dabar įsikūrus Raudonės pilyje?                                                                                                          | Savivaldybės administracija,Viešoji biblioteka,Mokykla,Kraštotyros muziejus                | Mokykla                             | 3      |</w:t>
      </w:r>
    </w:p>
    <w:p w14:paraId="5D2C3E40" w14:textId="77777777" w:rsidR="00871985" w:rsidRDefault="00871985" w:rsidP="00871985">
      <w:pPr>
        <w:pStyle w:val="Programostekstas"/>
        <w:rPr>
          <w:noProof/>
        </w:rPr>
      </w:pPr>
      <w:r>
        <w:rPr>
          <w:noProof/>
        </w:rPr>
        <w:t>------------------------------------------------------------------------------------------------------------------------------------------------------------------------------------------------------------------------------------------------------------------------------------------------------------------------------------------------------------------------</w:t>
      </w:r>
    </w:p>
    <w:p w14:paraId="055D1690" w14:textId="77777777" w:rsidR="00871985" w:rsidRDefault="00871985" w:rsidP="00871985">
      <w:pPr>
        <w:pStyle w:val="Programostekstas"/>
        <w:rPr>
          <w:noProof/>
        </w:rPr>
      </w:pPr>
      <w:r>
        <w:rPr>
          <w:noProof/>
        </w:rPr>
        <w:t>| Anotomija ir medicina  | 2            | Rimantas Valiukonis     | Kiek žmogaus ląstelė turi chromosomų porų?                                                                                                             | 20,21,22,23                                                                                | 23                                  | 3      |</w:t>
      </w:r>
    </w:p>
    <w:p w14:paraId="5F3748B5" w14:textId="77777777" w:rsidR="00871985" w:rsidRDefault="00871985" w:rsidP="00871985">
      <w:pPr>
        <w:pStyle w:val="Programostekstas"/>
        <w:rPr>
          <w:noProof/>
        </w:rPr>
      </w:pPr>
      <w:r>
        <w:rPr>
          <w:noProof/>
        </w:rPr>
        <w:t>------------------------------------------------------------------------------------------------------------------------------------------------------------------------------------------------------------------------------------------------------------------------------------------------------------------------------------------------------------------------</w:t>
      </w:r>
    </w:p>
    <w:p w14:paraId="66ED4302" w14:textId="77777777" w:rsidR="00871985" w:rsidRDefault="00871985" w:rsidP="00871985">
      <w:pPr>
        <w:pStyle w:val="Programostekstas"/>
        <w:rPr>
          <w:noProof/>
        </w:rPr>
      </w:pPr>
      <w:r>
        <w:rPr>
          <w:noProof/>
        </w:rPr>
        <w:t>| Lietuva                | 2            | Aurelijus Esanavičius   | Kelintais metais susidegino Romas Kalanta?                                                                                                             | 1971m.,1972m.,1973m.1975m.                                                                 | 1972m.                              | 3      |</w:t>
      </w:r>
    </w:p>
    <w:p w14:paraId="37309C36" w14:textId="77777777" w:rsidR="00871985" w:rsidRDefault="00871985" w:rsidP="00871985">
      <w:pPr>
        <w:pStyle w:val="Programostekstas"/>
        <w:rPr>
          <w:noProof/>
        </w:rPr>
      </w:pPr>
      <w:r>
        <w:rPr>
          <w:noProof/>
        </w:rPr>
        <w:t>------------------------------------------------------------------------------------------------------------------------------------------------------------------------------------------------------------------------------------------------------------------------------------------------------------------------------------------------------------------------</w:t>
      </w:r>
    </w:p>
    <w:p w14:paraId="5EE5A074" w14:textId="77777777" w:rsidR="00871985" w:rsidRDefault="00871985" w:rsidP="00871985">
      <w:pPr>
        <w:pStyle w:val="Programostekstas"/>
        <w:rPr>
          <w:noProof/>
        </w:rPr>
      </w:pPr>
      <w:r>
        <w:rPr>
          <w:noProof/>
        </w:rPr>
        <w:lastRenderedPageBreak/>
        <w:t>| Anotomija ir medicina  | 3            | Rimantas Valiukonis     | Ką žmogaus organizme pažeidžia psoriazė?                                                                                                               | Kraujagysles ir širdį,Odą ir sąnarius,Smegenis,Odą ir nagus                                | Odą ir sąnarius                     | 5      |</w:t>
      </w:r>
    </w:p>
    <w:p w14:paraId="2A495E01" w14:textId="77777777" w:rsidR="00871985" w:rsidRDefault="00871985" w:rsidP="00871985">
      <w:pPr>
        <w:pStyle w:val="Programostekstas"/>
        <w:rPr>
          <w:noProof/>
        </w:rPr>
      </w:pPr>
      <w:r>
        <w:rPr>
          <w:noProof/>
        </w:rPr>
        <w:t>------------------------------------------------------------------------------------------------------------------------------------------------------------------------------------------------------------------------------------------------------------------------------------------------------------------------------------------------------------------------</w:t>
      </w:r>
    </w:p>
    <w:p w14:paraId="5BA81A5D" w14:textId="77777777" w:rsidR="00871985" w:rsidRDefault="00871985" w:rsidP="00871985">
      <w:pPr>
        <w:pStyle w:val="Programostekstas"/>
        <w:rPr>
          <w:noProof/>
        </w:rPr>
      </w:pPr>
      <w:r>
        <w:rPr>
          <w:noProof/>
        </w:rPr>
        <w:t>| Istorija               | 2            | Mindaugas Baliukevičius | Kokią šalį II pasauliniame kare Sąjungininkai išlaisvino vėliausiai?                                                                                   | Olandiją,Austriją,Italiją,Belgiją                                                          | Olandiją                            | 2      |</w:t>
      </w:r>
    </w:p>
    <w:p w14:paraId="5B083EFF" w14:textId="77777777" w:rsidR="00871985" w:rsidRDefault="00871985" w:rsidP="00871985">
      <w:pPr>
        <w:pStyle w:val="Programostekstas"/>
        <w:rPr>
          <w:noProof/>
        </w:rPr>
      </w:pPr>
      <w:r>
        <w:rPr>
          <w:noProof/>
        </w:rPr>
        <w:t>------------------------------------------------------------------------------------------------------------------------------------------------------------------------------------------------------------------------------------------------------------------------------------------------------------------------------------------------------------------------</w:t>
      </w:r>
    </w:p>
    <w:p w14:paraId="666594FA" w14:textId="77777777" w:rsidR="00871985" w:rsidRDefault="00871985" w:rsidP="00871985">
      <w:pPr>
        <w:pStyle w:val="Programostekstas"/>
        <w:rPr>
          <w:noProof/>
        </w:rPr>
      </w:pPr>
      <w:r>
        <w:rPr>
          <w:noProof/>
        </w:rPr>
        <w:t>| Istorija               | 2            | Mindaugas Baliukevičius | Kuris XX a. diktatorius buvo įsakęs naikti žvirblius?                                                                                                  | Josifas Stalinas,Benito Musolinis,Mao Dzedongas,Fransiskas Frankas                         | Mao Dzedongas                       | 2      |</w:t>
      </w:r>
    </w:p>
    <w:p w14:paraId="62111A94" w14:textId="77777777" w:rsidR="00871985" w:rsidRDefault="00871985" w:rsidP="00871985">
      <w:pPr>
        <w:pStyle w:val="Programostekstas"/>
        <w:rPr>
          <w:noProof/>
        </w:rPr>
      </w:pPr>
      <w:r>
        <w:rPr>
          <w:noProof/>
        </w:rPr>
        <w:t>------------------------------------------------------------------------------------------------------------------------------------------------------------------------------------------------------------------------------------------------------------------------------------------------------------------------------------------------------------------------</w:t>
      </w:r>
    </w:p>
    <w:p w14:paraId="45357EDA" w14:textId="77777777" w:rsidR="00871985" w:rsidRDefault="00871985" w:rsidP="00871985">
      <w:pPr>
        <w:pStyle w:val="Programostekstas"/>
        <w:rPr>
          <w:noProof/>
        </w:rPr>
      </w:pPr>
      <w:r>
        <w:rPr>
          <w:noProof/>
        </w:rPr>
        <w:t>| Gyvūnai                | 2            | Gerda Jakštaitė         | Kokios spalvos omaro kraujas?                                                                                                                          | Raudonos,Žalios,Geltonos,Mėlynos                                                           | Mėlynos                             | 3      |</w:t>
      </w:r>
    </w:p>
    <w:p w14:paraId="305037EE" w14:textId="77777777" w:rsidR="00871985" w:rsidRDefault="00871985" w:rsidP="00871985">
      <w:pPr>
        <w:pStyle w:val="Programostekstas"/>
        <w:rPr>
          <w:noProof/>
        </w:rPr>
      </w:pPr>
      <w:r>
        <w:rPr>
          <w:noProof/>
        </w:rPr>
        <w:t>------------------------------------------------------------------------------------------------------------------------------------------------------------------------------------------------------------------------------------------------------------------------------------------------------------------------------------------------------------------------</w:t>
      </w:r>
    </w:p>
    <w:p w14:paraId="107E6AEC" w14:textId="77777777" w:rsidR="00871985" w:rsidRDefault="00871985" w:rsidP="00871985">
      <w:pPr>
        <w:pStyle w:val="Programostekstas"/>
        <w:rPr>
          <w:noProof/>
        </w:rPr>
      </w:pPr>
      <w:r>
        <w:rPr>
          <w:noProof/>
        </w:rPr>
        <w:t>| Skaičiai               | 2            | Robertas Petrauskas     | Koks mėnuo metuose yra ilgiausias?                                                                                                                     | Gruodis,Spalis,Sausis,Gegužė                                                               | Spalis - 31 d. + 1 val.             | 4      |</w:t>
      </w:r>
    </w:p>
    <w:p w14:paraId="5CD8A1D2" w14:textId="77777777" w:rsidR="00871985" w:rsidRDefault="00871985" w:rsidP="00871985">
      <w:pPr>
        <w:pStyle w:val="Programostekstas"/>
        <w:rPr>
          <w:noProof/>
        </w:rPr>
      </w:pPr>
      <w:r>
        <w:rPr>
          <w:noProof/>
        </w:rPr>
        <w:t>------------------------------------------------------------------------------------------------------------------------------------------------------------------------------------------------------------------------------------------------------------------------------------------------------------------------------------------------------------------------</w:t>
      </w:r>
    </w:p>
    <w:p w14:paraId="7DC4D711" w14:textId="77777777" w:rsidR="00871985" w:rsidRDefault="00871985" w:rsidP="00871985">
      <w:pPr>
        <w:pStyle w:val="Programostekstas"/>
        <w:rPr>
          <w:noProof/>
        </w:rPr>
      </w:pPr>
      <w:r>
        <w:rPr>
          <w:noProof/>
        </w:rPr>
        <w:t>| Gyvūnai                | 3            | Gerda Jakštaitė         | Koks paukštis turi ilgiausią snapą?                                                                                                                    | Raganosis ragasnapis,Australijos pelikanas,Didžioji kuolinga,Amerikos baltasis pelikanas   | Australijos pelikanas - apie 47 cm  | 6      |</w:t>
      </w:r>
    </w:p>
    <w:p w14:paraId="037BA8F5" w14:textId="77777777" w:rsidR="00871985" w:rsidRDefault="00871985" w:rsidP="00871985">
      <w:pPr>
        <w:pStyle w:val="Programostekstas"/>
        <w:rPr>
          <w:noProof/>
        </w:rPr>
      </w:pPr>
      <w:r>
        <w:rPr>
          <w:noProof/>
        </w:rPr>
        <w:t>------------------------------------------------------------------------------------------------------------------------------------------------------------------------------------------------------------------------------------------------------------------------------------------------------------------------------------------------------------------------</w:t>
      </w:r>
    </w:p>
    <w:p w14:paraId="3A0D6332" w14:textId="77777777" w:rsidR="00871985" w:rsidRDefault="00871985" w:rsidP="00871985">
      <w:pPr>
        <w:pStyle w:val="Programostekstas"/>
        <w:rPr>
          <w:noProof/>
        </w:rPr>
      </w:pPr>
      <w:r>
        <w:rPr>
          <w:noProof/>
        </w:rPr>
        <w:t>| Gyvūnai                | 3            | Gerda Jakštaitė         | Kokį gyvūną 1408 m.Vokiečių ordino magistras padovanojo Vytautui?                                                                                      | Lokį,Tigrą,Taurųjį elnią,Liūtą                                                             | Liūtą                               | 5      |</w:t>
      </w:r>
    </w:p>
    <w:p w14:paraId="2EA344BD" w14:textId="77777777" w:rsidR="00871985" w:rsidRDefault="00871985" w:rsidP="00871985">
      <w:pPr>
        <w:pStyle w:val="Programostekstas"/>
        <w:rPr>
          <w:noProof/>
        </w:rPr>
      </w:pPr>
      <w:r>
        <w:rPr>
          <w:noProof/>
        </w:rPr>
        <w:t>------------------------------------------------------------------------------------------------------------------------------------------------------------------------------------------------------------------------------------------------------------------------------------------------------------------------------------------------------------------------</w:t>
      </w:r>
    </w:p>
    <w:p w14:paraId="4890DCC1" w14:textId="77777777" w:rsidR="00871985" w:rsidRDefault="00871985" w:rsidP="00871985">
      <w:pPr>
        <w:pStyle w:val="Programostekstas"/>
        <w:rPr>
          <w:noProof/>
        </w:rPr>
      </w:pPr>
      <w:r>
        <w:rPr>
          <w:noProof/>
        </w:rPr>
        <w:t xml:space="preserve">| Skaičiai               | 1            | Robertas Petrauskas     | Kokią sumą visada sudaro lošimo kauliuko priešingų plokštumų skaičiai?                                                                                 </w:t>
      </w:r>
      <w:r>
        <w:rPr>
          <w:noProof/>
        </w:rPr>
        <w:lastRenderedPageBreak/>
        <w:t>| 6,7,8,9                                                                                    | 7                                   | 1      |</w:t>
      </w:r>
    </w:p>
    <w:p w14:paraId="7871A6A3" w14:textId="77777777" w:rsidR="00871985" w:rsidRDefault="00871985" w:rsidP="00871985">
      <w:pPr>
        <w:pStyle w:val="Programostekstas"/>
        <w:rPr>
          <w:noProof/>
        </w:rPr>
      </w:pPr>
      <w:r>
        <w:rPr>
          <w:noProof/>
        </w:rPr>
        <w:t>------------------------------------------------------------------------------------------------------------------------------------------------------------------------------------------------------------------------------------------------------------------------------------------------------------------------------------------------------------------------</w:t>
      </w:r>
    </w:p>
    <w:p w14:paraId="3B12A2D7" w14:textId="77777777" w:rsidR="00871985" w:rsidRDefault="00871985" w:rsidP="00871985">
      <w:pPr>
        <w:pStyle w:val="Programostekstas"/>
        <w:rPr>
          <w:noProof/>
        </w:rPr>
      </w:pPr>
      <w:r>
        <w:rPr>
          <w:noProof/>
        </w:rPr>
        <w:t>| Maistas                | 2            | Ramunė Vinauskaitė      | Kelių spalvų būna "M&amp;M" saldainiai?                                                                                                                    | 4,5,6,7                                                                                    | 6                                   | 3      |</w:t>
      </w:r>
    </w:p>
    <w:p w14:paraId="54FDF409" w14:textId="77777777" w:rsidR="00871985" w:rsidRDefault="00871985" w:rsidP="00871985">
      <w:pPr>
        <w:pStyle w:val="Programostekstas"/>
        <w:rPr>
          <w:noProof/>
        </w:rPr>
      </w:pPr>
      <w:r>
        <w:rPr>
          <w:noProof/>
        </w:rPr>
        <w:t>------------------------------------------------------------------------------------------------------------------------------------------------------------------------------------------------------------------------------------------------------------------------------------------------------------------------------------------------------------------------</w:t>
      </w:r>
    </w:p>
    <w:p w14:paraId="2D87E69F" w14:textId="77777777" w:rsidR="00871985" w:rsidRDefault="00871985" w:rsidP="00871985">
      <w:pPr>
        <w:pStyle w:val="Programostekstas"/>
        <w:rPr>
          <w:noProof/>
        </w:rPr>
      </w:pPr>
      <w:r>
        <w:rPr>
          <w:noProof/>
        </w:rPr>
        <w:t>| Skaičiai               | 1            | Mantas Stonkus          | Kokia spalva pažymėtas skaičius "0" ruletės rate?                                                                                                      | Žalia,Juoda,Raudona,Balta                                                                  | Žalia                               | 2      |</w:t>
      </w:r>
    </w:p>
    <w:p w14:paraId="51A72413" w14:textId="77777777" w:rsidR="00871985" w:rsidRDefault="00871985" w:rsidP="00871985">
      <w:pPr>
        <w:pStyle w:val="Programostekstas"/>
        <w:rPr>
          <w:noProof/>
        </w:rPr>
      </w:pPr>
      <w:r>
        <w:rPr>
          <w:noProof/>
        </w:rPr>
        <w:t>------------------------------------------------------------------------------------------------------------------------------------------------------------------------------------------------------------------------------------------------------------------------------------------------------------------------------------------------------------------------</w:t>
      </w:r>
    </w:p>
    <w:p w14:paraId="141FBD3A" w14:textId="77777777" w:rsidR="00871985" w:rsidRDefault="00871985" w:rsidP="00871985">
      <w:pPr>
        <w:pStyle w:val="Programostekstas"/>
        <w:rPr>
          <w:noProof/>
        </w:rPr>
      </w:pPr>
      <w:r>
        <w:rPr>
          <w:noProof/>
        </w:rPr>
        <w:t>| Maistas                | 1            | Ramunė Vinauskaitė      | Kuris vaisius yra saldžiausias - mandarinas, figa, bananas ar mangas?                                                                                  | Mandarinas,Figa,Bananas,Mangas                                                             | Figa                                | 1      |</w:t>
      </w:r>
    </w:p>
    <w:p w14:paraId="20AB291F" w14:textId="77777777" w:rsidR="00871985" w:rsidRDefault="00871985" w:rsidP="00871985">
      <w:pPr>
        <w:pStyle w:val="Programostekstas"/>
        <w:rPr>
          <w:noProof/>
        </w:rPr>
      </w:pPr>
      <w:r>
        <w:rPr>
          <w:noProof/>
        </w:rPr>
        <w:t>------------------------------------------------------------------------------------------------------------------------------------------------------------------------------------------------------------------------------------------------------------------------------------------------------------------------------------------------------------------------</w:t>
      </w:r>
    </w:p>
    <w:p w14:paraId="615555F0" w14:textId="77777777" w:rsidR="00871985" w:rsidRDefault="00871985" w:rsidP="00871985">
      <w:pPr>
        <w:pStyle w:val="Programostekstas"/>
        <w:rPr>
          <w:noProof/>
        </w:rPr>
      </w:pPr>
      <w:r>
        <w:rPr>
          <w:noProof/>
        </w:rPr>
        <w:t>| Spalvos                | 2            | Robertas Petrauskas     | Kuri "Google" logotipo raidė yra žalia?                                                                                                                | "G","O","L","E"                                                                            | "L"                                 | 5      |</w:t>
      </w:r>
    </w:p>
    <w:p w14:paraId="21CEC390" w14:textId="77777777" w:rsidR="00871985" w:rsidRDefault="00871985" w:rsidP="00871985">
      <w:pPr>
        <w:pStyle w:val="Programostekstas"/>
        <w:rPr>
          <w:noProof/>
        </w:rPr>
      </w:pPr>
      <w:r>
        <w:rPr>
          <w:noProof/>
        </w:rPr>
        <w:t>------------------------------------------------------------------------------------------------------------------------------------------------------------------------------------------------------------------------------------------------------------------------------------------------------------------------------------------------------------------------</w:t>
      </w:r>
    </w:p>
    <w:p w14:paraId="143129F5" w14:textId="77777777" w:rsidR="0095184C" w:rsidRPr="00871985" w:rsidRDefault="0095184C" w:rsidP="0095184C">
      <w:pPr>
        <w:pStyle w:val="Programostekstas"/>
        <w:rPr>
          <w:b/>
          <w:noProof/>
        </w:rPr>
      </w:pPr>
      <w:r w:rsidRPr="00871985">
        <w:rPr>
          <w:rFonts w:ascii="Consolas" w:hAnsi="Consolas" w:cs="Consolas"/>
          <w:b/>
          <w:sz w:val="19"/>
          <w:szCs w:val="19"/>
          <w:lang w:eastAsia="lt-LT"/>
        </w:rPr>
        <w:t>L1Duomenųlentelė.txt</w:t>
      </w:r>
      <w:r>
        <w:rPr>
          <w:rFonts w:ascii="Consolas" w:hAnsi="Consolas" w:cs="Consolas"/>
          <w:b/>
          <w:sz w:val="19"/>
          <w:szCs w:val="19"/>
          <w:lang w:eastAsia="lt-LT"/>
        </w:rPr>
        <w:t>(vaizdas notepad programoje):</w:t>
      </w:r>
    </w:p>
    <w:p w14:paraId="3D2349C9" w14:textId="77777777" w:rsidR="0095184C" w:rsidRDefault="00154307" w:rsidP="00871985">
      <w:pPr>
        <w:pStyle w:val="Programostekstas"/>
        <w:rPr>
          <w:noProof/>
        </w:rPr>
      </w:pPr>
      <w:r>
        <w:rPr>
          <w:noProof/>
          <w:lang w:eastAsia="lt-LT"/>
        </w:rPr>
        <w:drawing>
          <wp:inline distT="0" distB="0" distL="0" distR="0" wp14:anchorId="30B01D0B" wp14:editId="1F9E8D89">
            <wp:extent cx="6299835" cy="2248535"/>
            <wp:effectExtent l="0" t="0" r="5715" b="0"/>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2248535"/>
                    </a:xfrm>
                    <a:prstGeom prst="rect">
                      <a:avLst/>
                    </a:prstGeom>
                  </pic:spPr>
                </pic:pic>
              </a:graphicData>
            </a:graphic>
          </wp:inline>
        </w:drawing>
      </w:r>
    </w:p>
    <w:p w14:paraId="0DD27D30" w14:textId="77777777" w:rsidR="005E1E1D" w:rsidRDefault="005E1E1D" w:rsidP="00871985">
      <w:pPr>
        <w:pStyle w:val="Programostekstas"/>
        <w:rPr>
          <w:noProof/>
        </w:rPr>
      </w:pPr>
    </w:p>
    <w:p w14:paraId="5F1953C2" w14:textId="77777777" w:rsidR="007F6D20" w:rsidRPr="007F6D20" w:rsidRDefault="007F6D20" w:rsidP="00871985">
      <w:pPr>
        <w:pStyle w:val="Programostekstas"/>
        <w:rPr>
          <w:b/>
          <w:noProof/>
        </w:rPr>
      </w:pPr>
      <w:r w:rsidRPr="007F6D20">
        <w:rPr>
          <w:b/>
          <w:noProof/>
        </w:rPr>
        <w:t>Klaviatura įvesta, kad būtų sukurti 2 failai ir juose būtu atspausdinti 5 klausimai.</w:t>
      </w:r>
    </w:p>
    <w:p w14:paraId="69AF1197" w14:textId="77777777" w:rsidR="007F6D20" w:rsidRDefault="007F6D20" w:rsidP="00871985">
      <w:pPr>
        <w:pStyle w:val="Programostekstas"/>
        <w:rPr>
          <w:noProof/>
        </w:rPr>
      </w:pPr>
    </w:p>
    <w:p w14:paraId="7C42BF12" w14:textId="77777777" w:rsidR="0095184C" w:rsidRPr="0095184C" w:rsidRDefault="0095184C" w:rsidP="00871985">
      <w:pPr>
        <w:pStyle w:val="Programostekstas"/>
        <w:rPr>
          <w:b/>
          <w:noProof/>
        </w:rPr>
      </w:pPr>
      <w:r w:rsidRPr="0095184C">
        <w:rPr>
          <w:b/>
          <w:noProof/>
        </w:rPr>
        <w:t>Klausimai1.csv:</w:t>
      </w:r>
    </w:p>
    <w:p w14:paraId="27A900FD" w14:textId="77777777" w:rsidR="00154307" w:rsidRDefault="00154307" w:rsidP="00154307">
      <w:pPr>
        <w:pStyle w:val="Programostekstas"/>
      </w:pPr>
      <w:r>
        <w:t>Maistas;Kelių spalvų būna "M&amp;M" saldainiai?;3</w:t>
      </w:r>
    </w:p>
    <w:p w14:paraId="1997AFAC" w14:textId="77777777" w:rsidR="00154307" w:rsidRDefault="00154307" w:rsidP="00154307">
      <w:pPr>
        <w:pStyle w:val="Programostekstas"/>
      </w:pPr>
      <w:r>
        <w:t>Gyvūnai;Kokios spalvos omaro kraujas?;3</w:t>
      </w:r>
    </w:p>
    <w:p w14:paraId="6B3B1114" w14:textId="77777777" w:rsidR="00154307" w:rsidRDefault="00154307" w:rsidP="00154307">
      <w:pPr>
        <w:pStyle w:val="Programostekstas"/>
      </w:pPr>
      <w:r>
        <w:lastRenderedPageBreak/>
        <w:t>Gyvūnai;Kokį gyvūną 1408 m.Vokiečių ordino magistras padovanojo Vytautui?;5</w:t>
      </w:r>
    </w:p>
    <w:p w14:paraId="540B23ED" w14:textId="77777777" w:rsidR="00154307" w:rsidRDefault="00154307" w:rsidP="00154307">
      <w:pPr>
        <w:pStyle w:val="Programostekstas"/>
      </w:pPr>
      <w:r>
        <w:t>Įvairūs;Kokį gėrimą italai vadina spumante?;3</w:t>
      </w:r>
    </w:p>
    <w:p w14:paraId="4A6E1815" w14:textId="77777777" w:rsidR="0095184C" w:rsidRDefault="00154307" w:rsidP="00154307">
      <w:pPr>
        <w:pStyle w:val="Programostekstas"/>
      </w:pPr>
      <w:r>
        <w:t>Lietuva;Kelintais metais susidegino Romas Kalanta?;3</w:t>
      </w:r>
    </w:p>
    <w:p w14:paraId="7C9EC76D" w14:textId="77777777" w:rsidR="00154307" w:rsidRDefault="00154307" w:rsidP="00154307">
      <w:pPr>
        <w:pStyle w:val="Programostekstas"/>
      </w:pPr>
    </w:p>
    <w:p w14:paraId="72558CB7" w14:textId="77777777" w:rsidR="00154307" w:rsidRDefault="00154307" w:rsidP="00154307">
      <w:pPr>
        <w:pStyle w:val="Programostekstas"/>
      </w:pPr>
    </w:p>
    <w:p w14:paraId="57044CE1" w14:textId="77777777" w:rsidR="0095184C" w:rsidRPr="0095184C" w:rsidRDefault="0095184C" w:rsidP="0095184C">
      <w:pPr>
        <w:pStyle w:val="Programostekstas"/>
        <w:rPr>
          <w:b/>
          <w:noProof/>
        </w:rPr>
      </w:pPr>
      <w:r w:rsidRPr="0095184C">
        <w:rPr>
          <w:b/>
          <w:noProof/>
        </w:rPr>
        <w:t>Klausimai</w:t>
      </w:r>
      <w:r>
        <w:rPr>
          <w:b/>
          <w:noProof/>
        </w:rPr>
        <w:t>2</w:t>
      </w:r>
      <w:r w:rsidRPr="0095184C">
        <w:rPr>
          <w:b/>
          <w:noProof/>
        </w:rPr>
        <w:t>.csv:</w:t>
      </w:r>
    </w:p>
    <w:p w14:paraId="5B062C14" w14:textId="77777777" w:rsidR="00154307" w:rsidRDefault="00154307" w:rsidP="00154307">
      <w:pPr>
        <w:pStyle w:val="Programostekstas"/>
      </w:pPr>
      <w:r>
        <w:t>Skaičiai;Koks mėnuo metuose yra ilgiausias?;4</w:t>
      </w:r>
    </w:p>
    <w:p w14:paraId="16D5DB07" w14:textId="77777777" w:rsidR="00154307" w:rsidRDefault="00154307" w:rsidP="00154307">
      <w:pPr>
        <w:pStyle w:val="Programostekstas"/>
      </w:pPr>
      <w:r>
        <w:t>Anotomija ir medicina;Ką žmogaus organizme pažeidžia psoriazė?;5</w:t>
      </w:r>
    </w:p>
    <w:p w14:paraId="25405444" w14:textId="77777777" w:rsidR="00154307" w:rsidRDefault="00154307" w:rsidP="00154307">
      <w:pPr>
        <w:pStyle w:val="Programostekstas"/>
      </w:pPr>
      <w:r>
        <w:t>Anotomija ir medicina;Koks augalas vienos rūšies žinduoliui sukelia euforiją, o kitos rūšies žinduolį nuramina?;2</w:t>
      </w:r>
    </w:p>
    <w:p w14:paraId="2FED7B70" w14:textId="77777777" w:rsidR="00154307" w:rsidRDefault="00154307" w:rsidP="00154307">
      <w:pPr>
        <w:pStyle w:val="Programostekstas"/>
      </w:pPr>
      <w:r>
        <w:t>Geografija;Kokios valstybės pavadinimas išvertus į lietuvių kalbą reiškia "Sidabro žemė"?;3</w:t>
      </w:r>
    </w:p>
    <w:p w14:paraId="44A53D25" w14:textId="77777777" w:rsidR="00240124" w:rsidRDefault="00154307" w:rsidP="00154307">
      <w:pPr>
        <w:pStyle w:val="Programostekstas"/>
      </w:pPr>
      <w:r>
        <w:t>Maistas;Kuris vaisius yra saldžiausias - mandarinas, figa, bananas ar mangas?;1</w:t>
      </w:r>
    </w:p>
    <w:p w14:paraId="12279CE5" w14:textId="77777777" w:rsidR="00240124" w:rsidRDefault="00240124" w:rsidP="0095184C">
      <w:pPr>
        <w:pStyle w:val="Programostekstas"/>
        <w:rPr>
          <w:b/>
        </w:rPr>
      </w:pPr>
      <w:r w:rsidRPr="00240124">
        <w:rPr>
          <w:b/>
        </w:rPr>
        <w:t>Rezultatai, spausdinami į ekraną:</w:t>
      </w:r>
    </w:p>
    <w:p w14:paraId="14BAB89D" w14:textId="77777777" w:rsidR="00240124" w:rsidRDefault="00240124" w:rsidP="00240124">
      <w:pPr>
        <w:pStyle w:val="Programostekstas"/>
      </w:pPr>
      <w:r>
        <w:t>Daugiausiai u</w:t>
      </w:r>
      <w:r w:rsidR="003E1204">
        <w:t>ž</w:t>
      </w:r>
      <w:r>
        <w:t>duota klausimu: 7</w:t>
      </w:r>
    </w:p>
    <w:p w14:paraId="5A491415" w14:textId="77777777" w:rsidR="00240124" w:rsidRDefault="00240124" w:rsidP="00240124">
      <w:pPr>
        <w:pStyle w:val="Programostekstas"/>
      </w:pPr>
      <w:r>
        <w:t>Daugiausiai klausimu u</w:t>
      </w:r>
      <w:r w:rsidR="003E1204">
        <w:t>ž</w:t>
      </w:r>
      <w:r>
        <w:t>dav</w:t>
      </w:r>
      <w:r w:rsidR="003E1204">
        <w:t>ė</w:t>
      </w:r>
      <w:r>
        <w:t>: Robertas Petrauskas;</w:t>
      </w:r>
    </w:p>
    <w:p w14:paraId="40945A8C" w14:textId="77777777" w:rsidR="00240124" w:rsidRDefault="00240124" w:rsidP="00240124">
      <w:pPr>
        <w:pStyle w:val="Programostekstas"/>
      </w:pPr>
      <w:r>
        <w:t>Sud</w:t>
      </w:r>
      <w:r w:rsidR="003E1204">
        <w:t>ė</w:t>
      </w:r>
      <w:r>
        <w:t>tingiausios(-a) temos(-a): Kinas</w:t>
      </w:r>
      <w:r w:rsidRPr="00240124">
        <w:t>;</w:t>
      </w:r>
    </w:p>
    <w:p w14:paraId="16627C70" w14:textId="77777777" w:rsidR="00240124" w:rsidRDefault="00240124" w:rsidP="00240124">
      <w:pPr>
        <w:pStyle w:val="Programostekstas"/>
      </w:pPr>
    </w:p>
    <w:p w14:paraId="5B4C846A" w14:textId="77777777" w:rsidR="00240124" w:rsidRPr="00240124" w:rsidRDefault="00240124" w:rsidP="00240124">
      <w:pPr>
        <w:pStyle w:val="Programostekstas"/>
        <w:rPr>
          <w:b/>
        </w:rPr>
      </w:pPr>
      <w:r w:rsidRPr="00240124">
        <w:rPr>
          <w:b/>
        </w:rPr>
        <w:t>Antras testas:</w:t>
      </w:r>
    </w:p>
    <w:p w14:paraId="2180CB66" w14:textId="77777777" w:rsidR="00240124" w:rsidRDefault="00240124" w:rsidP="00240124">
      <w:pPr>
        <w:pStyle w:val="Programostekstas"/>
      </w:pPr>
    </w:p>
    <w:p w14:paraId="6507C951" w14:textId="77777777" w:rsidR="00240124" w:rsidRPr="00871985" w:rsidRDefault="00240124" w:rsidP="00240124">
      <w:pPr>
        <w:ind w:firstLine="0"/>
        <w:rPr>
          <w:b/>
        </w:rPr>
      </w:pPr>
      <w:r w:rsidRPr="00871985">
        <w:rPr>
          <w:b/>
        </w:rPr>
        <w:t>L1-5.csv:</w:t>
      </w:r>
    </w:p>
    <w:p w14:paraId="76C30A47" w14:textId="77777777" w:rsidR="00240124" w:rsidRDefault="00240124" w:rsidP="00240124">
      <w:pPr>
        <w:pStyle w:val="Programostekstas"/>
      </w:pPr>
    </w:p>
    <w:p w14:paraId="336E4E8A" w14:textId="77777777" w:rsidR="00D247ED" w:rsidRDefault="00D247ED" w:rsidP="00D247ED">
      <w:pPr>
        <w:pStyle w:val="Programostekstas"/>
      </w:pPr>
      <w:r>
        <w:t>Tema;Sudėtingumas;Klausimo autorius;Klausimo tekstas;Atsakymo variantai;Teisingas atsakymas;Balai;</w:t>
      </w:r>
    </w:p>
    <w:p w14:paraId="29C7CAA4" w14:textId="77777777" w:rsidR="00D247ED" w:rsidRDefault="00D247ED" w:rsidP="00D247ED">
      <w:pPr>
        <w:pStyle w:val="Programostekstas"/>
      </w:pPr>
      <w:r>
        <w:t>Įvairūs;2;Robertas Petrauskas;Kaip NATO fonetinėje abėcėlėje šifruojama raidė R?;Romeo,Rembo,Raily,Rodeo;Romeo;2;</w:t>
      </w:r>
    </w:p>
    <w:p w14:paraId="70B5CC7E" w14:textId="77777777" w:rsidR="00D247ED" w:rsidRDefault="00D247ED" w:rsidP="00D247ED">
      <w:pPr>
        <w:pStyle w:val="Programostekstas"/>
      </w:pPr>
      <w:r>
        <w:t>Anotomija ir medicina;2;Rimantas Valiukonis;Koks augalas vienos rūšies žinduoliui sukelia euforiją, o kitos rūšies žinduolį nuramina?;Kanapė,Durniaropė,Valerijonas,Aguona;Valerijonas;2;</w:t>
      </w:r>
    </w:p>
    <w:p w14:paraId="0972F297" w14:textId="77777777" w:rsidR="00D247ED" w:rsidRDefault="00D247ED" w:rsidP="00D247ED">
      <w:pPr>
        <w:pStyle w:val="Programostekstas"/>
      </w:pPr>
      <w:r>
        <w:t>Įvairūs;2;Ramunė Vinauskaitė;Kaip iššifruojama santrumpa DNR?;Deoksiribonukleorūgštis,Deoksinorūgšits,Deoksidooksidorūgštis,Deoksiribonukleonidorūgštis;Deoksiribonukleorūgštis;5;</w:t>
      </w:r>
    </w:p>
    <w:p w14:paraId="19D1453A" w14:textId="77777777" w:rsidR="00D247ED" w:rsidRDefault="00D247ED" w:rsidP="00D247ED">
      <w:pPr>
        <w:pStyle w:val="Programostekstas"/>
      </w:pPr>
      <w:r>
        <w:t>Įvairūs;2;Mantas Stonkus;Koks augalas lotyniškai vadinasi Urtica?;Pienė,Dilgėlė,Usnis,Melisa;Dilgėlė;3;</w:t>
      </w:r>
    </w:p>
    <w:p w14:paraId="0C5988A8" w14:textId="77777777" w:rsidR="00240124" w:rsidRDefault="00D247ED" w:rsidP="00D247ED">
      <w:pPr>
        <w:pStyle w:val="Programostekstas"/>
      </w:pPr>
      <w:r>
        <w:t>Geografija;2;Viktoras Drąsutavičius;Prie kokios jūros įsikūręs Vladivostokas?;Rytų Sibiro,Japonijos,Čiukčių,Beringo;Japonijos;2;</w:t>
      </w:r>
    </w:p>
    <w:p w14:paraId="61DC4C8D" w14:textId="77777777" w:rsidR="00D247ED" w:rsidRDefault="00D247ED" w:rsidP="00D247ED">
      <w:pPr>
        <w:pStyle w:val="Programostekstas"/>
      </w:pPr>
    </w:p>
    <w:p w14:paraId="5B71ADEA" w14:textId="77777777" w:rsidR="00D247ED" w:rsidRPr="00871985" w:rsidRDefault="00D247ED" w:rsidP="00D247ED">
      <w:pPr>
        <w:pStyle w:val="Programostekstas"/>
        <w:rPr>
          <w:b/>
          <w:noProof/>
        </w:rPr>
      </w:pPr>
      <w:r w:rsidRPr="00871985">
        <w:rPr>
          <w:rFonts w:ascii="Consolas" w:hAnsi="Consolas" w:cs="Consolas"/>
          <w:b/>
          <w:sz w:val="19"/>
          <w:szCs w:val="19"/>
          <w:lang w:eastAsia="lt-LT"/>
        </w:rPr>
        <w:t>L1Duomenųlentelė.txt</w:t>
      </w:r>
    </w:p>
    <w:p w14:paraId="3329CB0B" w14:textId="77777777" w:rsidR="00D247ED" w:rsidRDefault="00D247ED" w:rsidP="00D247ED">
      <w:pPr>
        <w:pStyle w:val="Programostekstas"/>
      </w:pPr>
    </w:p>
    <w:p w14:paraId="655F2116" w14:textId="77777777" w:rsidR="00D247ED" w:rsidRDefault="00D247ED" w:rsidP="00D247ED">
      <w:pPr>
        <w:pStyle w:val="Programostekstas"/>
      </w:pPr>
      <w:r>
        <w:t>------------------------------------------------------------------------------------------------------------------------------------------------------------------------------------------------------------------------------------------------------------------------------------------------------------------------------------------------------------------------</w:t>
      </w:r>
    </w:p>
    <w:p w14:paraId="0D853CC3" w14:textId="77777777" w:rsidR="00D247ED" w:rsidRDefault="00D247ED" w:rsidP="00D247ED">
      <w:pPr>
        <w:pStyle w:val="Programostekstas"/>
      </w:pPr>
      <w:r>
        <w:t>| Tema                   | Sudėtingumas | Klausimo autorius       | Klausimo tekstas                                                                                                                                       | Atsakymo variantai                                                                         | Teisingas atsakymas                 | Balai  |</w:t>
      </w:r>
    </w:p>
    <w:p w14:paraId="4B78AA4E" w14:textId="77777777" w:rsidR="00D247ED" w:rsidRDefault="00D247ED" w:rsidP="00D247ED">
      <w:pPr>
        <w:pStyle w:val="Programostekstas"/>
      </w:pPr>
      <w:r>
        <w:t>------------------------------------------------------------------------------------------------------------------------------------------------------------------------------------------------------------------------------------------------------------------------------------------------------------------------------------------------------------------------</w:t>
      </w:r>
    </w:p>
    <w:p w14:paraId="6F2A4547" w14:textId="77777777" w:rsidR="00D247ED" w:rsidRDefault="00D247ED" w:rsidP="00D247ED">
      <w:pPr>
        <w:pStyle w:val="Programostekstas"/>
      </w:pPr>
      <w:r>
        <w:t>| Įvairūs                | 2            | Robertas Petrauskas     | Kaip NATO fonetinėje abėcėlėje šifruojama raidė R?                                                                                                     | Romeo,Rembo,Raily,Rodeo                                                                    | Romeo                               | 2      |</w:t>
      </w:r>
    </w:p>
    <w:p w14:paraId="43B0B7EB" w14:textId="77777777" w:rsidR="00D247ED" w:rsidRDefault="00D247ED" w:rsidP="00D247ED">
      <w:pPr>
        <w:pStyle w:val="Programostekstas"/>
      </w:pPr>
      <w:r>
        <w:t>------------------------------------------------------------------------------------------------------------------------------------------------------------------------------------------------------------------------------------------------------------------------------------------------------------------------------------------------------------------------</w:t>
      </w:r>
    </w:p>
    <w:p w14:paraId="6D8C876A" w14:textId="77777777" w:rsidR="00D247ED" w:rsidRDefault="00D247ED" w:rsidP="00D247ED">
      <w:pPr>
        <w:pStyle w:val="Programostekstas"/>
      </w:pPr>
      <w:r>
        <w:t>| Anotomija ir medicina  | 2            | Rimantas Valiukonis     | Koks augalas vienos rūšies žinduoliui sukelia euforiją, o kitos rūšies žinduolį nuramina?                                                              | Kanapė,Durniaropė,Valerijonas,Aguona                                                       | Valerijonas                         | 2      |</w:t>
      </w:r>
    </w:p>
    <w:p w14:paraId="4333CD91" w14:textId="77777777" w:rsidR="00D247ED" w:rsidRDefault="00D247ED" w:rsidP="00D247ED">
      <w:pPr>
        <w:pStyle w:val="Programostekstas"/>
      </w:pPr>
      <w:r>
        <w:lastRenderedPageBreak/>
        <w:t>------------------------------------------------------------------------------------------------------------------------------------------------------------------------------------------------------------------------------------------------------------------------------------------------------------------------------------------------------------------------</w:t>
      </w:r>
    </w:p>
    <w:p w14:paraId="3562086C" w14:textId="77777777" w:rsidR="00D247ED" w:rsidRDefault="00D247ED" w:rsidP="00D247ED">
      <w:pPr>
        <w:pStyle w:val="Programostekstas"/>
      </w:pPr>
      <w:r>
        <w:t>| Įvairūs                | 2            | Ramunė Vinauskaitė      | Kaip iššifruojama santrumpa DNR?                                                                                                                       | Deoksiribonukleorūgštis,Deoksinorūgšits,Deoksidooksidorūgštis,Deoksiribonukleonidorūgštis  | Deoksiribonukleorūgštis             | 5      |</w:t>
      </w:r>
    </w:p>
    <w:p w14:paraId="0CE9DB6C" w14:textId="77777777" w:rsidR="00D247ED" w:rsidRDefault="00D247ED" w:rsidP="00D247ED">
      <w:pPr>
        <w:pStyle w:val="Programostekstas"/>
      </w:pPr>
      <w:r>
        <w:t>------------------------------------------------------------------------------------------------------------------------------------------------------------------------------------------------------------------------------------------------------------------------------------------------------------------------------------------------------------------------</w:t>
      </w:r>
    </w:p>
    <w:p w14:paraId="02937CF4" w14:textId="77777777" w:rsidR="00D247ED" w:rsidRDefault="00D247ED" w:rsidP="00D247ED">
      <w:pPr>
        <w:pStyle w:val="Programostekstas"/>
      </w:pPr>
      <w:r>
        <w:t>| Įvairūs                | 2            | Mantas Stonkus          | Koks augalas lotyniškai vadinasi Urtica?                                                                                                               | Pienė,Dilgėlė,Usnis,Melisa                                                                 | Dilgėlė                             | 3      |</w:t>
      </w:r>
    </w:p>
    <w:p w14:paraId="6F2D5163" w14:textId="77777777" w:rsidR="00D247ED" w:rsidRDefault="00D247ED" w:rsidP="00D247ED">
      <w:pPr>
        <w:pStyle w:val="Programostekstas"/>
      </w:pPr>
      <w:r>
        <w:t>------------------------------------------------------------------------------------------------------------------------------------------------------------------------------------------------------------------------------------------------------------------------------------------------------------------------------------------------------------------------</w:t>
      </w:r>
    </w:p>
    <w:p w14:paraId="38983E60" w14:textId="77777777" w:rsidR="00D247ED" w:rsidRDefault="00D247ED" w:rsidP="00D247ED">
      <w:pPr>
        <w:pStyle w:val="Programostekstas"/>
      </w:pPr>
      <w:r>
        <w:t>| Geografija             | 2            | Viktoras Drąsutavičius  | Prie kokios jūros įsikūręs Vladivostokas?                                                                                                              | Rytų Sibiro,Japonijos,Čiukčių,Beringo                                                      | Japonijos                           | 2      |</w:t>
      </w:r>
    </w:p>
    <w:p w14:paraId="439DB993" w14:textId="77777777" w:rsidR="00D247ED" w:rsidRDefault="00D247ED" w:rsidP="00D247ED">
      <w:pPr>
        <w:pStyle w:val="Programostekstas"/>
      </w:pPr>
      <w:r>
        <w:t>------------------------------------------------------------------------------------------------------------------------------------------------------------------------------------------------------------------------------------------------------------------------------------------------------------------------------------------------------------------------</w:t>
      </w:r>
    </w:p>
    <w:p w14:paraId="14E507EF" w14:textId="77777777" w:rsidR="00D247ED" w:rsidRDefault="00D247ED" w:rsidP="00D247ED">
      <w:pPr>
        <w:pStyle w:val="Programostekstas"/>
        <w:rPr>
          <w:rFonts w:ascii="Consolas" w:hAnsi="Consolas" w:cs="Consolas"/>
          <w:b/>
          <w:sz w:val="19"/>
          <w:szCs w:val="19"/>
          <w:lang w:eastAsia="lt-LT"/>
        </w:rPr>
      </w:pPr>
      <w:r w:rsidRPr="00871985">
        <w:rPr>
          <w:rFonts w:ascii="Consolas" w:hAnsi="Consolas" w:cs="Consolas"/>
          <w:b/>
          <w:sz w:val="19"/>
          <w:szCs w:val="19"/>
          <w:lang w:eastAsia="lt-LT"/>
        </w:rPr>
        <w:t>L1Duomenųlentelė.txt</w:t>
      </w:r>
      <w:r>
        <w:rPr>
          <w:rFonts w:ascii="Consolas" w:hAnsi="Consolas" w:cs="Consolas"/>
          <w:b/>
          <w:sz w:val="19"/>
          <w:szCs w:val="19"/>
          <w:lang w:eastAsia="lt-LT"/>
        </w:rPr>
        <w:t>(vaizdas notepad programoje):</w:t>
      </w:r>
    </w:p>
    <w:p w14:paraId="316E12E6" w14:textId="77777777" w:rsidR="00D247ED" w:rsidRDefault="007F6D20" w:rsidP="00D247ED">
      <w:pPr>
        <w:pStyle w:val="Programostekstas"/>
      </w:pPr>
      <w:r>
        <w:rPr>
          <w:noProof/>
          <w:lang w:eastAsia="lt-LT"/>
        </w:rPr>
        <w:drawing>
          <wp:inline distT="0" distB="0" distL="0" distR="0" wp14:anchorId="3ED8023A" wp14:editId="711BCA1F">
            <wp:extent cx="6299835" cy="600710"/>
            <wp:effectExtent l="0" t="0" r="5715" b="889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600710"/>
                    </a:xfrm>
                    <a:prstGeom prst="rect">
                      <a:avLst/>
                    </a:prstGeom>
                  </pic:spPr>
                </pic:pic>
              </a:graphicData>
            </a:graphic>
          </wp:inline>
        </w:drawing>
      </w:r>
    </w:p>
    <w:p w14:paraId="66D7C86F" w14:textId="77777777" w:rsidR="007F6D20" w:rsidRDefault="007F6D20" w:rsidP="00D247ED">
      <w:pPr>
        <w:pStyle w:val="Programostekstas"/>
      </w:pPr>
    </w:p>
    <w:p w14:paraId="7F314414" w14:textId="77777777" w:rsidR="007F6D20" w:rsidRPr="007F6D20" w:rsidRDefault="007F6D20" w:rsidP="007F6D20">
      <w:pPr>
        <w:pStyle w:val="Programostekstas"/>
        <w:rPr>
          <w:b/>
          <w:noProof/>
        </w:rPr>
      </w:pPr>
      <w:r w:rsidRPr="007F6D20">
        <w:rPr>
          <w:b/>
          <w:noProof/>
        </w:rPr>
        <w:t>Klaviatura įvesta, kad būtų sukurt</w:t>
      </w:r>
      <w:r>
        <w:rPr>
          <w:b/>
          <w:noProof/>
        </w:rPr>
        <w:t>as</w:t>
      </w:r>
      <w:r w:rsidRPr="007F6D20">
        <w:rPr>
          <w:b/>
          <w:noProof/>
        </w:rPr>
        <w:t xml:space="preserve"> </w:t>
      </w:r>
      <w:r>
        <w:rPr>
          <w:b/>
          <w:noProof/>
        </w:rPr>
        <w:t>1</w:t>
      </w:r>
      <w:r w:rsidRPr="007F6D20">
        <w:rPr>
          <w:b/>
          <w:noProof/>
        </w:rPr>
        <w:t xml:space="preserve"> faila</w:t>
      </w:r>
      <w:r>
        <w:rPr>
          <w:b/>
          <w:noProof/>
        </w:rPr>
        <w:t>s</w:t>
      </w:r>
      <w:r w:rsidRPr="007F6D20">
        <w:rPr>
          <w:b/>
          <w:noProof/>
        </w:rPr>
        <w:t xml:space="preserve"> ir j</w:t>
      </w:r>
      <w:r>
        <w:rPr>
          <w:b/>
          <w:noProof/>
        </w:rPr>
        <w:t>ame</w:t>
      </w:r>
      <w:r w:rsidRPr="007F6D20">
        <w:rPr>
          <w:b/>
          <w:noProof/>
        </w:rPr>
        <w:t xml:space="preserve"> būtu atspausdinti </w:t>
      </w:r>
      <w:r>
        <w:rPr>
          <w:b/>
          <w:noProof/>
        </w:rPr>
        <w:t>2</w:t>
      </w:r>
      <w:r w:rsidRPr="007F6D20">
        <w:rPr>
          <w:b/>
          <w:noProof/>
        </w:rPr>
        <w:t xml:space="preserve"> klausimai.</w:t>
      </w:r>
    </w:p>
    <w:p w14:paraId="200DB9D7" w14:textId="77777777" w:rsidR="00D247ED" w:rsidRDefault="00D247ED" w:rsidP="00D247ED">
      <w:pPr>
        <w:pStyle w:val="Programostekstas"/>
      </w:pPr>
    </w:p>
    <w:p w14:paraId="499F2946" w14:textId="77777777" w:rsidR="007F6D20" w:rsidRDefault="007F6D20" w:rsidP="00D247ED">
      <w:pPr>
        <w:pStyle w:val="Programostekstas"/>
      </w:pPr>
    </w:p>
    <w:p w14:paraId="79FF36CC" w14:textId="77777777" w:rsidR="00D247ED" w:rsidRDefault="00D247ED" w:rsidP="00D247ED">
      <w:pPr>
        <w:pStyle w:val="Programostekstas"/>
        <w:rPr>
          <w:b/>
        </w:rPr>
      </w:pPr>
      <w:r w:rsidRPr="00D247ED">
        <w:rPr>
          <w:b/>
        </w:rPr>
        <w:t>Klausimai1.csv</w:t>
      </w:r>
    </w:p>
    <w:p w14:paraId="4EE61E2E" w14:textId="77777777" w:rsidR="007F6D20" w:rsidRDefault="007F6D20" w:rsidP="007F6D20">
      <w:pPr>
        <w:pStyle w:val="Programostekstas"/>
      </w:pPr>
      <w:r>
        <w:t>Įvairūs;Koks augalas lotyniškai vadinasi Urtica?;3</w:t>
      </w:r>
    </w:p>
    <w:p w14:paraId="6D209E1B" w14:textId="77777777" w:rsidR="00154307" w:rsidRDefault="007F6D20" w:rsidP="007F6D20">
      <w:pPr>
        <w:pStyle w:val="Programostekstas"/>
      </w:pPr>
      <w:r>
        <w:t>Geografija;Prie kokios jūros įsikūręs Vladivostokas?;2</w:t>
      </w:r>
    </w:p>
    <w:p w14:paraId="175E5205" w14:textId="77777777" w:rsidR="007F6D20" w:rsidRDefault="007F6D20" w:rsidP="007F6D20">
      <w:pPr>
        <w:pStyle w:val="Programostekstas"/>
      </w:pPr>
    </w:p>
    <w:p w14:paraId="187D45FD" w14:textId="77777777" w:rsidR="00D247ED" w:rsidRDefault="00D247ED" w:rsidP="00D247ED">
      <w:pPr>
        <w:pStyle w:val="Programostekstas"/>
        <w:rPr>
          <w:b/>
        </w:rPr>
      </w:pPr>
      <w:r w:rsidRPr="00D247ED">
        <w:rPr>
          <w:b/>
        </w:rPr>
        <w:t>Rezultatai, spausdinami į ekraną:</w:t>
      </w:r>
    </w:p>
    <w:p w14:paraId="18F2A8EB" w14:textId="77777777" w:rsidR="00D247ED" w:rsidRPr="00D247ED" w:rsidRDefault="00D247ED" w:rsidP="00D247ED">
      <w:pPr>
        <w:pStyle w:val="Programostekstas"/>
      </w:pPr>
      <w:r w:rsidRPr="00D247ED">
        <w:t>Daugiausiai u</w:t>
      </w:r>
      <w:r w:rsidR="003E1204">
        <w:t>ž</w:t>
      </w:r>
      <w:r w:rsidRPr="00D247ED">
        <w:t>duota klausimu: 1</w:t>
      </w:r>
    </w:p>
    <w:p w14:paraId="30470714" w14:textId="77777777" w:rsidR="00D247ED" w:rsidRPr="00D247ED" w:rsidRDefault="00D247ED" w:rsidP="00D247ED">
      <w:pPr>
        <w:pStyle w:val="Programostekstas"/>
      </w:pPr>
      <w:r w:rsidRPr="00D247ED">
        <w:t>Daugiausiai klausimu u</w:t>
      </w:r>
      <w:r w:rsidR="003E1204">
        <w:t>ž</w:t>
      </w:r>
      <w:r w:rsidRPr="00D247ED">
        <w:t>dav</w:t>
      </w:r>
      <w:r w:rsidR="003E1204">
        <w:t>ė</w:t>
      </w:r>
      <w:r w:rsidRPr="00D247ED">
        <w:t>: Robertas Petrauskas;Rimantas Valiukonis;Ramun</w:t>
      </w:r>
      <w:r w:rsidR="003E1204">
        <w:t>ė</w:t>
      </w:r>
      <w:r w:rsidRPr="00D247ED">
        <w:t xml:space="preserve"> Vinauskait</w:t>
      </w:r>
      <w:r w:rsidR="003E1204">
        <w:t>ė</w:t>
      </w:r>
      <w:r w:rsidRPr="00D247ED">
        <w:t>;</w:t>
      </w:r>
      <w:r w:rsidR="00C55A2B">
        <w:t xml:space="preserve"> </w:t>
      </w:r>
      <w:r w:rsidRPr="00D247ED">
        <w:t>Mantas Stonkus;</w:t>
      </w:r>
      <w:r w:rsidR="00C55A2B">
        <w:t xml:space="preserve"> </w:t>
      </w:r>
      <w:r w:rsidRPr="00D247ED">
        <w:t>Viktoras Drasutavi</w:t>
      </w:r>
      <w:r w:rsidR="003E1204">
        <w:t>č</w:t>
      </w:r>
      <w:r w:rsidRPr="00D247ED">
        <w:t>ius;</w:t>
      </w:r>
    </w:p>
    <w:p w14:paraId="2FE75D96" w14:textId="77777777" w:rsidR="00D247ED" w:rsidRPr="00D247ED" w:rsidRDefault="00D247ED" w:rsidP="00D247ED">
      <w:pPr>
        <w:pStyle w:val="Programostekstas"/>
      </w:pPr>
      <w:r w:rsidRPr="00D247ED">
        <w:t>Sud</w:t>
      </w:r>
      <w:r w:rsidR="003E1204">
        <w:t>ė</w:t>
      </w:r>
      <w:r w:rsidRPr="00D247ED">
        <w:t xml:space="preserve">tingiausios(-a) temos(-a): </w:t>
      </w:r>
      <w:r w:rsidR="003E1204">
        <w:t>Į</w:t>
      </w:r>
      <w:r w:rsidRPr="00D247ED">
        <w:t>vairus;</w:t>
      </w:r>
      <w:r w:rsidR="003E1204">
        <w:t xml:space="preserve"> </w:t>
      </w:r>
      <w:r w:rsidRPr="00D247ED">
        <w:t>Anotomija ir medicina;</w:t>
      </w:r>
      <w:r w:rsidR="003E1204">
        <w:t xml:space="preserve"> </w:t>
      </w:r>
      <w:r w:rsidRPr="00D247ED">
        <w:t>Geografija;</w:t>
      </w:r>
    </w:p>
    <w:p w14:paraId="59FE1CBB" w14:textId="77777777" w:rsidR="00D247ED" w:rsidRPr="00D247ED" w:rsidRDefault="00D247ED" w:rsidP="00D247ED">
      <w:pPr>
        <w:pStyle w:val="Programostekstas"/>
      </w:pPr>
    </w:p>
    <w:p w14:paraId="04A11897" w14:textId="77777777" w:rsidR="00D247ED" w:rsidRDefault="00D247ED" w:rsidP="00D247ED">
      <w:pPr>
        <w:pStyle w:val="Programostekstas"/>
      </w:pPr>
    </w:p>
    <w:p w14:paraId="3339067D" w14:textId="77777777" w:rsidR="00240124" w:rsidRPr="00240124" w:rsidRDefault="00240124" w:rsidP="00240124">
      <w:pPr>
        <w:pStyle w:val="Programostekstas"/>
      </w:pPr>
    </w:p>
    <w:p w14:paraId="2DBAB4A4" w14:textId="77777777" w:rsidR="00D1074F" w:rsidRDefault="00D1074F" w:rsidP="00D1074F">
      <w:pPr>
        <w:pStyle w:val="Antrat2"/>
      </w:pPr>
      <w:bookmarkStart w:id="5" w:name="_Toc529041931"/>
      <w:r>
        <w:t>Dėstytojo pastabos</w:t>
      </w:r>
      <w:bookmarkEnd w:id="5"/>
    </w:p>
    <w:p w14:paraId="6EB0B923" w14:textId="77777777" w:rsidR="00D1074F" w:rsidRDefault="00D1074F" w:rsidP="00D1074F"/>
    <w:p w14:paraId="0CBB7173" w14:textId="77777777" w:rsidR="00D1074F" w:rsidRPr="00D1074F" w:rsidRDefault="00D1074F" w:rsidP="009C2B54">
      <w:pPr>
        <w:ind w:firstLine="0"/>
      </w:pPr>
    </w:p>
    <w:p w14:paraId="0DFBF477" w14:textId="77777777" w:rsidR="00AB7416" w:rsidRPr="0015714D" w:rsidRDefault="00AB7416" w:rsidP="006E731F">
      <w:pPr>
        <w:pStyle w:val="Antrat1"/>
      </w:pPr>
      <w:r>
        <w:br w:type="page"/>
      </w:r>
      <w:bookmarkStart w:id="6" w:name="_Toc529041932"/>
      <w:r w:rsidR="009E0401" w:rsidRPr="009E0401">
        <w:lastRenderedPageBreak/>
        <w:t>Konteineris</w:t>
      </w:r>
      <w:r w:rsidR="00DB3BD2">
        <w:t xml:space="preserve"> (Mantas Danauskas)</w:t>
      </w:r>
      <w:bookmarkEnd w:id="6"/>
    </w:p>
    <w:p w14:paraId="15DE28BD" w14:textId="77777777" w:rsidR="00AB7416" w:rsidRPr="00844988" w:rsidRDefault="00AB7416" w:rsidP="00AB7416">
      <w:pPr>
        <w:pStyle w:val="Antrat2"/>
      </w:pPr>
      <w:bookmarkStart w:id="7" w:name="_Toc529041933"/>
      <w:r w:rsidRPr="00844988">
        <w:t>Darbo užduotis</w:t>
      </w:r>
      <w:bookmarkEnd w:id="7"/>
    </w:p>
    <w:p w14:paraId="06CD9449" w14:textId="77777777" w:rsidR="00810D26" w:rsidRDefault="00810D26" w:rsidP="00AB7416">
      <w:r>
        <w:t xml:space="preserve">U2-5. Proto mūšis. Proto mūšius organizuojančios studentų atstovybės nusprendė susivienyti ir sudaryti bendrą klausimų bazę. Keičiasi duomenų formatas. Pirmoje eilutėje studentų atstovybės pavadinimas. Toliau informacija apie klausimus pateikta tokiu pačiu formatu kaip L1 užduotyje. </w:t>
      </w:r>
    </w:p>
    <w:p w14:paraId="17BE5BC9" w14:textId="77777777" w:rsidR="00810D26" w:rsidRDefault="00810D26" w:rsidP="00AB7416">
      <w:r>
        <w:sym w:font="Symbol" w:char="F0B7"/>
      </w:r>
      <w:r>
        <w:t xml:space="preserve"> Raskite, kas sukūrė daugiausiai klausimų, autoriaus vardą bei klausimų kiekį atspausdinkite ekrane. </w:t>
      </w:r>
    </w:p>
    <w:p w14:paraId="7CD3E863" w14:textId="77777777" w:rsidR="00810D26" w:rsidRDefault="00810D26" w:rsidP="00AB7416">
      <w:r>
        <w:sym w:font="Symbol" w:char="F0B7"/>
      </w:r>
      <w:r>
        <w:t xml:space="preserve"> Raskite, kas sukūrė daugiausiai klausimų kiekvienoje atstovybėje, autoriaus vardą bei klausimų kiekį atspausdinkite ekrane. </w:t>
      </w:r>
    </w:p>
    <w:p w14:paraId="68870AE9" w14:textId="77777777" w:rsidR="00810D26" w:rsidRDefault="00810D26" w:rsidP="00AB7416">
      <w:r>
        <w:sym w:font="Symbol" w:char="F0B7"/>
      </w:r>
      <w:r>
        <w:t xml:space="preserve"> Sudarykite visų klausimų temų sąrašą, surašykite temų pavadinimus bei kiek yra tos temos klausimų į failą „TemųSkaičius.csv“. </w:t>
      </w:r>
    </w:p>
    <w:p w14:paraId="1FBA6AAF" w14:textId="77777777" w:rsidR="00AB7416" w:rsidRDefault="00810D26" w:rsidP="00AB7416">
      <w:r>
        <w:sym w:font="Symbol" w:char="F0B7"/>
      </w:r>
      <w:r>
        <w:t xml:space="preserve"> Protų mūšių organizatoriai mėgdavo „pasiskolinti“ jiems patikusius klausimus, truputėlį pakeisdami atsakymo variantus, tačiau palikdami tą patį klausimą. Raskite klausimus, kurių tekstas sutampa ir įrašykite į failą „VienodiKlausimai.cvs“.</w:t>
      </w:r>
    </w:p>
    <w:p w14:paraId="4D9B6D7A" w14:textId="77777777" w:rsidR="00AB7416" w:rsidRDefault="00AB7416" w:rsidP="00AB7416"/>
    <w:p w14:paraId="5EC3BA1C" w14:textId="77777777" w:rsidR="00AB7416" w:rsidRPr="00844988" w:rsidRDefault="00AB7416" w:rsidP="00AB7416"/>
    <w:p w14:paraId="15C7A761" w14:textId="77777777" w:rsidR="00AC6DFC" w:rsidRDefault="00AB7416" w:rsidP="00AB7416">
      <w:pPr>
        <w:pStyle w:val="Antrat2"/>
      </w:pPr>
      <w:bookmarkStart w:id="8" w:name="_Toc529041934"/>
      <w:r w:rsidRPr="00844988">
        <w:t>Programos tekstas</w:t>
      </w:r>
      <w:bookmarkEnd w:id="8"/>
    </w:p>
    <w:p w14:paraId="276CFA99" w14:textId="77777777" w:rsidR="00AC6DFC" w:rsidRPr="00AC6DFC" w:rsidRDefault="00AC6DFC" w:rsidP="00AC6DFC"/>
    <w:p w14:paraId="1AD68891" w14:textId="77777777" w:rsidR="007476F5" w:rsidRDefault="007476F5" w:rsidP="00AB7416">
      <w:pPr>
        <w:pStyle w:val="Programostekstas"/>
        <w:rPr>
          <w:rFonts w:ascii="Times New Roman" w:hAnsi="Times New Roman"/>
          <w:b/>
          <w:sz w:val="22"/>
          <w:szCs w:val="22"/>
        </w:rPr>
      </w:pPr>
      <w:r>
        <w:rPr>
          <w:rFonts w:ascii="Times New Roman" w:hAnsi="Times New Roman"/>
          <w:b/>
          <w:sz w:val="22"/>
          <w:szCs w:val="22"/>
        </w:rPr>
        <w:t>Atstovybės.cs</w:t>
      </w:r>
      <w:r w:rsidR="00421496">
        <w:rPr>
          <w:rFonts w:ascii="Times New Roman" w:hAnsi="Times New Roman"/>
          <w:b/>
          <w:sz w:val="22"/>
          <w:szCs w:val="22"/>
        </w:rPr>
        <w:t>:</w:t>
      </w:r>
    </w:p>
    <w:p w14:paraId="3341D301" w14:textId="77777777" w:rsidR="00421496" w:rsidRDefault="00421496" w:rsidP="00AB7416">
      <w:pPr>
        <w:pStyle w:val="Programostekstas"/>
        <w:rPr>
          <w:rFonts w:ascii="Times New Roman" w:hAnsi="Times New Roman"/>
          <w:b/>
          <w:sz w:val="22"/>
          <w:szCs w:val="22"/>
        </w:rPr>
      </w:pPr>
    </w:p>
    <w:p w14:paraId="7F48AD45"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FF"/>
          <w:sz w:val="20"/>
          <w:lang w:eastAsia="lt-LT"/>
        </w:rPr>
        <w:t>using</w:t>
      </w:r>
      <w:r w:rsidRPr="00421496">
        <w:rPr>
          <w:rFonts w:ascii="Courier New" w:hAnsi="Courier New" w:cs="Courier New"/>
          <w:color w:val="000000"/>
          <w:sz w:val="20"/>
          <w:lang w:eastAsia="lt-LT"/>
        </w:rPr>
        <w:t xml:space="preserve"> System;</w:t>
      </w:r>
    </w:p>
    <w:p w14:paraId="222C1D17"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FF"/>
          <w:sz w:val="20"/>
          <w:lang w:eastAsia="lt-LT"/>
        </w:rPr>
        <w:t>using</w:t>
      </w:r>
      <w:r w:rsidRPr="00421496">
        <w:rPr>
          <w:rFonts w:ascii="Courier New" w:hAnsi="Courier New" w:cs="Courier New"/>
          <w:color w:val="000000"/>
          <w:sz w:val="20"/>
          <w:lang w:eastAsia="lt-LT"/>
        </w:rPr>
        <w:t xml:space="preserve"> System.Collections.Generic;</w:t>
      </w:r>
    </w:p>
    <w:p w14:paraId="1164B9EC"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FF"/>
          <w:sz w:val="20"/>
          <w:lang w:eastAsia="lt-LT"/>
        </w:rPr>
        <w:t>using</w:t>
      </w:r>
      <w:r w:rsidRPr="00421496">
        <w:rPr>
          <w:rFonts w:ascii="Courier New" w:hAnsi="Courier New" w:cs="Courier New"/>
          <w:color w:val="000000"/>
          <w:sz w:val="20"/>
          <w:lang w:eastAsia="lt-LT"/>
        </w:rPr>
        <w:t xml:space="preserve"> System.Linq;</w:t>
      </w:r>
    </w:p>
    <w:p w14:paraId="603D5FE9"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FF"/>
          <w:sz w:val="20"/>
          <w:lang w:eastAsia="lt-LT"/>
        </w:rPr>
        <w:t>using</w:t>
      </w:r>
      <w:r w:rsidRPr="00421496">
        <w:rPr>
          <w:rFonts w:ascii="Courier New" w:hAnsi="Courier New" w:cs="Courier New"/>
          <w:color w:val="000000"/>
          <w:sz w:val="20"/>
          <w:lang w:eastAsia="lt-LT"/>
        </w:rPr>
        <w:t xml:space="preserve"> System.Text;</w:t>
      </w:r>
    </w:p>
    <w:p w14:paraId="2D954AEF"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FF"/>
          <w:sz w:val="20"/>
          <w:lang w:eastAsia="lt-LT"/>
        </w:rPr>
        <w:t>using</w:t>
      </w:r>
      <w:r w:rsidRPr="00421496">
        <w:rPr>
          <w:rFonts w:ascii="Courier New" w:hAnsi="Courier New" w:cs="Courier New"/>
          <w:color w:val="000000"/>
          <w:sz w:val="20"/>
          <w:lang w:eastAsia="lt-LT"/>
        </w:rPr>
        <w:t xml:space="preserve"> System.Threading.Tasks;</w:t>
      </w:r>
    </w:p>
    <w:p w14:paraId="53686BC5"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p>
    <w:p w14:paraId="67FB4034"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FF"/>
          <w:sz w:val="20"/>
          <w:lang w:eastAsia="lt-LT"/>
        </w:rPr>
        <w:t>namespace</w:t>
      </w:r>
      <w:r w:rsidRPr="00421496">
        <w:rPr>
          <w:rFonts w:ascii="Courier New" w:hAnsi="Courier New" w:cs="Courier New"/>
          <w:color w:val="000000"/>
          <w:sz w:val="20"/>
          <w:lang w:eastAsia="lt-LT"/>
        </w:rPr>
        <w:t xml:space="preserve"> U2_5_Mantas_Danauskas</w:t>
      </w:r>
    </w:p>
    <w:p w14:paraId="2CDAEA5A"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w:t>
      </w:r>
    </w:p>
    <w:p w14:paraId="655D41E7"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w:t>
      </w:r>
      <w:r w:rsidRPr="00421496">
        <w:rPr>
          <w:rFonts w:ascii="Courier New" w:hAnsi="Courier New" w:cs="Courier New"/>
          <w:color w:val="808080"/>
          <w:sz w:val="20"/>
          <w:lang w:eastAsia="lt-LT"/>
        </w:rPr>
        <w:t>///</w:t>
      </w:r>
      <w:r w:rsidRPr="00421496">
        <w:rPr>
          <w:rFonts w:ascii="Courier New" w:hAnsi="Courier New" w:cs="Courier New"/>
          <w:color w:val="008000"/>
          <w:sz w:val="20"/>
          <w:lang w:eastAsia="lt-LT"/>
        </w:rPr>
        <w:t xml:space="preserve"> </w:t>
      </w:r>
      <w:r w:rsidRPr="00421496">
        <w:rPr>
          <w:rFonts w:ascii="Courier New" w:hAnsi="Courier New" w:cs="Courier New"/>
          <w:color w:val="808080"/>
          <w:sz w:val="20"/>
          <w:lang w:eastAsia="lt-LT"/>
        </w:rPr>
        <w:t>&lt;summary&gt;</w:t>
      </w:r>
    </w:p>
    <w:p w14:paraId="45B6387F"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w:t>
      </w:r>
      <w:r w:rsidRPr="00421496">
        <w:rPr>
          <w:rFonts w:ascii="Courier New" w:hAnsi="Courier New" w:cs="Courier New"/>
          <w:color w:val="808080"/>
          <w:sz w:val="20"/>
          <w:lang w:eastAsia="lt-LT"/>
        </w:rPr>
        <w:t>///</w:t>
      </w:r>
      <w:r w:rsidRPr="00421496">
        <w:rPr>
          <w:rFonts w:ascii="Courier New" w:hAnsi="Courier New" w:cs="Courier New"/>
          <w:color w:val="008000"/>
          <w:sz w:val="20"/>
          <w:lang w:eastAsia="lt-LT"/>
        </w:rPr>
        <w:t xml:space="preserve"> Klasėje saugoma informacija apie atstovybę</w:t>
      </w:r>
    </w:p>
    <w:p w14:paraId="7AA24A75"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w:t>
      </w:r>
      <w:r w:rsidRPr="00421496">
        <w:rPr>
          <w:rFonts w:ascii="Courier New" w:hAnsi="Courier New" w:cs="Courier New"/>
          <w:color w:val="808080"/>
          <w:sz w:val="20"/>
          <w:lang w:eastAsia="lt-LT"/>
        </w:rPr>
        <w:t>///</w:t>
      </w:r>
      <w:r w:rsidRPr="00421496">
        <w:rPr>
          <w:rFonts w:ascii="Courier New" w:hAnsi="Courier New" w:cs="Courier New"/>
          <w:color w:val="008000"/>
          <w:sz w:val="20"/>
          <w:lang w:eastAsia="lt-LT"/>
        </w:rPr>
        <w:t xml:space="preserve"> </w:t>
      </w:r>
      <w:r w:rsidRPr="00421496">
        <w:rPr>
          <w:rFonts w:ascii="Courier New" w:hAnsi="Courier New" w:cs="Courier New"/>
          <w:color w:val="808080"/>
          <w:sz w:val="20"/>
          <w:lang w:eastAsia="lt-LT"/>
        </w:rPr>
        <w:t>&lt;/summary&gt;</w:t>
      </w:r>
    </w:p>
    <w:p w14:paraId="3F0F610A"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w:t>
      </w:r>
      <w:r w:rsidRPr="00421496">
        <w:rPr>
          <w:rFonts w:ascii="Courier New" w:hAnsi="Courier New" w:cs="Courier New"/>
          <w:color w:val="0000FF"/>
          <w:sz w:val="20"/>
          <w:lang w:eastAsia="lt-LT"/>
        </w:rPr>
        <w:t>class</w:t>
      </w:r>
      <w:r w:rsidRPr="00421496">
        <w:rPr>
          <w:rFonts w:ascii="Courier New" w:hAnsi="Courier New" w:cs="Courier New"/>
          <w:color w:val="000000"/>
          <w:sz w:val="20"/>
          <w:lang w:eastAsia="lt-LT"/>
        </w:rPr>
        <w:t xml:space="preserve"> </w:t>
      </w:r>
      <w:r w:rsidRPr="00421496">
        <w:rPr>
          <w:rFonts w:ascii="Courier New" w:hAnsi="Courier New" w:cs="Courier New"/>
          <w:color w:val="2B91AF"/>
          <w:sz w:val="20"/>
          <w:lang w:eastAsia="lt-LT"/>
        </w:rPr>
        <w:t>Atstovybes</w:t>
      </w:r>
    </w:p>
    <w:p w14:paraId="4C0AA442"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w:t>
      </w:r>
    </w:p>
    <w:p w14:paraId="4F4C59D5"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w:t>
      </w:r>
      <w:r w:rsidRPr="00421496">
        <w:rPr>
          <w:rFonts w:ascii="Courier New" w:hAnsi="Courier New" w:cs="Courier New"/>
          <w:color w:val="0000FF"/>
          <w:sz w:val="20"/>
          <w:lang w:eastAsia="lt-LT"/>
        </w:rPr>
        <w:t>public</w:t>
      </w:r>
      <w:r w:rsidRPr="00421496">
        <w:rPr>
          <w:rFonts w:ascii="Courier New" w:hAnsi="Courier New" w:cs="Courier New"/>
          <w:color w:val="000000"/>
          <w:sz w:val="20"/>
          <w:lang w:eastAsia="lt-LT"/>
        </w:rPr>
        <w:t xml:space="preserve"> </w:t>
      </w:r>
      <w:r w:rsidRPr="00421496">
        <w:rPr>
          <w:rFonts w:ascii="Courier New" w:hAnsi="Courier New" w:cs="Courier New"/>
          <w:color w:val="0000FF"/>
          <w:sz w:val="20"/>
          <w:lang w:eastAsia="lt-LT"/>
        </w:rPr>
        <w:t>string</w:t>
      </w:r>
      <w:r w:rsidRPr="00421496">
        <w:rPr>
          <w:rFonts w:ascii="Courier New" w:hAnsi="Courier New" w:cs="Courier New"/>
          <w:color w:val="000000"/>
          <w:sz w:val="20"/>
          <w:lang w:eastAsia="lt-LT"/>
        </w:rPr>
        <w:t xml:space="preserve"> atstovybesPav { </w:t>
      </w:r>
      <w:r w:rsidRPr="00421496">
        <w:rPr>
          <w:rFonts w:ascii="Courier New" w:hAnsi="Courier New" w:cs="Courier New"/>
          <w:color w:val="0000FF"/>
          <w:sz w:val="20"/>
          <w:lang w:eastAsia="lt-LT"/>
        </w:rPr>
        <w:t>get</w:t>
      </w:r>
      <w:r w:rsidRPr="00421496">
        <w:rPr>
          <w:rFonts w:ascii="Courier New" w:hAnsi="Courier New" w:cs="Courier New"/>
          <w:color w:val="000000"/>
          <w:sz w:val="20"/>
          <w:lang w:eastAsia="lt-LT"/>
        </w:rPr>
        <w:t xml:space="preserve">; </w:t>
      </w:r>
      <w:r w:rsidRPr="00421496">
        <w:rPr>
          <w:rFonts w:ascii="Courier New" w:hAnsi="Courier New" w:cs="Courier New"/>
          <w:color w:val="0000FF"/>
          <w:sz w:val="20"/>
          <w:lang w:eastAsia="lt-LT"/>
        </w:rPr>
        <w:t>private</w:t>
      </w:r>
      <w:r w:rsidRPr="00421496">
        <w:rPr>
          <w:rFonts w:ascii="Courier New" w:hAnsi="Courier New" w:cs="Courier New"/>
          <w:color w:val="000000"/>
          <w:sz w:val="20"/>
          <w:lang w:eastAsia="lt-LT"/>
        </w:rPr>
        <w:t xml:space="preserve"> </w:t>
      </w:r>
      <w:r w:rsidRPr="00421496">
        <w:rPr>
          <w:rFonts w:ascii="Courier New" w:hAnsi="Courier New" w:cs="Courier New"/>
          <w:color w:val="0000FF"/>
          <w:sz w:val="20"/>
          <w:lang w:eastAsia="lt-LT"/>
        </w:rPr>
        <w:t>set</w:t>
      </w:r>
      <w:r w:rsidRPr="00421496">
        <w:rPr>
          <w:rFonts w:ascii="Courier New" w:hAnsi="Courier New" w:cs="Courier New"/>
          <w:color w:val="000000"/>
          <w:sz w:val="20"/>
          <w:lang w:eastAsia="lt-LT"/>
        </w:rPr>
        <w:t>; }</w:t>
      </w:r>
    </w:p>
    <w:p w14:paraId="3F1F22C3"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w:t>
      </w:r>
      <w:r w:rsidRPr="00421496">
        <w:rPr>
          <w:rFonts w:ascii="Courier New" w:hAnsi="Courier New" w:cs="Courier New"/>
          <w:color w:val="0000FF"/>
          <w:sz w:val="20"/>
          <w:lang w:eastAsia="lt-LT"/>
        </w:rPr>
        <w:t>public</w:t>
      </w:r>
      <w:r w:rsidRPr="00421496">
        <w:rPr>
          <w:rFonts w:ascii="Courier New" w:hAnsi="Courier New" w:cs="Courier New"/>
          <w:color w:val="000000"/>
          <w:sz w:val="20"/>
          <w:lang w:eastAsia="lt-LT"/>
        </w:rPr>
        <w:t xml:space="preserve"> Konteineris Klausimai { </w:t>
      </w:r>
      <w:r w:rsidRPr="00421496">
        <w:rPr>
          <w:rFonts w:ascii="Courier New" w:hAnsi="Courier New" w:cs="Courier New"/>
          <w:color w:val="0000FF"/>
          <w:sz w:val="20"/>
          <w:lang w:eastAsia="lt-LT"/>
        </w:rPr>
        <w:t>get</w:t>
      </w:r>
      <w:r w:rsidRPr="00421496">
        <w:rPr>
          <w:rFonts w:ascii="Courier New" w:hAnsi="Courier New" w:cs="Courier New"/>
          <w:color w:val="000000"/>
          <w:sz w:val="20"/>
          <w:lang w:eastAsia="lt-LT"/>
        </w:rPr>
        <w:t xml:space="preserve">; </w:t>
      </w:r>
      <w:r w:rsidRPr="00421496">
        <w:rPr>
          <w:rFonts w:ascii="Courier New" w:hAnsi="Courier New" w:cs="Courier New"/>
          <w:color w:val="0000FF"/>
          <w:sz w:val="20"/>
          <w:lang w:eastAsia="lt-LT"/>
        </w:rPr>
        <w:t>private</w:t>
      </w:r>
      <w:r w:rsidRPr="00421496">
        <w:rPr>
          <w:rFonts w:ascii="Courier New" w:hAnsi="Courier New" w:cs="Courier New"/>
          <w:color w:val="000000"/>
          <w:sz w:val="20"/>
          <w:lang w:eastAsia="lt-LT"/>
        </w:rPr>
        <w:t xml:space="preserve"> </w:t>
      </w:r>
      <w:r w:rsidRPr="00421496">
        <w:rPr>
          <w:rFonts w:ascii="Courier New" w:hAnsi="Courier New" w:cs="Courier New"/>
          <w:color w:val="0000FF"/>
          <w:sz w:val="20"/>
          <w:lang w:eastAsia="lt-LT"/>
        </w:rPr>
        <w:t>set</w:t>
      </w:r>
      <w:r w:rsidRPr="00421496">
        <w:rPr>
          <w:rFonts w:ascii="Courier New" w:hAnsi="Courier New" w:cs="Courier New"/>
          <w:color w:val="000000"/>
          <w:sz w:val="20"/>
          <w:lang w:eastAsia="lt-LT"/>
        </w:rPr>
        <w:t>; }</w:t>
      </w:r>
    </w:p>
    <w:p w14:paraId="28855946"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p>
    <w:p w14:paraId="1EBEA261"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w:t>
      </w:r>
      <w:r w:rsidRPr="00421496">
        <w:rPr>
          <w:rFonts w:ascii="Courier New" w:hAnsi="Courier New" w:cs="Courier New"/>
          <w:color w:val="0000FF"/>
          <w:sz w:val="20"/>
          <w:lang w:eastAsia="lt-LT"/>
        </w:rPr>
        <w:t>public</w:t>
      </w:r>
      <w:r w:rsidRPr="00421496">
        <w:rPr>
          <w:rFonts w:ascii="Courier New" w:hAnsi="Courier New" w:cs="Courier New"/>
          <w:color w:val="000000"/>
          <w:sz w:val="20"/>
          <w:lang w:eastAsia="lt-LT"/>
        </w:rPr>
        <w:t xml:space="preserve"> Atstovybes()</w:t>
      </w:r>
    </w:p>
    <w:p w14:paraId="126835D0"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w:t>
      </w:r>
    </w:p>
    <w:p w14:paraId="42E5267B"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w:t>
      </w:r>
    </w:p>
    <w:p w14:paraId="6C02262E"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w:t>
      </w:r>
    </w:p>
    <w:p w14:paraId="297FA953"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p>
    <w:p w14:paraId="218F9D4F"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w:t>
      </w:r>
      <w:r w:rsidRPr="00421496">
        <w:rPr>
          <w:rFonts w:ascii="Courier New" w:hAnsi="Courier New" w:cs="Courier New"/>
          <w:color w:val="0000FF"/>
          <w:sz w:val="20"/>
          <w:lang w:eastAsia="lt-LT"/>
        </w:rPr>
        <w:t>public</w:t>
      </w:r>
      <w:r w:rsidRPr="00421496">
        <w:rPr>
          <w:rFonts w:ascii="Courier New" w:hAnsi="Courier New" w:cs="Courier New"/>
          <w:color w:val="000000"/>
          <w:sz w:val="20"/>
          <w:lang w:eastAsia="lt-LT"/>
        </w:rPr>
        <w:t xml:space="preserve"> Atstovybes(</w:t>
      </w:r>
      <w:r w:rsidRPr="00421496">
        <w:rPr>
          <w:rFonts w:ascii="Courier New" w:hAnsi="Courier New" w:cs="Courier New"/>
          <w:color w:val="0000FF"/>
          <w:sz w:val="20"/>
          <w:lang w:eastAsia="lt-LT"/>
        </w:rPr>
        <w:t>string</w:t>
      </w:r>
      <w:r w:rsidRPr="00421496">
        <w:rPr>
          <w:rFonts w:ascii="Courier New" w:hAnsi="Courier New" w:cs="Courier New"/>
          <w:color w:val="000000"/>
          <w:sz w:val="20"/>
          <w:lang w:eastAsia="lt-LT"/>
        </w:rPr>
        <w:t xml:space="preserve"> atstovybe, </w:t>
      </w:r>
      <w:r w:rsidRPr="00421496">
        <w:rPr>
          <w:rFonts w:ascii="Courier New" w:hAnsi="Courier New" w:cs="Courier New"/>
          <w:color w:val="0000FF"/>
          <w:sz w:val="20"/>
          <w:lang w:eastAsia="lt-LT"/>
        </w:rPr>
        <w:t>int</w:t>
      </w:r>
      <w:r w:rsidRPr="00421496">
        <w:rPr>
          <w:rFonts w:ascii="Courier New" w:hAnsi="Courier New" w:cs="Courier New"/>
          <w:color w:val="000000"/>
          <w:sz w:val="20"/>
          <w:lang w:eastAsia="lt-LT"/>
        </w:rPr>
        <w:t xml:space="preserve"> maxKiekis)</w:t>
      </w:r>
    </w:p>
    <w:p w14:paraId="1D92B678"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w:t>
      </w:r>
    </w:p>
    <w:p w14:paraId="206EDA1C"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atstovybesPav = atstovybe;</w:t>
      </w:r>
    </w:p>
    <w:p w14:paraId="57B226B5"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Klausimai = </w:t>
      </w:r>
      <w:r w:rsidRPr="00421496">
        <w:rPr>
          <w:rFonts w:ascii="Courier New" w:hAnsi="Courier New" w:cs="Courier New"/>
          <w:color w:val="0000FF"/>
          <w:sz w:val="20"/>
          <w:lang w:eastAsia="lt-LT"/>
        </w:rPr>
        <w:t>new</w:t>
      </w:r>
      <w:r w:rsidRPr="00421496">
        <w:rPr>
          <w:rFonts w:ascii="Courier New" w:hAnsi="Courier New" w:cs="Courier New"/>
          <w:color w:val="000000"/>
          <w:sz w:val="20"/>
          <w:lang w:eastAsia="lt-LT"/>
        </w:rPr>
        <w:t xml:space="preserve"> Konteineris(maxKiekis);</w:t>
      </w:r>
    </w:p>
    <w:p w14:paraId="6883D2FB"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w:t>
      </w:r>
    </w:p>
    <w:p w14:paraId="2441D03C"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w:t>
      </w:r>
    </w:p>
    <w:p w14:paraId="0BDE5A9A" w14:textId="77777777" w:rsidR="007476F5" w:rsidRDefault="007476F5" w:rsidP="007476F5">
      <w:pPr>
        <w:pStyle w:val="Programostekstas"/>
        <w:rPr>
          <w:rFonts w:cs="Courier New"/>
          <w:color w:val="000000"/>
          <w:lang w:eastAsia="lt-LT"/>
        </w:rPr>
      </w:pPr>
      <w:r w:rsidRPr="00421496">
        <w:rPr>
          <w:rFonts w:cs="Courier New"/>
          <w:color w:val="000000"/>
          <w:lang w:eastAsia="lt-LT"/>
        </w:rPr>
        <w:t>}</w:t>
      </w:r>
    </w:p>
    <w:p w14:paraId="6C468063" w14:textId="77777777" w:rsidR="00421496" w:rsidRPr="00421496" w:rsidRDefault="00421496" w:rsidP="007476F5">
      <w:pPr>
        <w:pStyle w:val="Programostekstas"/>
        <w:rPr>
          <w:rFonts w:cs="Courier New"/>
          <w:b/>
        </w:rPr>
      </w:pPr>
    </w:p>
    <w:p w14:paraId="67B849E0" w14:textId="77777777" w:rsidR="007476F5" w:rsidRDefault="007476F5" w:rsidP="00AB7416">
      <w:pPr>
        <w:pStyle w:val="Programostekstas"/>
        <w:rPr>
          <w:rFonts w:ascii="Times New Roman" w:hAnsi="Times New Roman"/>
          <w:b/>
          <w:sz w:val="22"/>
          <w:szCs w:val="22"/>
        </w:rPr>
      </w:pPr>
      <w:r>
        <w:rPr>
          <w:rFonts w:ascii="Times New Roman" w:hAnsi="Times New Roman"/>
          <w:b/>
          <w:sz w:val="22"/>
          <w:szCs w:val="22"/>
        </w:rPr>
        <w:t>DaugiausiaKlausimuAtskirai.cs</w:t>
      </w:r>
      <w:r w:rsidR="00421496">
        <w:rPr>
          <w:rFonts w:ascii="Times New Roman" w:hAnsi="Times New Roman"/>
          <w:b/>
          <w:sz w:val="22"/>
          <w:szCs w:val="22"/>
        </w:rPr>
        <w:t>:</w:t>
      </w:r>
    </w:p>
    <w:p w14:paraId="23F71694" w14:textId="77777777" w:rsidR="00CF17BE" w:rsidRDefault="00CF17BE" w:rsidP="00AB7416">
      <w:pPr>
        <w:pStyle w:val="Programostekstas"/>
        <w:rPr>
          <w:rFonts w:ascii="Times New Roman" w:hAnsi="Times New Roman"/>
          <w:b/>
          <w:sz w:val="22"/>
          <w:szCs w:val="22"/>
        </w:rPr>
      </w:pPr>
    </w:p>
    <w:p w14:paraId="5929FD70" w14:textId="77777777" w:rsidR="00CF17BE" w:rsidRPr="00A54FED" w:rsidRDefault="00CF17BE" w:rsidP="00CF17BE">
      <w:pPr>
        <w:autoSpaceDE w:val="0"/>
        <w:autoSpaceDN w:val="0"/>
        <w:adjustRightInd w:val="0"/>
        <w:ind w:firstLine="0"/>
        <w:jc w:val="left"/>
        <w:rPr>
          <w:rFonts w:ascii="Courier New" w:hAnsi="Courier New" w:cs="Courier New"/>
          <w:color w:val="000000"/>
          <w:sz w:val="20"/>
          <w:lang w:eastAsia="lt-LT"/>
        </w:rPr>
      </w:pPr>
      <w:r w:rsidRPr="00A54FED">
        <w:rPr>
          <w:rFonts w:ascii="Courier New" w:hAnsi="Courier New" w:cs="Courier New"/>
          <w:color w:val="0000FF"/>
          <w:sz w:val="20"/>
          <w:lang w:eastAsia="lt-LT"/>
        </w:rPr>
        <w:t>using</w:t>
      </w:r>
      <w:r w:rsidRPr="00A54FED">
        <w:rPr>
          <w:rFonts w:ascii="Courier New" w:hAnsi="Courier New" w:cs="Courier New"/>
          <w:color w:val="000000"/>
          <w:sz w:val="20"/>
          <w:lang w:eastAsia="lt-LT"/>
        </w:rPr>
        <w:t xml:space="preserve"> System;</w:t>
      </w:r>
    </w:p>
    <w:p w14:paraId="3AEC8B14" w14:textId="77777777" w:rsidR="00CF17BE" w:rsidRPr="00A54FED" w:rsidRDefault="00CF17BE" w:rsidP="00CF17BE">
      <w:pPr>
        <w:autoSpaceDE w:val="0"/>
        <w:autoSpaceDN w:val="0"/>
        <w:adjustRightInd w:val="0"/>
        <w:ind w:firstLine="0"/>
        <w:jc w:val="left"/>
        <w:rPr>
          <w:rFonts w:ascii="Courier New" w:hAnsi="Courier New" w:cs="Courier New"/>
          <w:color w:val="000000"/>
          <w:sz w:val="20"/>
          <w:lang w:eastAsia="lt-LT"/>
        </w:rPr>
      </w:pPr>
      <w:r w:rsidRPr="00A54FED">
        <w:rPr>
          <w:rFonts w:ascii="Courier New" w:hAnsi="Courier New" w:cs="Courier New"/>
          <w:color w:val="0000FF"/>
          <w:sz w:val="20"/>
          <w:lang w:eastAsia="lt-LT"/>
        </w:rPr>
        <w:t>using</w:t>
      </w:r>
      <w:r w:rsidRPr="00A54FED">
        <w:rPr>
          <w:rFonts w:ascii="Courier New" w:hAnsi="Courier New" w:cs="Courier New"/>
          <w:color w:val="000000"/>
          <w:sz w:val="20"/>
          <w:lang w:eastAsia="lt-LT"/>
        </w:rPr>
        <w:t xml:space="preserve"> System.Collections.Generic;</w:t>
      </w:r>
    </w:p>
    <w:p w14:paraId="1FA04C7E" w14:textId="77777777" w:rsidR="00CF17BE" w:rsidRPr="00A54FED" w:rsidRDefault="00CF17BE" w:rsidP="00CF17BE">
      <w:pPr>
        <w:autoSpaceDE w:val="0"/>
        <w:autoSpaceDN w:val="0"/>
        <w:adjustRightInd w:val="0"/>
        <w:ind w:firstLine="0"/>
        <w:jc w:val="left"/>
        <w:rPr>
          <w:rFonts w:ascii="Courier New" w:hAnsi="Courier New" w:cs="Courier New"/>
          <w:color w:val="000000"/>
          <w:sz w:val="20"/>
          <w:lang w:eastAsia="lt-LT"/>
        </w:rPr>
      </w:pPr>
      <w:r w:rsidRPr="00A54FED">
        <w:rPr>
          <w:rFonts w:ascii="Courier New" w:hAnsi="Courier New" w:cs="Courier New"/>
          <w:color w:val="0000FF"/>
          <w:sz w:val="20"/>
          <w:lang w:eastAsia="lt-LT"/>
        </w:rPr>
        <w:t>using</w:t>
      </w:r>
      <w:r w:rsidRPr="00A54FED">
        <w:rPr>
          <w:rFonts w:ascii="Courier New" w:hAnsi="Courier New" w:cs="Courier New"/>
          <w:color w:val="000000"/>
          <w:sz w:val="20"/>
          <w:lang w:eastAsia="lt-LT"/>
        </w:rPr>
        <w:t xml:space="preserve"> System.Linq;</w:t>
      </w:r>
    </w:p>
    <w:p w14:paraId="63A34986" w14:textId="77777777" w:rsidR="00CF17BE" w:rsidRPr="00A54FED" w:rsidRDefault="00CF17BE" w:rsidP="00CF17BE">
      <w:pPr>
        <w:autoSpaceDE w:val="0"/>
        <w:autoSpaceDN w:val="0"/>
        <w:adjustRightInd w:val="0"/>
        <w:ind w:firstLine="0"/>
        <w:jc w:val="left"/>
        <w:rPr>
          <w:rFonts w:ascii="Courier New" w:hAnsi="Courier New" w:cs="Courier New"/>
          <w:color w:val="000000"/>
          <w:sz w:val="20"/>
          <w:lang w:eastAsia="lt-LT"/>
        </w:rPr>
      </w:pPr>
      <w:r w:rsidRPr="00A54FED">
        <w:rPr>
          <w:rFonts w:ascii="Courier New" w:hAnsi="Courier New" w:cs="Courier New"/>
          <w:color w:val="0000FF"/>
          <w:sz w:val="20"/>
          <w:lang w:eastAsia="lt-LT"/>
        </w:rPr>
        <w:t>using</w:t>
      </w:r>
      <w:r w:rsidRPr="00A54FED">
        <w:rPr>
          <w:rFonts w:ascii="Courier New" w:hAnsi="Courier New" w:cs="Courier New"/>
          <w:color w:val="000000"/>
          <w:sz w:val="20"/>
          <w:lang w:eastAsia="lt-LT"/>
        </w:rPr>
        <w:t xml:space="preserve"> System.Text;</w:t>
      </w:r>
    </w:p>
    <w:p w14:paraId="0A488C06" w14:textId="77777777" w:rsidR="00CF17BE" w:rsidRPr="00A54FED" w:rsidRDefault="00CF17BE" w:rsidP="00CF17BE">
      <w:pPr>
        <w:autoSpaceDE w:val="0"/>
        <w:autoSpaceDN w:val="0"/>
        <w:adjustRightInd w:val="0"/>
        <w:ind w:firstLine="0"/>
        <w:jc w:val="left"/>
        <w:rPr>
          <w:rFonts w:ascii="Courier New" w:hAnsi="Courier New" w:cs="Courier New"/>
          <w:color w:val="000000"/>
          <w:sz w:val="20"/>
          <w:lang w:eastAsia="lt-LT"/>
        </w:rPr>
      </w:pPr>
      <w:r w:rsidRPr="00A54FED">
        <w:rPr>
          <w:rFonts w:ascii="Courier New" w:hAnsi="Courier New" w:cs="Courier New"/>
          <w:color w:val="0000FF"/>
          <w:sz w:val="20"/>
          <w:lang w:eastAsia="lt-LT"/>
        </w:rPr>
        <w:t>using</w:t>
      </w:r>
      <w:r w:rsidRPr="00A54FED">
        <w:rPr>
          <w:rFonts w:ascii="Courier New" w:hAnsi="Courier New" w:cs="Courier New"/>
          <w:color w:val="000000"/>
          <w:sz w:val="20"/>
          <w:lang w:eastAsia="lt-LT"/>
        </w:rPr>
        <w:t xml:space="preserve"> System.Threading.Tasks;</w:t>
      </w:r>
    </w:p>
    <w:p w14:paraId="1C307CB4" w14:textId="77777777" w:rsidR="00CF17BE" w:rsidRPr="00A54FED" w:rsidRDefault="00CF17BE" w:rsidP="00CF17BE">
      <w:pPr>
        <w:autoSpaceDE w:val="0"/>
        <w:autoSpaceDN w:val="0"/>
        <w:adjustRightInd w:val="0"/>
        <w:ind w:firstLine="0"/>
        <w:jc w:val="left"/>
        <w:rPr>
          <w:rFonts w:ascii="Courier New" w:hAnsi="Courier New" w:cs="Courier New"/>
          <w:color w:val="000000"/>
          <w:sz w:val="20"/>
          <w:lang w:eastAsia="lt-LT"/>
        </w:rPr>
      </w:pPr>
    </w:p>
    <w:p w14:paraId="0B2CB38D" w14:textId="77777777" w:rsidR="00CF17BE" w:rsidRPr="00A54FED" w:rsidRDefault="00CF17BE" w:rsidP="00CF17BE">
      <w:pPr>
        <w:autoSpaceDE w:val="0"/>
        <w:autoSpaceDN w:val="0"/>
        <w:adjustRightInd w:val="0"/>
        <w:ind w:firstLine="0"/>
        <w:jc w:val="left"/>
        <w:rPr>
          <w:rFonts w:ascii="Courier New" w:hAnsi="Courier New" w:cs="Courier New"/>
          <w:color w:val="000000"/>
          <w:sz w:val="20"/>
          <w:lang w:eastAsia="lt-LT"/>
        </w:rPr>
      </w:pPr>
      <w:r w:rsidRPr="00A54FED">
        <w:rPr>
          <w:rFonts w:ascii="Courier New" w:hAnsi="Courier New" w:cs="Courier New"/>
          <w:color w:val="0000FF"/>
          <w:sz w:val="20"/>
          <w:lang w:eastAsia="lt-LT"/>
        </w:rPr>
        <w:t>namespace</w:t>
      </w:r>
      <w:r w:rsidRPr="00A54FED">
        <w:rPr>
          <w:rFonts w:ascii="Courier New" w:hAnsi="Courier New" w:cs="Courier New"/>
          <w:color w:val="000000"/>
          <w:sz w:val="20"/>
          <w:lang w:eastAsia="lt-LT"/>
        </w:rPr>
        <w:t xml:space="preserve"> U2_5_Mantas_Danauskas</w:t>
      </w:r>
    </w:p>
    <w:p w14:paraId="4CF0D780" w14:textId="77777777" w:rsidR="00CF17BE" w:rsidRPr="00A54FED" w:rsidRDefault="00CF17BE" w:rsidP="00CF17BE">
      <w:pPr>
        <w:autoSpaceDE w:val="0"/>
        <w:autoSpaceDN w:val="0"/>
        <w:adjustRightInd w:val="0"/>
        <w:ind w:firstLine="0"/>
        <w:jc w:val="left"/>
        <w:rPr>
          <w:rFonts w:ascii="Courier New" w:hAnsi="Courier New" w:cs="Courier New"/>
          <w:color w:val="000000"/>
          <w:sz w:val="20"/>
          <w:lang w:eastAsia="lt-LT"/>
        </w:rPr>
      </w:pPr>
      <w:r w:rsidRPr="00A54FED">
        <w:rPr>
          <w:rFonts w:ascii="Courier New" w:hAnsi="Courier New" w:cs="Courier New"/>
          <w:color w:val="000000"/>
          <w:sz w:val="20"/>
          <w:lang w:eastAsia="lt-LT"/>
        </w:rPr>
        <w:t>{</w:t>
      </w:r>
    </w:p>
    <w:p w14:paraId="4E883AF1" w14:textId="77777777" w:rsidR="00CF17BE" w:rsidRPr="00A54FED" w:rsidRDefault="00CF17BE" w:rsidP="00CF17BE">
      <w:pPr>
        <w:autoSpaceDE w:val="0"/>
        <w:autoSpaceDN w:val="0"/>
        <w:adjustRightInd w:val="0"/>
        <w:ind w:firstLine="0"/>
        <w:jc w:val="left"/>
        <w:rPr>
          <w:rFonts w:ascii="Courier New" w:hAnsi="Courier New" w:cs="Courier New"/>
          <w:color w:val="000000"/>
          <w:sz w:val="20"/>
          <w:lang w:eastAsia="lt-LT"/>
        </w:rPr>
      </w:pPr>
      <w:r w:rsidRPr="00A54FED">
        <w:rPr>
          <w:rFonts w:ascii="Courier New" w:hAnsi="Courier New" w:cs="Courier New"/>
          <w:color w:val="000000"/>
          <w:sz w:val="20"/>
          <w:lang w:eastAsia="lt-LT"/>
        </w:rPr>
        <w:t xml:space="preserve">    </w:t>
      </w:r>
      <w:r w:rsidRPr="00A54FED">
        <w:rPr>
          <w:rFonts w:ascii="Courier New" w:hAnsi="Courier New" w:cs="Courier New"/>
          <w:color w:val="808080"/>
          <w:sz w:val="20"/>
          <w:lang w:eastAsia="lt-LT"/>
        </w:rPr>
        <w:t>///</w:t>
      </w:r>
      <w:r w:rsidRPr="00A54FED">
        <w:rPr>
          <w:rFonts w:ascii="Courier New" w:hAnsi="Courier New" w:cs="Courier New"/>
          <w:color w:val="008000"/>
          <w:sz w:val="20"/>
          <w:lang w:eastAsia="lt-LT"/>
        </w:rPr>
        <w:t xml:space="preserve"> </w:t>
      </w:r>
      <w:r w:rsidRPr="00A54FED">
        <w:rPr>
          <w:rFonts w:ascii="Courier New" w:hAnsi="Courier New" w:cs="Courier New"/>
          <w:color w:val="808080"/>
          <w:sz w:val="20"/>
          <w:lang w:eastAsia="lt-LT"/>
        </w:rPr>
        <w:t>&lt;summary&gt;</w:t>
      </w:r>
    </w:p>
    <w:p w14:paraId="5B4A098A" w14:textId="77777777" w:rsidR="00A54FED" w:rsidRDefault="00CF17BE" w:rsidP="00CF17BE">
      <w:pPr>
        <w:autoSpaceDE w:val="0"/>
        <w:autoSpaceDN w:val="0"/>
        <w:adjustRightInd w:val="0"/>
        <w:ind w:firstLine="0"/>
        <w:jc w:val="left"/>
        <w:rPr>
          <w:rFonts w:ascii="Courier New" w:hAnsi="Courier New" w:cs="Courier New"/>
          <w:color w:val="008000"/>
          <w:sz w:val="20"/>
          <w:lang w:eastAsia="lt-LT"/>
        </w:rPr>
      </w:pPr>
      <w:r w:rsidRPr="00A54FED">
        <w:rPr>
          <w:rFonts w:ascii="Courier New" w:hAnsi="Courier New" w:cs="Courier New"/>
          <w:color w:val="000000"/>
          <w:sz w:val="20"/>
          <w:lang w:eastAsia="lt-LT"/>
        </w:rPr>
        <w:t xml:space="preserve">    </w:t>
      </w:r>
      <w:r w:rsidRPr="00A54FED">
        <w:rPr>
          <w:rFonts w:ascii="Courier New" w:hAnsi="Courier New" w:cs="Courier New"/>
          <w:color w:val="808080"/>
          <w:sz w:val="20"/>
          <w:lang w:eastAsia="lt-LT"/>
        </w:rPr>
        <w:t>///</w:t>
      </w:r>
      <w:r w:rsidRPr="00A54FED">
        <w:rPr>
          <w:rFonts w:ascii="Courier New" w:hAnsi="Courier New" w:cs="Courier New"/>
          <w:color w:val="008000"/>
          <w:sz w:val="20"/>
          <w:lang w:eastAsia="lt-LT"/>
        </w:rPr>
        <w:t xml:space="preserve"> Klasėje saugomi autoriai, kiekvienoje atstovybėje parašę daugiausią </w:t>
      </w:r>
    </w:p>
    <w:p w14:paraId="425CD2BE" w14:textId="77777777" w:rsidR="00CF17BE" w:rsidRPr="00A54FED" w:rsidRDefault="00A54FED" w:rsidP="00CF17BE">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8000"/>
          <w:sz w:val="20"/>
          <w:lang w:eastAsia="lt-LT"/>
        </w:rPr>
        <w:lastRenderedPageBreak/>
        <w:tab/>
      </w:r>
      <w:r w:rsidR="00CF17BE" w:rsidRPr="00A54FED">
        <w:rPr>
          <w:rFonts w:ascii="Courier New" w:hAnsi="Courier New" w:cs="Courier New"/>
          <w:color w:val="008000"/>
          <w:sz w:val="20"/>
          <w:lang w:eastAsia="lt-LT"/>
        </w:rPr>
        <w:t>klausimų</w:t>
      </w:r>
    </w:p>
    <w:p w14:paraId="7E0D942B" w14:textId="77777777" w:rsidR="00CF17BE" w:rsidRPr="00A54FED" w:rsidRDefault="00CF17BE" w:rsidP="00CF17BE">
      <w:pPr>
        <w:autoSpaceDE w:val="0"/>
        <w:autoSpaceDN w:val="0"/>
        <w:adjustRightInd w:val="0"/>
        <w:ind w:firstLine="0"/>
        <w:jc w:val="left"/>
        <w:rPr>
          <w:rFonts w:ascii="Courier New" w:hAnsi="Courier New" w:cs="Courier New"/>
          <w:color w:val="000000"/>
          <w:sz w:val="20"/>
          <w:lang w:eastAsia="lt-LT"/>
        </w:rPr>
      </w:pPr>
      <w:r w:rsidRPr="00A54FED">
        <w:rPr>
          <w:rFonts w:ascii="Courier New" w:hAnsi="Courier New" w:cs="Courier New"/>
          <w:color w:val="000000"/>
          <w:sz w:val="20"/>
          <w:lang w:eastAsia="lt-LT"/>
        </w:rPr>
        <w:t xml:space="preserve">    </w:t>
      </w:r>
      <w:r w:rsidRPr="00A54FED">
        <w:rPr>
          <w:rFonts w:ascii="Courier New" w:hAnsi="Courier New" w:cs="Courier New"/>
          <w:color w:val="808080"/>
          <w:sz w:val="20"/>
          <w:lang w:eastAsia="lt-LT"/>
        </w:rPr>
        <w:t>///</w:t>
      </w:r>
      <w:r w:rsidRPr="00A54FED">
        <w:rPr>
          <w:rFonts w:ascii="Courier New" w:hAnsi="Courier New" w:cs="Courier New"/>
          <w:color w:val="008000"/>
          <w:sz w:val="20"/>
          <w:lang w:eastAsia="lt-LT"/>
        </w:rPr>
        <w:t xml:space="preserve"> </w:t>
      </w:r>
      <w:r w:rsidRPr="00A54FED">
        <w:rPr>
          <w:rFonts w:ascii="Courier New" w:hAnsi="Courier New" w:cs="Courier New"/>
          <w:color w:val="808080"/>
          <w:sz w:val="20"/>
          <w:lang w:eastAsia="lt-LT"/>
        </w:rPr>
        <w:t>&lt;/summary&gt;</w:t>
      </w:r>
    </w:p>
    <w:p w14:paraId="69FA2AF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Pr>
          <w:rFonts w:ascii="Consolas" w:hAnsi="Consolas" w:cs="Consolas"/>
          <w:color w:val="000000"/>
          <w:sz w:val="19"/>
          <w:szCs w:val="19"/>
          <w:lang w:eastAsia="lt-LT"/>
        </w:rPr>
        <w:t xml:space="preserve">    </w:t>
      </w:r>
      <w:r w:rsidRPr="00CF17BE">
        <w:rPr>
          <w:rFonts w:ascii="Courier New" w:hAnsi="Courier New" w:cs="Courier New"/>
          <w:color w:val="0000FF"/>
          <w:sz w:val="20"/>
          <w:lang w:eastAsia="lt-LT"/>
        </w:rPr>
        <w:t>class</w:t>
      </w:r>
      <w:r w:rsidRPr="00CF17BE">
        <w:rPr>
          <w:rFonts w:ascii="Courier New" w:hAnsi="Courier New" w:cs="Courier New"/>
          <w:color w:val="000000"/>
          <w:sz w:val="20"/>
          <w:lang w:eastAsia="lt-LT"/>
        </w:rPr>
        <w:t xml:space="preserve"> </w:t>
      </w:r>
      <w:r w:rsidRPr="00CF17BE">
        <w:rPr>
          <w:rFonts w:ascii="Courier New" w:hAnsi="Courier New" w:cs="Courier New"/>
          <w:color w:val="2B91AF"/>
          <w:sz w:val="20"/>
          <w:lang w:eastAsia="lt-LT"/>
        </w:rPr>
        <w:t>DaugiausiaKlausimuAtskirai</w:t>
      </w:r>
    </w:p>
    <w:p w14:paraId="3D4EE43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16965C2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 Autoriai {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private</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 }</w:t>
      </w:r>
    </w:p>
    <w:p w14:paraId="2159871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autoriuKiekis {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private</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 }</w:t>
      </w:r>
    </w:p>
    <w:p w14:paraId="02A0C8D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6D4686A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DaugiausiaKlausimuAtskirai(</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maxKiekis)</w:t>
      </w:r>
    </w:p>
    <w:p w14:paraId="45A8694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68DB5A4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Autoriai = </w:t>
      </w:r>
      <w:r w:rsidRPr="00CF17BE">
        <w:rPr>
          <w:rFonts w:ascii="Courier New" w:hAnsi="Courier New" w:cs="Courier New"/>
          <w:color w:val="0000FF"/>
          <w:sz w:val="20"/>
          <w:lang w:eastAsia="lt-LT"/>
        </w:rPr>
        <w:t>new</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[maxKiekis];</w:t>
      </w:r>
    </w:p>
    <w:p w14:paraId="42222F7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autoriuKiekis = 0;</w:t>
      </w:r>
    </w:p>
    <w:p w14:paraId="348345B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2B1554E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6C66948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void</w:t>
      </w:r>
      <w:r w:rsidRPr="00CF17BE">
        <w:rPr>
          <w:rFonts w:ascii="Courier New" w:hAnsi="Courier New" w:cs="Courier New"/>
          <w:color w:val="000000"/>
          <w:sz w:val="20"/>
          <w:lang w:eastAsia="lt-LT"/>
        </w:rPr>
        <w:t xml:space="preserve"> PridetiAutoriu(</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autoriausVardas)</w:t>
      </w:r>
    </w:p>
    <w:p w14:paraId="365C055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034674D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Autoriai[autoriuKiekis++] = autoriausVardas;</w:t>
      </w:r>
    </w:p>
    <w:p w14:paraId="40FDFEF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6B2B9B9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02FD718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GautiAutoriu(</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indeksas)</w:t>
      </w:r>
    </w:p>
    <w:p w14:paraId="4FF961B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2D26BE97"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return</w:t>
      </w:r>
      <w:r w:rsidRPr="00CF17BE">
        <w:rPr>
          <w:rFonts w:ascii="Courier New" w:hAnsi="Courier New" w:cs="Courier New"/>
          <w:color w:val="000000"/>
          <w:sz w:val="20"/>
          <w:lang w:eastAsia="lt-LT"/>
        </w:rPr>
        <w:t xml:space="preserve"> Autoriai[indeksas];</w:t>
      </w:r>
    </w:p>
    <w:p w14:paraId="426A832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0B36DA1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5258A90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void</w:t>
      </w:r>
      <w:r w:rsidRPr="00CF17BE">
        <w:rPr>
          <w:rFonts w:ascii="Courier New" w:hAnsi="Courier New" w:cs="Courier New"/>
          <w:color w:val="000000"/>
          <w:sz w:val="20"/>
          <w:lang w:eastAsia="lt-LT"/>
        </w:rPr>
        <w:t xml:space="preserve"> IstrintiAutorius()</w:t>
      </w:r>
    </w:p>
    <w:p w14:paraId="2E5925C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2D0AC13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for</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i = 0; i &lt; autoriuKiekis; i++)</w:t>
      </w:r>
    </w:p>
    <w:p w14:paraId="10A271B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42F0FEB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Autoriai[i] = </w:t>
      </w:r>
      <w:r w:rsidRPr="00CF17BE">
        <w:rPr>
          <w:rFonts w:ascii="Courier New" w:hAnsi="Courier New" w:cs="Courier New"/>
          <w:color w:val="0000FF"/>
          <w:sz w:val="20"/>
          <w:lang w:eastAsia="lt-LT"/>
        </w:rPr>
        <w:t>null</w:t>
      </w:r>
      <w:r w:rsidRPr="00CF17BE">
        <w:rPr>
          <w:rFonts w:ascii="Courier New" w:hAnsi="Courier New" w:cs="Courier New"/>
          <w:color w:val="000000"/>
          <w:sz w:val="20"/>
          <w:lang w:eastAsia="lt-LT"/>
        </w:rPr>
        <w:t>;</w:t>
      </w:r>
    </w:p>
    <w:p w14:paraId="3268F47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7F7783B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2704374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autoriuKiekis = 0;</w:t>
      </w:r>
    </w:p>
    <w:p w14:paraId="67C9831F"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38B81E6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0A73C6C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w:t>
      </w:r>
    </w:p>
    <w:p w14:paraId="169D0328" w14:textId="77777777" w:rsidR="00CF17BE" w:rsidRDefault="00CF17BE" w:rsidP="00AB7416">
      <w:pPr>
        <w:pStyle w:val="Programostekstas"/>
        <w:rPr>
          <w:rFonts w:ascii="Times New Roman" w:hAnsi="Times New Roman"/>
          <w:b/>
          <w:sz w:val="22"/>
          <w:szCs w:val="22"/>
        </w:rPr>
      </w:pPr>
    </w:p>
    <w:p w14:paraId="208EC09E" w14:textId="77777777" w:rsidR="007476F5" w:rsidRDefault="007476F5" w:rsidP="00AB7416">
      <w:pPr>
        <w:pStyle w:val="Programostekstas"/>
        <w:rPr>
          <w:rFonts w:ascii="Times New Roman" w:hAnsi="Times New Roman"/>
          <w:b/>
          <w:sz w:val="22"/>
          <w:szCs w:val="22"/>
        </w:rPr>
      </w:pPr>
      <w:r>
        <w:rPr>
          <w:rFonts w:ascii="Times New Roman" w:hAnsi="Times New Roman"/>
          <w:b/>
          <w:sz w:val="22"/>
          <w:szCs w:val="22"/>
        </w:rPr>
        <w:t>DaugiausiaKlausimuBendrai.cs</w:t>
      </w:r>
      <w:r w:rsidR="00421496">
        <w:rPr>
          <w:rFonts w:ascii="Times New Roman" w:hAnsi="Times New Roman"/>
          <w:b/>
          <w:sz w:val="22"/>
          <w:szCs w:val="22"/>
        </w:rPr>
        <w:t>:</w:t>
      </w:r>
    </w:p>
    <w:p w14:paraId="1F8031E3" w14:textId="77777777" w:rsidR="00CF17BE" w:rsidRDefault="00CF17BE" w:rsidP="00AB7416">
      <w:pPr>
        <w:pStyle w:val="Programostekstas"/>
        <w:rPr>
          <w:rFonts w:ascii="Times New Roman" w:hAnsi="Times New Roman"/>
          <w:b/>
          <w:sz w:val="22"/>
          <w:szCs w:val="22"/>
        </w:rPr>
      </w:pPr>
    </w:p>
    <w:p w14:paraId="140685B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w:t>
      </w:r>
    </w:p>
    <w:p w14:paraId="5943A1EE"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System.Collections.Generic;</w:t>
      </w:r>
    </w:p>
    <w:p w14:paraId="12A7FE0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System.Linq;</w:t>
      </w:r>
    </w:p>
    <w:p w14:paraId="51C83E5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System.Text;</w:t>
      </w:r>
    </w:p>
    <w:p w14:paraId="0A0C382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System.Threading.Tasks;</w:t>
      </w:r>
    </w:p>
    <w:p w14:paraId="11D2A12F"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587E555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namespace</w:t>
      </w:r>
      <w:r w:rsidRPr="00CF17BE">
        <w:rPr>
          <w:rFonts w:ascii="Courier New" w:hAnsi="Courier New" w:cs="Courier New"/>
          <w:color w:val="000000"/>
          <w:sz w:val="20"/>
          <w:lang w:eastAsia="lt-LT"/>
        </w:rPr>
        <w:t xml:space="preserve"> U2_5_Mantas_Danauskas</w:t>
      </w:r>
    </w:p>
    <w:p w14:paraId="019C356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w:t>
      </w:r>
    </w:p>
    <w:p w14:paraId="60B9B1F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4EED531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Klasėje saugomas autorius, parašęs daugiausia klausimų</w:t>
      </w:r>
    </w:p>
    <w:p w14:paraId="019A1A37"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0FEC569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class</w:t>
      </w:r>
      <w:r w:rsidRPr="00CF17BE">
        <w:rPr>
          <w:rFonts w:ascii="Courier New" w:hAnsi="Courier New" w:cs="Courier New"/>
          <w:color w:val="000000"/>
          <w:sz w:val="20"/>
          <w:lang w:eastAsia="lt-LT"/>
        </w:rPr>
        <w:t xml:space="preserve"> </w:t>
      </w:r>
      <w:r w:rsidRPr="00CF17BE">
        <w:rPr>
          <w:rFonts w:ascii="Courier New" w:hAnsi="Courier New" w:cs="Courier New"/>
          <w:color w:val="2B91AF"/>
          <w:sz w:val="20"/>
          <w:lang w:eastAsia="lt-LT"/>
        </w:rPr>
        <w:t>DaugiausiaKlausimuBendrai</w:t>
      </w:r>
    </w:p>
    <w:p w14:paraId="78C1E76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41D7EB0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Autoriai {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private</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 }</w:t>
      </w:r>
    </w:p>
    <w:p w14:paraId="1360EE4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autoriuKiekis {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private</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 }</w:t>
      </w:r>
    </w:p>
    <w:p w14:paraId="08A1AEC7"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3DBAB66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DaugiausiaKlausimuBendrai(</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maxKiekis)</w:t>
      </w:r>
    </w:p>
    <w:p w14:paraId="3EF34F8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173FA36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Autoriai = </w:t>
      </w:r>
      <w:r w:rsidRPr="00CF17BE">
        <w:rPr>
          <w:rFonts w:ascii="Courier New" w:hAnsi="Courier New" w:cs="Courier New"/>
          <w:color w:val="0000FF"/>
          <w:sz w:val="20"/>
          <w:lang w:eastAsia="lt-LT"/>
        </w:rPr>
        <w:t>new</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[maxKiekis];</w:t>
      </w:r>
    </w:p>
    <w:p w14:paraId="7F6D3FD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autoriuKiekis = 0;</w:t>
      </w:r>
    </w:p>
    <w:p w14:paraId="1D374AF7"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6D43A53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5725433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void</w:t>
      </w:r>
      <w:r w:rsidRPr="00CF17BE">
        <w:rPr>
          <w:rFonts w:ascii="Courier New" w:hAnsi="Courier New" w:cs="Courier New"/>
          <w:color w:val="000000"/>
          <w:sz w:val="20"/>
          <w:lang w:eastAsia="lt-LT"/>
        </w:rPr>
        <w:t xml:space="preserve"> PridetiAutoriu(</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vardas)</w:t>
      </w:r>
    </w:p>
    <w:p w14:paraId="4B91272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1A9781D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Autoriai[autoriuKiekis++] = vardas;</w:t>
      </w:r>
    </w:p>
    <w:p w14:paraId="415C24C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06FC288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12AAD5E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GautiAutoriu(</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indeksas)</w:t>
      </w:r>
    </w:p>
    <w:p w14:paraId="3EDBB34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0D78F6B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lastRenderedPageBreak/>
        <w:t xml:space="preserve">            </w:t>
      </w:r>
      <w:r w:rsidRPr="00CF17BE">
        <w:rPr>
          <w:rFonts w:ascii="Courier New" w:hAnsi="Courier New" w:cs="Courier New"/>
          <w:color w:val="0000FF"/>
          <w:sz w:val="20"/>
          <w:lang w:eastAsia="lt-LT"/>
        </w:rPr>
        <w:t>return</w:t>
      </w:r>
      <w:r w:rsidRPr="00CF17BE">
        <w:rPr>
          <w:rFonts w:ascii="Courier New" w:hAnsi="Courier New" w:cs="Courier New"/>
          <w:color w:val="000000"/>
          <w:sz w:val="20"/>
          <w:lang w:eastAsia="lt-LT"/>
        </w:rPr>
        <w:t xml:space="preserve"> Autoriai[indeksas];</w:t>
      </w:r>
    </w:p>
    <w:p w14:paraId="749DC177"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6313DD27"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0C1802CE"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void</w:t>
      </w:r>
      <w:r w:rsidRPr="00CF17BE">
        <w:rPr>
          <w:rFonts w:ascii="Courier New" w:hAnsi="Courier New" w:cs="Courier New"/>
          <w:color w:val="000000"/>
          <w:sz w:val="20"/>
          <w:lang w:eastAsia="lt-LT"/>
        </w:rPr>
        <w:t xml:space="preserve"> IstrintiAutorius()</w:t>
      </w:r>
    </w:p>
    <w:p w14:paraId="10303FF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2612201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for</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i = 0; i &lt; autoriuKiekis; i++)</w:t>
      </w:r>
    </w:p>
    <w:p w14:paraId="206547B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687D87B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Autoriai[i] = </w:t>
      </w:r>
      <w:r w:rsidRPr="00CF17BE">
        <w:rPr>
          <w:rFonts w:ascii="Courier New" w:hAnsi="Courier New" w:cs="Courier New"/>
          <w:color w:val="0000FF"/>
          <w:sz w:val="20"/>
          <w:lang w:eastAsia="lt-LT"/>
        </w:rPr>
        <w:t>null</w:t>
      </w:r>
      <w:r w:rsidRPr="00CF17BE">
        <w:rPr>
          <w:rFonts w:ascii="Courier New" w:hAnsi="Courier New" w:cs="Courier New"/>
          <w:color w:val="000000"/>
          <w:sz w:val="20"/>
          <w:lang w:eastAsia="lt-LT"/>
        </w:rPr>
        <w:t>;</w:t>
      </w:r>
    </w:p>
    <w:p w14:paraId="32CBFC2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56943B8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0FBBA29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autoriuKiekis = 0;</w:t>
      </w:r>
    </w:p>
    <w:p w14:paraId="2C58ABA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60BE261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79C84D4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144A29A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metodas grąžina didžiausią klausimų skaičių iš visų atsovybių</w:t>
      </w:r>
    </w:p>
    <w:p w14:paraId="7C2C219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441078D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atstovybe</w:t>
      </w:r>
      <w:r w:rsidRPr="00CF17BE">
        <w:rPr>
          <w:rFonts w:ascii="Courier New" w:hAnsi="Courier New" w:cs="Courier New"/>
          <w:color w:val="808080"/>
          <w:sz w:val="20"/>
          <w:lang w:eastAsia="lt-LT"/>
        </w:rPr>
        <w:t>"&gt;&lt;/param&gt;</w:t>
      </w:r>
    </w:p>
    <w:p w14:paraId="46F9915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klausimuSkaicius</w:t>
      </w:r>
      <w:r w:rsidRPr="00CF17BE">
        <w:rPr>
          <w:rFonts w:ascii="Courier New" w:hAnsi="Courier New" w:cs="Courier New"/>
          <w:color w:val="808080"/>
          <w:sz w:val="20"/>
          <w:lang w:eastAsia="lt-LT"/>
        </w:rPr>
        <w:t>"&gt;&lt;/param&gt;</w:t>
      </w:r>
    </w:p>
    <w:p w14:paraId="6F48EB3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&lt;returns&gt;&lt;/returns&gt;</w:t>
      </w:r>
    </w:p>
    <w:p w14:paraId="5B74F440" w14:textId="77777777" w:rsidR="00A54FED"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DaugiausiaiAtstovybejPaieska(Atstovybes atstovybe,</w:t>
      </w:r>
    </w:p>
    <w:p w14:paraId="30CB0F8C" w14:textId="77777777" w:rsidR="00CF17BE" w:rsidRPr="00CF17BE" w:rsidRDefault="00CF17BE" w:rsidP="00A54FED">
      <w:pPr>
        <w:autoSpaceDE w:val="0"/>
        <w:autoSpaceDN w:val="0"/>
        <w:adjustRightInd w:val="0"/>
        <w:ind w:left="504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klausimuSkaicius)</w:t>
      </w:r>
    </w:p>
    <w:p w14:paraId="79202E9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62A87B0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laikinasKlausimuSkaicius;</w:t>
      </w:r>
    </w:p>
    <w:p w14:paraId="74846E1E"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vardas;</w:t>
      </w:r>
    </w:p>
    <w:p w14:paraId="1781660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5A34724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for</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i = 0; i &lt; atstovybe.Klausimai.kiekKlausimu; i++)</w:t>
      </w:r>
    </w:p>
    <w:p w14:paraId="29104C0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7140B02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laikinasKlausimuSkaicius = 1;</w:t>
      </w:r>
    </w:p>
    <w:p w14:paraId="59B1E62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vardas = atstovybe.Klausimai.GautiKlausima(i).Autorius;</w:t>
      </w:r>
    </w:p>
    <w:p w14:paraId="18D79C9F"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22A03E8E"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for</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j = i + 1; j &lt; atstovybe.Klausimai.kiekKlausimu; j++)</w:t>
      </w:r>
    </w:p>
    <w:p w14:paraId="788C894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427C464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if</w:t>
      </w:r>
      <w:r w:rsidRPr="00CF17BE">
        <w:rPr>
          <w:rFonts w:ascii="Courier New" w:hAnsi="Courier New" w:cs="Courier New"/>
          <w:color w:val="000000"/>
          <w:sz w:val="20"/>
          <w:lang w:eastAsia="lt-LT"/>
        </w:rPr>
        <w:t xml:space="preserve"> (vardas == atstovybe.Klausimai.GautiKlausima(j).Autorius)</w:t>
      </w:r>
    </w:p>
    <w:p w14:paraId="34A0326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laikinasKlausimuSkaicius++;</w:t>
      </w:r>
    </w:p>
    <w:p w14:paraId="00BAB73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1613A75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0B07F08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if</w:t>
      </w:r>
      <w:r w:rsidRPr="00CF17BE">
        <w:rPr>
          <w:rFonts w:ascii="Courier New" w:hAnsi="Courier New" w:cs="Courier New"/>
          <w:color w:val="000000"/>
          <w:sz w:val="20"/>
          <w:lang w:eastAsia="lt-LT"/>
        </w:rPr>
        <w:t>(laikinasKlausimuSkaicius &gt; klausimuSkaicius)</w:t>
      </w:r>
    </w:p>
    <w:p w14:paraId="4AA33F4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73C03D6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klausimuSkaicius = laikinasKlausimuSkaicius;</w:t>
      </w:r>
    </w:p>
    <w:p w14:paraId="3100AB6E"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IstrintiAutorius();</w:t>
      </w:r>
    </w:p>
    <w:p w14:paraId="01BD5D2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PridetiAutoriu(vardas);</w:t>
      </w:r>
    </w:p>
    <w:p w14:paraId="58AA570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19D8E563" w14:textId="77777777" w:rsidR="00A54FED"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else</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if</w:t>
      </w:r>
      <w:r w:rsidRPr="00CF17BE">
        <w:rPr>
          <w:rFonts w:ascii="Courier New" w:hAnsi="Courier New" w:cs="Courier New"/>
          <w:color w:val="000000"/>
          <w:sz w:val="20"/>
          <w:lang w:eastAsia="lt-LT"/>
        </w:rPr>
        <w:t xml:space="preserve">(laikinasKlausimuSkaicius == klausimuSkaicius &amp;&amp; </w:t>
      </w:r>
    </w:p>
    <w:p w14:paraId="30E4C289" w14:textId="77777777" w:rsidR="00CF17BE" w:rsidRPr="00CF17BE" w:rsidRDefault="00A54FED" w:rsidP="00CF17BE">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CF17BE" w:rsidRPr="00CF17BE">
        <w:rPr>
          <w:rFonts w:ascii="Courier New" w:hAnsi="Courier New" w:cs="Courier New"/>
          <w:color w:val="000000"/>
          <w:sz w:val="20"/>
          <w:lang w:eastAsia="lt-LT"/>
        </w:rPr>
        <w:t>!Autoriai.Contains(vardas))</w:t>
      </w:r>
    </w:p>
    <w:p w14:paraId="5307C4C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6C1408C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PridetiAutoriu(vardas);</w:t>
      </w:r>
    </w:p>
    <w:p w14:paraId="57A1FDB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7C8ED7C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0EF9C58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1F1B1E1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return</w:t>
      </w:r>
      <w:r w:rsidRPr="00CF17BE">
        <w:rPr>
          <w:rFonts w:ascii="Courier New" w:hAnsi="Courier New" w:cs="Courier New"/>
          <w:color w:val="000000"/>
          <w:sz w:val="20"/>
          <w:lang w:eastAsia="lt-LT"/>
        </w:rPr>
        <w:t xml:space="preserve"> klausimuSkaicius;</w:t>
      </w:r>
    </w:p>
    <w:p w14:paraId="6E5F0B1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4F3A237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046E59AE"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w:t>
      </w:r>
    </w:p>
    <w:p w14:paraId="18732175" w14:textId="77777777" w:rsidR="00CF17BE" w:rsidRDefault="00CF17BE" w:rsidP="00AB7416">
      <w:pPr>
        <w:pStyle w:val="Programostekstas"/>
        <w:rPr>
          <w:rFonts w:ascii="Times New Roman" w:hAnsi="Times New Roman"/>
          <w:b/>
          <w:sz w:val="22"/>
          <w:szCs w:val="22"/>
        </w:rPr>
      </w:pPr>
    </w:p>
    <w:p w14:paraId="13D756A7" w14:textId="77777777" w:rsidR="007476F5" w:rsidRDefault="007476F5" w:rsidP="00AB7416">
      <w:pPr>
        <w:pStyle w:val="Programostekstas"/>
        <w:rPr>
          <w:rFonts w:ascii="Times New Roman" w:hAnsi="Times New Roman"/>
          <w:b/>
          <w:sz w:val="22"/>
          <w:szCs w:val="22"/>
        </w:rPr>
      </w:pPr>
      <w:r>
        <w:rPr>
          <w:rFonts w:ascii="Times New Roman" w:hAnsi="Times New Roman"/>
          <w:b/>
          <w:sz w:val="22"/>
          <w:szCs w:val="22"/>
        </w:rPr>
        <w:t>Klausimas.cs</w:t>
      </w:r>
      <w:r w:rsidR="00421496">
        <w:rPr>
          <w:rFonts w:ascii="Times New Roman" w:hAnsi="Times New Roman"/>
          <w:b/>
          <w:sz w:val="22"/>
          <w:szCs w:val="22"/>
        </w:rPr>
        <w:t>:</w:t>
      </w:r>
    </w:p>
    <w:p w14:paraId="472413A4" w14:textId="77777777" w:rsidR="00CF17BE" w:rsidRDefault="00CF17BE" w:rsidP="00AB7416">
      <w:pPr>
        <w:pStyle w:val="Programostekstas"/>
        <w:rPr>
          <w:rFonts w:ascii="Times New Roman" w:hAnsi="Times New Roman"/>
          <w:b/>
          <w:sz w:val="22"/>
          <w:szCs w:val="22"/>
        </w:rPr>
      </w:pPr>
    </w:p>
    <w:p w14:paraId="4E1265A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w:t>
      </w:r>
    </w:p>
    <w:p w14:paraId="32D280C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System.Collections.Generic;</w:t>
      </w:r>
    </w:p>
    <w:p w14:paraId="50A3F6B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System.Linq;</w:t>
      </w:r>
    </w:p>
    <w:p w14:paraId="3D3D885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System.Text;</w:t>
      </w:r>
    </w:p>
    <w:p w14:paraId="7CA3C5E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System.IO;</w:t>
      </w:r>
    </w:p>
    <w:p w14:paraId="31ECCC8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System.Threading.Tasks;</w:t>
      </w:r>
    </w:p>
    <w:p w14:paraId="646FDA3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32137B8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namespace</w:t>
      </w:r>
      <w:r w:rsidRPr="00CF17BE">
        <w:rPr>
          <w:rFonts w:ascii="Courier New" w:hAnsi="Courier New" w:cs="Courier New"/>
          <w:color w:val="000000"/>
          <w:sz w:val="20"/>
          <w:lang w:eastAsia="lt-LT"/>
        </w:rPr>
        <w:t xml:space="preserve"> U2_5_Mantas_Danauskas</w:t>
      </w:r>
    </w:p>
    <w:p w14:paraId="3075993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w:t>
      </w:r>
    </w:p>
    <w:p w14:paraId="2A83CA4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1CF3732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lastRenderedPageBreak/>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klasė, kurioje yra sukurti parametrai apibūdinantis klausimą</w:t>
      </w:r>
    </w:p>
    <w:p w14:paraId="4294D6C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6300CB6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class</w:t>
      </w:r>
      <w:r w:rsidRPr="00CF17BE">
        <w:rPr>
          <w:rFonts w:ascii="Courier New" w:hAnsi="Courier New" w:cs="Courier New"/>
          <w:color w:val="000000"/>
          <w:sz w:val="20"/>
          <w:lang w:eastAsia="lt-LT"/>
        </w:rPr>
        <w:t xml:space="preserve"> </w:t>
      </w:r>
      <w:r w:rsidRPr="00CF17BE">
        <w:rPr>
          <w:rFonts w:ascii="Courier New" w:hAnsi="Courier New" w:cs="Courier New"/>
          <w:color w:val="2B91AF"/>
          <w:sz w:val="20"/>
          <w:lang w:eastAsia="lt-LT"/>
        </w:rPr>
        <w:t>Klausimas</w:t>
      </w:r>
    </w:p>
    <w:p w14:paraId="3087842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59E5E1A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Tema {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 }</w:t>
      </w:r>
    </w:p>
    <w:p w14:paraId="630E857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Sudėtingumas {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 }</w:t>
      </w:r>
    </w:p>
    <w:p w14:paraId="3F229F6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Autorius {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 }</w:t>
      </w:r>
    </w:p>
    <w:p w14:paraId="2E4A6B0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KlausimoTekstas {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 }</w:t>
      </w:r>
    </w:p>
    <w:p w14:paraId="77F94E0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AtsakymoVariantai {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 }</w:t>
      </w:r>
    </w:p>
    <w:p w14:paraId="3234266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TeisingasAtsakymas {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 }</w:t>
      </w:r>
    </w:p>
    <w:p w14:paraId="15B1598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Balai {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 }</w:t>
      </w:r>
    </w:p>
    <w:p w14:paraId="4FC4D81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4DA3368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096FFE7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Konstruktorius</w:t>
      </w:r>
    </w:p>
    <w:p w14:paraId="2882B74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39BE360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tema</w:t>
      </w:r>
      <w:r w:rsidRPr="00CF17BE">
        <w:rPr>
          <w:rFonts w:ascii="Courier New" w:hAnsi="Courier New" w:cs="Courier New"/>
          <w:color w:val="808080"/>
          <w:sz w:val="20"/>
          <w:lang w:eastAsia="lt-LT"/>
        </w:rPr>
        <w:t>"&gt;</w:t>
      </w:r>
      <w:r w:rsidRPr="00CF17BE">
        <w:rPr>
          <w:rFonts w:ascii="Courier New" w:hAnsi="Courier New" w:cs="Courier New"/>
          <w:color w:val="008000"/>
          <w:sz w:val="20"/>
          <w:lang w:eastAsia="lt-LT"/>
        </w:rPr>
        <w:t>Klausimo tema</w:t>
      </w:r>
      <w:r w:rsidRPr="00CF17BE">
        <w:rPr>
          <w:rFonts w:ascii="Courier New" w:hAnsi="Courier New" w:cs="Courier New"/>
          <w:color w:val="808080"/>
          <w:sz w:val="20"/>
          <w:lang w:eastAsia="lt-LT"/>
        </w:rPr>
        <w:t>&lt;/param&gt;</w:t>
      </w:r>
    </w:p>
    <w:p w14:paraId="512A669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sudėtingumas</w:t>
      </w:r>
      <w:r w:rsidRPr="00CF17BE">
        <w:rPr>
          <w:rFonts w:ascii="Courier New" w:hAnsi="Courier New" w:cs="Courier New"/>
          <w:color w:val="808080"/>
          <w:sz w:val="20"/>
          <w:lang w:eastAsia="lt-LT"/>
        </w:rPr>
        <w:t>"&gt;</w:t>
      </w:r>
      <w:r w:rsidRPr="00CF17BE">
        <w:rPr>
          <w:rFonts w:ascii="Courier New" w:hAnsi="Courier New" w:cs="Courier New"/>
          <w:color w:val="008000"/>
          <w:sz w:val="20"/>
          <w:lang w:eastAsia="lt-LT"/>
        </w:rPr>
        <w:t>Klausimo sudėtingumas</w:t>
      </w:r>
      <w:r w:rsidRPr="00CF17BE">
        <w:rPr>
          <w:rFonts w:ascii="Courier New" w:hAnsi="Courier New" w:cs="Courier New"/>
          <w:color w:val="808080"/>
          <w:sz w:val="20"/>
          <w:lang w:eastAsia="lt-LT"/>
        </w:rPr>
        <w:t>&lt;/param&gt;</w:t>
      </w:r>
    </w:p>
    <w:p w14:paraId="62AF228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autorius</w:t>
      </w:r>
      <w:r w:rsidRPr="00CF17BE">
        <w:rPr>
          <w:rFonts w:ascii="Courier New" w:hAnsi="Courier New" w:cs="Courier New"/>
          <w:color w:val="808080"/>
          <w:sz w:val="20"/>
          <w:lang w:eastAsia="lt-LT"/>
        </w:rPr>
        <w:t>"&gt;</w:t>
      </w:r>
      <w:r w:rsidRPr="00CF17BE">
        <w:rPr>
          <w:rFonts w:ascii="Courier New" w:hAnsi="Courier New" w:cs="Courier New"/>
          <w:color w:val="008000"/>
          <w:sz w:val="20"/>
          <w:lang w:eastAsia="lt-LT"/>
        </w:rPr>
        <w:t>Klausimo autorius</w:t>
      </w:r>
      <w:r w:rsidRPr="00CF17BE">
        <w:rPr>
          <w:rFonts w:ascii="Courier New" w:hAnsi="Courier New" w:cs="Courier New"/>
          <w:color w:val="808080"/>
          <w:sz w:val="20"/>
          <w:lang w:eastAsia="lt-LT"/>
        </w:rPr>
        <w:t>&lt;/param&gt;</w:t>
      </w:r>
    </w:p>
    <w:p w14:paraId="73CC3CD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klausimoTekstas</w:t>
      </w:r>
      <w:r w:rsidRPr="00CF17BE">
        <w:rPr>
          <w:rFonts w:ascii="Courier New" w:hAnsi="Courier New" w:cs="Courier New"/>
          <w:color w:val="808080"/>
          <w:sz w:val="20"/>
          <w:lang w:eastAsia="lt-LT"/>
        </w:rPr>
        <w:t>"&gt;</w:t>
      </w:r>
      <w:r w:rsidRPr="00CF17BE">
        <w:rPr>
          <w:rFonts w:ascii="Courier New" w:hAnsi="Courier New" w:cs="Courier New"/>
          <w:color w:val="008000"/>
          <w:sz w:val="20"/>
          <w:lang w:eastAsia="lt-LT"/>
        </w:rPr>
        <w:t>Klausimas</w:t>
      </w:r>
      <w:r w:rsidRPr="00CF17BE">
        <w:rPr>
          <w:rFonts w:ascii="Courier New" w:hAnsi="Courier New" w:cs="Courier New"/>
          <w:color w:val="808080"/>
          <w:sz w:val="20"/>
          <w:lang w:eastAsia="lt-LT"/>
        </w:rPr>
        <w:t>&lt;/param&gt;</w:t>
      </w:r>
    </w:p>
    <w:p w14:paraId="7D467C2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atsakymoVariantai</w:t>
      </w:r>
      <w:r w:rsidRPr="00CF17BE">
        <w:rPr>
          <w:rFonts w:ascii="Courier New" w:hAnsi="Courier New" w:cs="Courier New"/>
          <w:color w:val="808080"/>
          <w:sz w:val="20"/>
          <w:lang w:eastAsia="lt-LT"/>
        </w:rPr>
        <w:t>"&gt;</w:t>
      </w:r>
      <w:r w:rsidRPr="00CF17BE">
        <w:rPr>
          <w:rFonts w:ascii="Courier New" w:hAnsi="Courier New" w:cs="Courier New"/>
          <w:color w:val="008000"/>
          <w:sz w:val="20"/>
          <w:lang w:eastAsia="lt-LT"/>
        </w:rPr>
        <w:t>Galimi klausimo atsakymai</w:t>
      </w:r>
      <w:r w:rsidRPr="00CF17BE">
        <w:rPr>
          <w:rFonts w:ascii="Courier New" w:hAnsi="Courier New" w:cs="Courier New"/>
          <w:color w:val="808080"/>
          <w:sz w:val="20"/>
          <w:lang w:eastAsia="lt-LT"/>
        </w:rPr>
        <w:t>&lt;/param&gt;</w:t>
      </w:r>
    </w:p>
    <w:p w14:paraId="1416278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teisingasAtsakymas</w:t>
      </w:r>
      <w:r w:rsidRPr="00CF17BE">
        <w:rPr>
          <w:rFonts w:ascii="Courier New" w:hAnsi="Courier New" w:cs="Courier New"/>
          <w:color w:val="808080"/>
          <w:sz w:val="20"/>
          <w:lang w:eastAsia="lt-LT"/>
        </w:rPr>
        <w:t>"&gt;</w:t>
      </w:r>
      <w:r w:rsidRPr="00CF17BE">
        <w:rPr>
          <w:rFonts w:ascii="Courier New" w:hAnsi="Courier New" w:cs="Courier New"/>
          <w:color w:val="008000"/>
          <w:sz w:val="20"/>
          <w:lang w:eastAsia="lt-LT"/>
        </w:rPr>
        <w:t>Teisingas klausimo atsakymas</w:t>
      </w:r>
      <w:r w:rsidRPr="00CF17BE">
        <w:rPr>
          <w:rFonts w:ascii="Courier New" w:hAnsi="Courier New" w:cs="Courier New"/>
          <w:color w:val="808080"/>
          <w:sz w:val="20"/>
          <w:lang w:eastAsia="lt-LT"/>
        </w:rPr>
        <w:t>&lt;/param&gt;</w:t>
      </w:r>
    </w:p>
    <w:p w14:paraId="30F66E62" w14:textId="77777777" w:rsidR="00A54FED" w:rsidRDefault="00CF17BE" w:rsidP="00CF17BE">
      <w:pPr>
        <w:autoSpaceDE w:val="0"/>
        <w:autoSpaceDN w:val="0"/>
        <w:adjustRightInd w:val="0"/>
        <w:ind w:firstLine="0"/>
        <w:jc w:val="left"/>
        <w:rPr>
          <w:rFonts w:ascii="Courier New" w:hAnsi="Courier New" w:cs="Courier New"/>
          <w:color w:val="008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balai</w:t>
      </w:r>
      <w:r w:rsidRPr="00CF17BE">
        <w:rPr>
          <w:rFonts w:ascii="Courier New" w:hAnsi="Courier New" w:cs="Courier New"/>
          <w:color w:val="808080"/>
          <w:sz w:val="20"/>
          <w:lang w:eastAsia="lt-LT"/>
        </w:rPr>
        <w:t>"&gt;</w:t>
      </w:r>
      <w:r w:rsidRPr="00CF17BE">
        <w:rPr>
          <w:rFonts w:ascii="Courier New" w:hAnsi="Courier New" w:cs="Courier New"/>
          <w:color w:val="008000"/>
          <w:sz w:val="20"/>
          <w:lang w:eastAsia="lt-LT"/>
        </w:rPr>
        <w:t xml:space="preserve">Balai skiriami už teisinga atsakyma į </w:t>
      </w:r>
    </w:p>
    <w:p w14:paraId="78F57C5E" w14:textId="77777777" w:rsidR="00CF17BE" w:rsidRPr="00CF17BE" w:rsidRDefault="00A54FED" w:rsidP="00CF17BE">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sidR="00CF17BE" w:rsidRPr="00CF17BE">
        <w:rPr>
          <w:rFonts w:ascii="Courier New" w:hAnsi="Courier New" w:cs="Courier New"/>
          <w:color w:val="008000"/>
          <w:sz w:val="20"/>
          <w:lang w:eastAsia="lt-LT"/>
        </w:rPr>
        <w:t>klausimą</w:t>
      </w:r>
      <w:r w:rsidR="00CF17BE" w:rsidRPr="00CF17BE">
        <w:rPr>
          <w:rFonts w:ascii="Courier New" w:hAnsi="Courier New" w:cs="Courier New"/>
          <w:color w:val="808080"/>
          <w:sz w:val="20"/>
          <w:lang w:eastAsia="lt-LT"/>
        </w:rPr>
        <w:t>&lt;/param&gt;</w:t>
      </w:r>
    </w:p>
    <w:p w14:paraId="7CB10906" w14:textId="77777777" w:rsidR="00A54FED"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Klausimas(</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tema,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sudėtingumas,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autorius,</w:t>
      </w:r>
    </w:p>
    <w:p w14:paraId="2EB41428" w14:textId="77777777" w:rsidR="00A54FED" w:rsidRDefault="00CF17BE" w:rsidP="00A54FED">
      <w:pPr>
        <w:autoSpaceDE w:val="0"/>
        <w:autoSpaceDN w:val="0"/>
        <w:adjustRightInd w:val="0"/>
        <w:ind w:left="216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klausimoTekstas,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atsakymoVariantai,</w:t>
      </w:r>
    </w:p>
    <w:p w14:paraId="4D760870" w14:textId="77777777" w:rsidR="00CF17BE" w:rsidRPr="00CF17BE" w:rsidRDefault="00CF17BE" w:rsidP="00A54FED">
      <w:pPr>
        <w:autoSpaceDE w:val="0"/>
        <w:autoSpaceDN w:val="0"/>
        <w:adjustRightInd w:val="0"/>
        <w:ind w:left="2880"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teisingasAtsakymas,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balai)</w:t>
      </w:r>
    </w:p>
    <w:p w14:paraId="442E9C9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4B39EF8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Tema = tema;</w:t>
      </w:r>
    </w:p>
    <w:p w14:paraId="08A7AB8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Sudėtingumas = sudėtingumas;</w:t>
      </w:r>
    </w:p>
    <w:p w14:paraId="236BE91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Autorius = autorius;</w:t>
      </w:r>
    </w:p>
    <w:p w14:paraId="7DDA77D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KlausimoTekstas = klausimoTekstas;</w:t>
      </w:r>
    </w:p>
    <w:p w14:paraId="4134547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AtsakymoVariantai = atsakymoVariantai;</w:t>
      </w:r>
    </w:p>
    <w:p w14:paraId="0F9824B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TeisingasAtsakymas = teisingasAtsakymas;</w:t>
      </w:r>
    </w:p>
    <w:p w14:paraId="5AC5DDD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Balai = balai;</w:t>
      </w:r>
    </w:p>
    <w:p w14:paraId="73DB8A7E"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485CEF5F"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3057E30F"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8000"/>
          <w:sz w:val="20"/>
          <w:lang w:eastAsia="lt-LT"/>
        </w:rPr>
        <w:t>//Equals užklojimas</w:t>
      </w:r>
    </w:p>
    <w:p w14:paraId="36AE7E3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bool</w:t>
      </w:r>
      <w:r w:rsidRPr="00CF17BE">
        <w:rPr>
          <w:rFonts w:ascii="Courier New" w:hAnsi="Courier New" w:cs="Courier New"/>
          <w:color w:val="000000"/>
          <w:sz w:val="20"/>
          <w:lang w:eastAsia="lt-LT"/>
        </w:rPr>
        <w:t xml:space="preserve"> Equals(Klausimas kitas)</w:t>
      </w:r>
    </w:p>
    <w:p w14:paraId="5F2D77B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6E56C95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return</w:t>
      </w:r>
      <w:r w:rsidRPr="00CF17BE">
        <w:rPr>
          <w:rFonts w:ascii="Courier New" w:hAnsi="Courier New" w:cs="Courier New"/>
          <w:color w:val="000000"/>
          <w:sz w:val="20"/>
          <w:lang w:eastAsia="lt-LT"/>
        </w:rPr>
        <w:t xml:space="preserve"> KlausimoTekstas == kitas.KlausimoTekstas;</w:t>
      </w:r>
    </w:p>
    <w:p w14:paraId="12765C2F"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61BB214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62F7C4EE"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w:t>
      </w:r>
    </w:p>
    <w:p w14:paraId="564AC423" w14:textId="77777777" w:rsidR="00CF17BE" w:rsidRDefault="00CF17BE" w:rsidP="00AB7416">
      <w:pPr>
        <w:pStyle w:val="Programostekstas"/>
        <w:rPr>
          <w:rFonts w:ascii="Times New Roman" w:hAnsi="Times New Roman"/>
          <w:b/>
          <w:sz w:val="22"/>
          <w:szCs w:val="22"/>
        </w:rPr>
      </w:pPr>
    </w:p>
    <w:p w14:paraId="0D535F37" w14:textId="77777777" w:rsidR="007476F5" w:rsidRDefault="007476F5" w:rsidP="00AB7416">
      <w:pPr>
        <w:pStyle w:val="Programostekstas"/>
        <w:rPr>
          <w:rFonts w:ascii="Times New Roman" w:hAnsi="Times New Roman"/>
          <w:b/>
          <w:sz w:val="22"/>
          <w:szCs w:val="22"/>
        </w:rPr>
      </w:pPr>
      <w:r>
        <w:rPr>
          <w:rFonts w:ascii="Times New Roman" w:hAnsi="Times New Roman"/>
          <w:b/>
          <w:sz w:val="22"/>
          <w:szCs w:val="22"/>
        </w:rPr>
        <w:t>Konteineris.cs</w:t>
      </w:r>
      <w:r w:rsidR="00421496">
        <w:rPr>
          <w:rFonts w:ascii="Times New Roman" w:hAnsi="Times New Roman"/>
          <w:b/>
          <w:sz w:val="22"/>
          <w:szCs w:val="22"/>
        </w:rPr>
        <w:t>:</w:t>
      </w:r>
    </w:p>
    <w:p w14:paraId="5278750E" w14:textId="77777777" w:rsidR="00CF17BE" w:rsidRDefault="00CF17BE" w:rsidP="00AB7416">
      <w:pPr>
        <w:pStyle w:val="Programostekstas"/>
        <w:rPr>
          <w:rFonts w:ascii="Times New Roman" w:hAnsi="Times New Roman"/>
          <w:b/>
          <w:sz w:val="22"/>
          <w:szCs w:val="22"/>
        </w:rPr>
      </w:pPr>
    </w:p>
    <w:p w14:paraId="722F7D2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w:t>
      </w:r>
    </w:p>
    <w:p w14:paraId="22E0ACD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System.Collections.Generic;</w:t>
      </w:r>
    </w:p>
    <w:p w14:paraId="20546B9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System.Linq;</w:t>
      </w:r>
    </w:p>
    <w:p w14:paraId="61B0100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System.Text;</w:t>
      </w:r>
    </w:p>
    <w:p w14:paraId="3A643277"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System.Threading.Tasks;</w:t>
      </w:r>
    </w:p>
    <w:p w14:paraId="30F0C91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206014C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namespace</w:t>
      </w:r>
      <w:r w:rsidRPr="00CF17BE">
        <w:rPr>
          <w:rFonts w:ascii="Courier New" w:hAnsi="Courier New" w:cs="Courier New"/>
          <w:color w:val="000000"/>
          <w:sz w:val="20"/>
          <w:lang w:eastAsia="lt-LT"/>
        </w:rPr>
        <w:t xml:space="preserve"> U2_5_Mantas_Danauskas</w:t>
      </w:r>
    </w:p>
    <w:p w14:paraId="21092B4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w:t>
      </w:r>
    </w:p>
    <w:p w14:paraId="77CECDC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53B892C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Konteineris, į kurį dedame informaciją apie visus klausimus</w:t>
      </w:r>
    </w:p>
    <w:p w14:paraId="6AE477BF"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59D2B9D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class</w:t>
      </w:r>
      <w:r w:rsidRPr="00CF17BE">
        <w:rPr>
          <w:rFonts w:ascii="Courier New" w:hAnsi="Courier New" w:cs="Courier New"/>
          <w:color w:val="000000"/>
          <w:sz w:val="20"/>
          <w:lang w:eastAsia="lt-LT"/>
        </w:rPr>
        <w:t xml:space="preserve"> </w:t>
      </w:r>
      <w:r w:rsidRPr="00CF17BE">
        <w:rPr>
          <w:rFonts w:ascii="Courier New" w:hAnsi="Courier New" w:cs="Courier New"/>
          <w:color w:val="2B91AF"/>
          <w:sz w:val="20"/>
          <w:lang w:eastAsia="lt-LT"/>
        </w:rPr>
        <w:t>Konteineris</w:t>
      </w:r>
    </w:p>
    <w:p w14:paraId="04307D3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533FA5F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Klausimas[] Klausimai {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private</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 }</w:t>
      </w:r>
    </w:p>
    <w:p w14:paraId="4BCE63B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kiekKlausimu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private</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w:t>
      </w:r>
    </w:p>
    <w:p w14:paraId="47D4812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3E6AAF6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Konteineris(</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maxKiekis)</w:t>
      </w:r>
    </w:p>
    <w:p w14:paraId="1DD8934F"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189805B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Klausimai = </w:t>
      </w:r>
      <w:r w:rsidRPr="00CF17BE">
        <w:rPr>
          <w:rFonts w:ascii="Courier New" w:hAnsi="Courier New" w:cs="Courier New"/>
          <w:color w:val="0000FF"/>
          <w:sz w:val="20"/>
          <w:lang w:eastAsia="lt-LT"/>
        </w:rPr>
        <w:t>new</w:t>
      </w:r>
      <w:r w:rsidRPr="00CF17BE">
        <w:rPr>
          <w:rFonts w:ascii="Courier New" w:hAnsi="Courier New" w:cs="Courier New"/>
          <w:color w:val="000000"/>
          <w:sz w:val="20"/>
          <w:lang w:eastAsia="lt-LT"/>
        </w:rPr>
        <w:t xml:space="preserve"> Klausimas[maxKiekis];</w:t>
      </w:r>
    </w:p>
    <w:p w14:paraId="1B1FB99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kiekKlausimu = 0;</w:t>
      </w:r>
    </w:p>
    <w:p w14:paraId="2B1F784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lastRenderedPageBreak/>
        <w:t xml:space="preserve">        }</w:t>
      </w:r>
    </w:p>
    <w:p w14:paraId="7154F10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62AFD28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void</w:t>
      </w:r>
      <w:r w:rsidRPr="00CF17BE">
        <w:rPr>
          <w:rFonts w:ascii="Courier New" w:hAnsi="Courier New" w:cs="Courier New"/>
          <w:color w:val="000000"/>
          <w:sz w:val="20"/>
          <w:lang w:eastAsia="lt-LT"/>
        </w:rPr>
        <w:t xml:space="preserve"> PridetiKlausima(Klausimas duomenys)</w:t>
      </w:r>
    </w:p>
    <w:p w14:paraId="0E2CE41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6B37AFD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Klausimai[kiekKlausimu++] = duomenys;</w:t>
      </w:r>
    </w:p>
    <w:p w14:paraId="526157E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7B76AE9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13156127"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Klausimas GautiKlausima(</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indeksas)</w:t>
      </w:r>
    </w:p>
    <w:p w14:paraId="363CDDE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581A8EE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return</w:t>
      </w:r>
      <w:r w:rsidRPr="00CF17BE">
        <w:rPr>
          <w:rFonts w:ascii="Courier New" w:hAnsi="Courier New" w:cs="Courier New"/>
          <w:color w:val="000000"/>
          <w:sz w:val="20"/>
          <w:lang w:eastAsia="lt-LT"/>
        </w:rPr>
        <w:t xml:space="preserve"> Klausimai[indeksas];</w:t>
      </w:r>
    </w:p>
    <w:p w14:paraId="0DE8606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26C6086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163D6D3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4D931B3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Funkcija grąžina sutampančio klausimo tekstą</w:t>
      </w:r>
    </w:p>
    <w:p w14:paraId="1F86DC3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13BB641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kitas</w:t>
      </w:r>
      <w:r w:rsidRPr="00CF17BE">
        <w:rPr>
          <w:rFonts w:ascii="Courier New" w:hAnsi="Courier New" w:cs="Courier New"/>
          <w:color w:val="808080"/>
          <w:sz w:val="20"/>
          <w:lang w:eastAsia="lt-LT"/>
        </w:rPr>
        <w:t>"&gt;&lt;/param&gt;</w:t>
      </w:r>
    </w:p>
    <w:p w14:paraId="16FC1AC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vienodiKlaus</w:t>
      </w:r>
      <w:r w:rsidRPr="00CF17BE">
        <w:rPr>
          <w:rFonts w:ascii="Courier New" w:hAnsi="Courier New" w:cs="Courier New"/>
          <w:color w:val="808080"/>
          <w:sz w:val="20"/>
          <w:lang w:eastAsia="lt-LT"/>
        </w:rPr>
        <w:t>"&gt;&lt;/param&gt;</w:t>
      </w:r>
    </w:p>
    <w:p w14:paraId="609C1C4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kiekis</w:t>
      </w:r>
      <w:r w:rsidRPr="00CF17BE">
        <w:rPr>
          <w:rFonts w:ascii="Courier New" w:hAnsi="Courier New" w:cs="Courier New"/>
          <w:color w:val="808080"/>
          <w:sz w:val="20"/>
          <w:lang w:eastAsia="lt-LT"/>
        </w:rPr>
        <w:t>"&gt;&lt;/param&gt;</w:t>
      </w:r>
    </w:p>
    <w:p w14:paraId="5FF4F34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&lt;returns&gt;&lt;/returns&gt;</w:t>
      </w:r>
    </w:p>
    <w:p w14:paraId="5324F84D" w14:textId="77777777" w:rsidR="00A54FED"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VienodiKlausimai(Atstovybes kitas,</w:t>
      </w:r>
      <w:r w:rsidR="00A54FED">
        <w:rPr>
          <w:rFonts w:ascii="Courier New" w:hAnsi="Courier New" w:cs="Courier New"/>
          <w:color w:val="000000"/>
          <w:sz w:val="20"/>
          <w:lang w:eastAsia="lt-LT"/>
        </w:rPr>
        <w:t xml:space="preserve"> </w:t>
      </w:r>
    </w:p>
    <w:p w14:paraId="4C568D32" w14:textId="77777777" w:rsidR="00CF17BE" w:rsidRPr="00CF17BE" w:rsidRDefault="00CF17BE" w:rsidP="00A54FED">
      <w:pPr>
        <w:autoSpaceDE w:val="0"/>
        <w:autoSpaceDN w:val="0"/>
        <w:adjustRightInd w:val="0"/>
        <w:ind w:left="3600"/>
        <w:jc w:val="left"/>
        <w:rPr>
          <w:rFonts w:ascii="Courier New" w:hAnsi="Courier New" w:cs="Courier New"/>
          <w:color w:val="000000"/>
          <w:sz w:val="20"/>
          <w:lang w:eastAsia="lt-LT"/>
        </w:rPr>
      </w:pPr>
      <w:r w:rsidRPr="00CF17BE">
        <w:rPr>
          <w:rFonts w:ascii="Courier New" w:hAnsi="Courier New" w:cs="Courier New"/>
          <w:color w:val="0000FF"/>
          <w:sz w:val="20"/>
          <w:lang w:eastAsia="lt-LT"/>
        </w:rPr>
        <w:t>ref</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vienodiKlaus, </w:t>
      </w:r>
      <w:r w:rsidRPr="00CF17BE">
        <w:rPr>
          <w:rFonts w:ascii="Courier New" w:hAnsi="Courier New" w:cs="Courier New"/>
          <w:color w:val="0000FF"/>
          <w:sz w:val="20"/>
          <w:lang w:eastAsia="lt-LT"/>
        </w:rPr>
        <w:t>ref</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kiekis)</w:t>
      </w:r>
    </w:p>
    <w:p w14:paraId="2F738E3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7F2449D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for</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i = 0; i &lt; kiekKlausimu; i++)</w:t>
      </w:r>
    </w:p>
    <w:p w14:paraId="2E30D5B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2283411F"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for</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j = 0; j &lt; kitas.Klausimai.kiekKlausimu; j++)</w:t>
      </w:r>
    </w:p>
    <w:p w14:paraId="2065F6D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02BC4365" w14:textId="77777777" w:rsidR="00A54FED"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if</w:t>
      </w:r>
      <w:r w:rsidRPr="00CF17BE">
        <w:rPr>
          <w:rFonts w:ascii="Courier New" w:hAnsi="Courier New" w:cs="Courier New"/>
          <w:color w:val="000000"/>
          <w:sz w:val="20"/>
          <w:lang w:eastAsia="lt-LT"/>
        </w:rPr>
        <w:t xml:space="preserve"> (GautiKlausima(i).Equals(kitas.Klausimai.GautiKlausima(j)) </w:t>
      </w:r>
    </w:p>
    <w:p w14:paraId="0B723BA2" w14:textId="77777777" w:rsidR="00CF17BE" w:rsidRPr="00CF17BE" w:rsidRDefault="00A54FED" w:rsidP="00CF17BE">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CF17BE" w:rsidRPr="00CF17BE">
        <w:rPr>
          <w:rFonts w:ascii="Courier New" w:hAnsi="Courier New" w:cs="Courier New"/>
          <w:color w:val="000000"/>
          <w:sz w:val="20"/>
          <w:lang w:eastAsia="lt-LT"/>
        </w:rPr>
        <w:t>&amp;&amp; !vienodiKlaus.Contains(GautiKlausima(i).KlausimoTekstas))</w:t>
      </w:r>
    </w:p>
    <w:p w14:paraId="38666356" w14:textId="77777777" w:rsidR="00CF17BE" w:rsidRPr="00CF17BE" w:rsidRDefault="00A54FED" w:rsidP="00CF17BE">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00CF17BE" w:rsidRPr="00CF17BE">
        <w:rPr>
          <w:rFonts w:ascii="Courier New" w:hAnsi="Courier New" w:cs="Courier New"/>
          <w:color w:val="000000"/>
          <w:sz w:val="20"/>
          <w:lang w:eastAsia="lt-LT"/>
        </w:rPr>
        <w:t>vienodiKlaus[kiekis++] = GautiKlausima(i).KlausimoTekstas;</w:t>
      </w:r>
    </w:p>
    <w:p w14:paraId="4AFDAE87"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011D48D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5B80F54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7D4E074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return</w:t>
      </w:r>
      <w:r w:rsidRPr="00CF17BE">
        <w:rPr>
          <w:rFonts w:ascii="Courier New" w:hAnsi="Courier New" w:cs="Courier New"/>
          <w:color w:val="000000"/>
          <w:sz w:val="20"/>
          <w:lang w:eastAsia="lt-LT"/>
        </w:rPr>
        <w:t xml:space="preserve"> vienodiKlaus;</w:t>
      </w:r>
    </w:p>
    <w:p w14:paraId="3579D80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1E60749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75663AC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w:t>
      </w:r>
    </w:p>
    <w:p w14:paraId="6DE976F3" w14:textId="77777777" w:rsidR="00CF17BE" w:rsidRDefault="00CF17BE" w:rsidP="00AB7416">
      <w:pPr>
        <w:pStyle w:val="Programostekstas"/>
        <w:rPr>
          <w:rFonts w:ascii="Times New Roman" w:hAnsi="Times New Roman"/>
          <w:b/>
          <w:sz w:val="22"/>
          <w:szCs w:val="22"/>
        </w:rPr>
      </w:pPr>
    </w:p>
    <w:p w14:paraId="30852AF6" w14:textId="77777777" w:rsidR="007476F5" w:rsidRDefault="007476F5" w:rsidP="00AB7416">
      <w:pPr>
        <w:pStyle w:val="Programostekstas"/>
        <w:rPr>
          <w:rFonts w:ascii="Times New Roman" w:hAnsi="Times New Roman"/>
          <w:b/>
          <w:sz w:val="22"/>
          <w:szCs w:val="22"/>
        </w:rPr>
      </w:pPr>
      <w:r>
        <w:rPr>
          <w:rFonts w:ascii="Times New Roman" w:hAnsi="Times New Roman"/>
          <w:b/>
          <w:sz w:val="22"/>
          <w:szCs w:val="22"/>
        </w:rPr>
        <w:t>Temos.cs</w:t>
      </w:r>
      <w:r w:rsidR="00421496">
        <w:rPr>
          <w:rFonts w:ascii="Times New Roman" w:hAnsi="Times New Roman"/>
          <w:b/>
          <w:sz w:val="22"/>
          <w:szCs w:val="22"/>
        </w:rPr>
        <w:t>:</w:t>
      </w:r>
    </w:p>
    <w:p w14:paraId="7FCDDB62" w14:textId="77777777" w:rsidR="00CF17BE" w:rsidRDefault="00CF17BE" w:rsidP="00AB7416">
      <w:pPr>
        <w:pStyle w:val="Programostekstas"/>
        <w:rPr>
          <w:rFonts w:ascii="Times New Roman" w:hAnsi="Times New Roman"/>
          <w:b/>
          <w:sz w:val="22"/>
          <w:szCs w:val="22"/>
        </w:rPr>
      </w:pPr>
    </w:p>
    <w:p w14:paraId="17662B6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w:t>
      </w:r>
    </w:p>
    <w:p w14:paraId="459BB80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System.Collections.Generic;</w:t>
      </w:r>
    </w:p>
    <w:p w14:paraId="01EED0F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System.Linq;</w:t>
      </w:r>
    </w:p>
    <w:p w14:paraId="41D2411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System.Text;</w:t>
      </w:r>
    </w:p>
    <w:p w14:paraId="3A18925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System.Threading.Tasks;</w:t>
      </w:r>
    </w:p>
    <w:p w14:paraId="5BB1C7F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4E509AA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namespace</w:t>
      </w:r>
      <w:r w:rsidRPr="00CF17BE">
        <w:rPr>
          <w:rFonts w:ascii="Courier New" w:hAnsi="Courier New" w:cs="Courier New"/>
          <w:color w:val="000000"/>
          <w:sz w:val="20"/>
          <w:lang w:eastAsia="lt-LT"/>
        </w:rPr>
        <w:t xml:space="preserve"> U2_5_Mantas_Danauskas</w:t>
      </w:r>
    </w:p>
    <w:p w14:paraId="0549EFA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w:t>
      </w:r>
    </w:p>
    <w:p w14:paraId="007BC49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2731B66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Klasėje saugoma informacija apie skirtingas temas</w:t>
      </w:r>
    </w:p>
    <w:p w14:paraId="392FC70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78F2C6DE"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class</w:t>
      </w:r>
      <w:r w:rsidRPr="00CF17BE">
        <w:rPr>
          <w:rFonts w:ascii="Courier New" w:hAnsi="Courier New" w:cs="Courier New"/>
          <w:color w:val="000000"/>
          <w:sz w:val="20"/>
          <w:lang w:eastAsia="lt-LT"/>
        </w:rPr>
        <w:t xml:space="preserve"> </w:t>
      </w:r>
      <w:r w:rsidRPr="00CF17BE">
        <w:rPr>
          <w:rFonts w:ascii="Courier New" w:hAnsi="Courier New" w:cs="Courier New"/>
          <w:color w:val="2B91AF"/>
          <w:sz w:val="20"/>
          <w:lang w:eastAsia="lt-LT"/>
        </w:rPr>
        <w:t>Temos</w:t>
      </w:r>
    </w:p>
    <w:p w14:paraId="14C4361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465B417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TemuKiekis {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private</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 }</w:t>
      </w:r>
    </w:p>
    <w:p w14:paraId="35EAF51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TemosPav {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private</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 }</w:t>
      </w:r>
    </w:p>
    <w:p w14:paraId="11C8D65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60D455F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Temos(</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TemosPav,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TemuKiekis)</w:t>
      </w:r>
    </w:p>
    <w:p w14:paraId="4CF20C8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7CD7EBF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this</w:t>
      </w:r>
      <w:r w:rsidRPr="00CF17BE">
        <w:rPr>
          <w:rFonts w:ascii="Courier New" w:hAnsi="Courier New" w:cs="Courier New"/>
          <w:color w:val="000000"/>
          <w:sz w:val="20"/>
          <w:lang w:eastAsia="lt-LT"/>
        </w:rPr>
        <w:t>.TemuKiekis = TemuKiekis;</w:t>
      </w:r>
    </w:p>
    <w:p w14:paraId="02852B4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this</w:t>
      </w:r>
      <w:r w:rsidRPr="00CF17BE">
        <w:rPr>
          <w:rFonts w:ascii="Courier New" w:hAnsi="Courier New" w:cs="Courier New"/>
          <w:color w:val="000000"/>
          <w:sz w:val="20"/>
          <w:lang w:eastAsia="lt-LT"/>
        </w:rPr>
        <w:t>.TemosPav = TemosPav;</w:t>
      </w:r>
    </w:p>
    <w:p w14:paraId="49DAA2C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63A29D0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706F215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w:t>
      </w:r>
    </w:p>
    <w:p w14:paraId="725F9E03" w14:textId="77777777" w:rsidR="00CF17BE" w:rsidRDefault="00CF17BE" w:rsidP="00AB7416">
      <w:pPr>
        <w:pStyle w:val="Programostekstas"/>
        <w:rPr>
          <w:rFonts w:ascii="Times New Roman" w:hAnsi="Times New Roman"/>
          <w:b/>
          <w:sz w:val="22"/>
          <w:szCs w:val="22"/>
        </w:rPr>
      </w:pPr>
    </w:p>
    <w:p w14:paraId="593DBFF7" w14:textId="77777777" w:rsidR="007476F5" w:rsidRDefault="007476F5" w:rsidP="00AB7416">
      <w:pPr>
        <w:pStyle w:val="Programostekstas"/>
        <w:rPr>
          <w:rFonts w:ascii="Times New Roman" w:hAnsi="Times New Roman"/>
          <w:b/>
          <w:sz w:val="22"/>
          <w:szCs w:val="22"/>
        </w:rPr>
      </w:pPr>
      <w:r>
        <w:rPr>
          <w:rFonts w:ascii="Times New Roman" w:hAnsi="Times New Roman"/>
          <w:b/>
          <w:sz w:val="22"/>
          <w:szCs w:val="22"/>
        </w:rPr>
        <w:t>TemuKonteineris.cs</w:t>
      </w:r>
      <w:r w:rsidR="00421496">
        <w:rPr>
          <w:rFonts w:ascii="Times New Roman" w:hAnsi="Times New Roman"/>
          <w:b/>
          <w:sz w:val="22"/>
          <w:szCs w:val="22"/>
        </w:rPr>
        <w:t>:</w:t>
      </w:r>
    </w:p>
    <w:p w14:paraId="30FA4FB5" w14:textId="77777777" w:rsidR="00CF17BE" w:rsidRDefault="00CF17BE" w:rsidP="00AB7416">
      <w:pPr>
        <w:pStyle w:val="Programostekstas"/>
        <w:rPr>
          <w:rFonts w:ascii="Times New Roman" w:hAnsi="Times New Roman"/>
          <w:b/>
          <w:sz w:val="22"/>
          <w:szCs w:val="22"/>
        </w:rPr>
      </w:pPr>
    </w:p>
    <w:p w14:paraId="0DD09897"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w:t>
      </w:r>
    </w:p>
    <w:p w14:paraId="167A976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lastRenderedPageBreak/>
        <w:t>using</w:t>
      </w:r>
      <w:r w:rsidRPr="00CF17BE">
        <w:rPr>
          <w:rFonts w:ascii="Courier New" w:hAnsi="Courier New" w:cs="Courier New"/>
          <w:color w:val="000000"/>
          <w:sz w:val="20"/>
          <w:lang w:eastAsia="lt-LT"/>
        </w:rPr>
        <w:t xml:space="preserve"> System.Collections.Generic;</w:t>
      </w:r>
    </w:p>
    <w:p w14:paraId="780FD76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System.Linq;</w:t>
      </w:r>
    </w:p>
    <w:p w14:paraId="12C7B46F"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System.Text;</w:t>
      </w:r>
    </w:p>
    <w:p w14:paraId="1261BF5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System.Threading.Tasks;</w:t>
      </w:r>
    </w:p>
    <w:p w14:paraId="4AF6759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6C0963B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namespace</w:t>
      </w:r>
      <w:r w:rsidRPr="00CF17BE">
        <w:rPr>
          <w:rFonts w:ascii="Courier New" w:hAnsi="Courier New" w:cs="Courier New"/>
          <w:color w:val="000000"/>
          <w:sz w:val="20"/>
          <w:lang w:eastAsia="lt-LT"/>
        </w:rPr>
        <w:t xml:space="preserve"> U2_5_Mantas_Danauskas</w:t>
      </w:r>
    </w:p>
    <w:p w14:paraId="3F44339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w:t>
      </w:r>
    </w:p>
    <w:p w14:paraId="367CBB8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6A329A9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Konteineris, į kurį dedame informaciją apie visas skirtingas temas</w:t>
      </w:r>
    </w:p>
    <w:p w14:paraId="32621C7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78EB4AEF"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class</w:t>
      </w:r>
      <w:r w:rsidRPr="00CF17BE">
        <w:rPr>
          <w:rFonts w:ascii="Courier New" w:hAnsi="Courier New" w:cs="Courier New"/>
          <w:color w:val="000000"/>
          <w:sz w:val="20"/>
          <w:lang w:eastAsia="lt-LT"/>
        </w:rPr>
        <w:t xml:space="preserve"> </w:t>
      </w:r>
      <w:r w:rsidRPr="00CF17BE">
        <w:rPr>
          <w:rFonts w:ascii="Courier New" w:hAnsi="Courier New" w:cs="Courier New"/>
          <w:color w:val="2B91AF"/>
          <w:sz w:val="20"/>
          <w:lang w:eastAsia="lt-LT"/>
        </w:rPr>
        <w:t>TemuKonteineris</w:t>
      </w:r>
    </w:p>
    <w:p w14:paraId="75A6B22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170C66D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Temos[] TemuInformacija {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private</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 }</w:t>
      </w:r>
    </w:p>
    <w:p w14:paraId="51D231A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temuKiekis {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private</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 }</w:t>
      </w:r>
    </w:p>
    <w:p w14:paraId="07C6BA1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6DDCEA1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TemuKonteineris(</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maxKiekis)</w:t>
      </w:r>
    </w:p>
    <w:p w14:paraId="4F0CDB2E"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3B414C5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TemuInformacija = </w:t>
      </w:r>
      <w:r w:rsidRPr="00CF17BE">
        <w:rPr>
          <w:rFonts w:ascii="Courier New" w:hAnsi="Courier New" w:cs="Courier New"/>
          <w:color w:val="0000FF"/>
          <w:sz w:val="20"/>
          <w:lang w:eastAsia="lt-LT"/>
        </w:rPr>
        <w:t>new</w:t>
      </w:r>
      <w:r w:rsidRPr="00CF17BE">
        <w:rPr>
          <w:rFonts w:ascii="Courier New" w:hAnsi="Courier New" w:cs="Courier New"/>
          <w:color w:val="000000"/>
          <w:sz w:val="20"/>
          <w:lang w:eastAsia="lt-LT"/>
        </w:rPr>
        <w:t xml:space="preserve"> Temos[maxKiekis];</w:t>
      </w:r>
    </w:p>
    <w:p w14:paraId="531AEDF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temuKiekis = 0;</w:t>
      </w:r>
    </w:p>
    <w:p w14:paraId="4B27EB5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557BE41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0CEAE3E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void</w:t>
      </w:r>
      <w:r w:rsidRPr="00CF17BE">
        <w:rPr>
          <w:rFonts w:ascii="Courier New" w:hAnsi="Courier New" w:cs="Courier New"/>
          <w:color w:val="000000"/>
          <w:sz w:val="20"/>
          <w:lang w:eastAsia="lt-LT"/>
        </w:rPr>
        <w:t xml:space="preserve"> PridetiTema(Temos tema)</w:t>
      </w:r>
    </w:p>
    <w:p w14:paraId="2A361E0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792B288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TemuInformacija[temuKiekis++] = tema;</w:t>
      </w:r>
    </w:p>
    <w:p w14:paraId="07BF3E3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4EC2255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091F22E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Temos GautiTema(</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indeksas)</w:t>
      </w:r>
    </w:p>
    <w:p w14:paraId="0A8B609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20049AA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return</w:t>
      </w:r>
      <w:r w:rsidRPr="00CF17BE">
        <w:rPr>
          <w:rFonts w:ascii="Courier New" w:hAnsi="Courier New" w:cs="Courier New"/>
          <w:color w:val="000000"/>
          <w:sz w:val="20"/>
          <w:lang w:eastAsia="lt-LT"/>
        </w:rPr>
        <w:t xml:space="preserve"> TemuInformacija[indeksas];</w:t>
      </w:r>
    </w:p>
    <w:p w14:paraId="6BADDBC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07D606DE"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38D2198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bool</w:t>
      </w:r>
      <w:r w:rsidRPr="00CF17BE">
        <w:rPr>
          <w:rFonts w:ascii="Courier New" w:hAnsi="Courier New" w:cs="Courier New"/>
          <w:color w:val="000000"/>
          <w:sz w:val="20"/>
          <w:lang w:eastAsia="lt-LT"/>
        </w:rPr>
        <w:t xml:space="preserve"> ArYra(</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pav)</w:t>
      </w:r>
    </w:p>
    <w:p w14:paraId="6F2A810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4CA49E5E"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for</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i = 0; i &lt; temuKiekis; i++)</w:t>
      </w:r>
    </w:p>
    <w:p w14:paraId="625C583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0BB1D8B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if</w:t>
      </w:r>
      <w:r w:rsidRPr="00CF17BE">
        <w:rPr>
          <w:rFonts w:ascii="Courier New" w:hAnsi="Courier New" w:cs="Courier New"/>
          <w:color w:val="000000"/>
          <w:sz w:val="20"/>
          <w:lang w:eastAsia="lt-LT"/>
        </w:rPr>
        <w:t xml:space="preserve"> (pav == TemuInformacija[i].TemosPav)</w:t>
      </w:r>
    </w:p>
    <w:p w14:paraId="40D3423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return</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true</w:t>
      </w:r>
      <w:r w:rsidRPr="00CF17BE">
        <w:rPr>
          <w:rFonts w:ascii="Courier New" w:hAnsi="Courier New" w:cs="Courier New"/>
          <w:color w:val="000000"/>
          <w:sz w:val="20"/>
          <w:lang w:eastAsia="lt-LT"/>
        </w:rPr>
        <w:t>;</w:t>
      </w:r>
    </w:p>
    <w:p w14:paraId="03A0F7A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51488A5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66EF336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return</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false</w:t>
      </w:r>
      <w:r w:rsidRPr="00CF17BE">
        <w:rPr>
          <w:rFonts w:ascii="Courier New" w:hAnsi="Courier New" w:cs="Courier New"/>
          <w:color w:val="000000"/>
          <w:sz w:val="20"/>
          <w:lang w:eastAsia="lt-LT"/>
        </w:rPr>
        <w:t>;</w:t>
      </w:r>
    </w:p>
    <w:p w14:paraId="01948297"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396291D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15823E7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40A38AF0" w14:textId="77777777" w:rsidR="00A54FED" w:rsidRDefault="00CF17BE" w:rsidP="00CF17BE">
      <w:pPr>
        <w:autoSpaceDE w:val="0"/>
        <w:autoSpaceDN w:val="0"/>
        <w:adjustRightInd w:val="0"/>
        <w:ind w:firstLine="0"/>
        <w:jc w:val="left"/>
        <w:rPr>
          <w:rFonts w:ascii="Courier New" w:hAnsi="Courier New" w:cs="Courier New"/>
          <w:color w:val="008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metode sukūriamas objektas ir į jį įdedama informacija apie </w:t>
      </w:r>
    </w:p>
    <w:p w14:paraId="5D15F101" w14:textId="77777777" w:rsidR="00CF17BE" w:rsidRPr="00CF17BE" w:rsidRDefault="00A54FED" w:rsidP="00CF17BE">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8000"/>
          <w:sz w:val="20"/>
          <w:lang w:eastAsia="lt-LT"/>
        </w:rPr>
        <w:tab/>
      </w:r>
      <w:r>
        <w:rPr>
          <w:rFonts w:ascii="Courier New" w:hAnsi="Courier New" w:cs="Courier New"/>
          <w:color w:val="008000"/>
          <w:sz w:val="20"/>
          <w:lang w:eastAsia="lt-LT"/>
        </w:rPr>
        <w:tab/>
      </w:r>
      <w:r w:rsidR="00CF17BE" w:rsidRPr="00CF17BE">
        <w:rPr>
          <w:rFonts w:ascii="Courier New" w:hAnsi="Courier New" w:cs="Courier New"/>
          <w:color w:val="008000"/>
          <w:sz w:val="20"/>
          <w:lang w:eastAsia="lt-LT"/>
        </w:rPr>
        <w:t>nesikartojančias temas</w:t>
      </w:r>
    </w:p>
    <w:p w14:paraId="2DCB88B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74485D5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AtstovybiuPav</w:t>
      </w:r>
      <w:r w:rsidRPr="00CF17BE">
        <w:rPr>
          <w:rFonts w:ascii="Courier New" w:hAnsi="Courier New" w:cs="Courier New"/>
          <w:color w:val="808080"/>
          <w:sz w:val="20"/>
          <w:lang w:eastAsia="lt-LT"/>
        </w:rPr>
        <w:t>"&gt;&lt;/param&gt;</w:t>
      </w:r>
    </w:p>
    <w:p w14:paraId="1730FD4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temos</w:t>
      </w:r>
      <w:r w:rsidRPr="00CF17BE">
        <w:rPr>
          <w:rFonts w:ascii="Courier New" w:hAnsi="Courier New" w:cs="Courier New"/>
          <w:color w:val="808080"/>
          <w:sz w:val="20"/>
          <w:lang w:eastAsia="lt-LT"/>
        </w:rPr>
        <w:t>"&gt;&lt;/param&gt;</w:t>
      </w:r>
    </w:p>
    <w:p w14:paraId="4D70D18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laikinasPav</w:t>
      </w:r>
      <w:r w:rsidRPr="00CF17BE">
        <w:rPr>
          <w:rFonts w:ascii="Courier New" w:hAnsi="Courier New" w:cs="Courier New"/>
          <w:color w:val="808080"/>
          <w:sz w:val="20"/>
          <w:lang w:eastAsia="lt-LT"/>
        </w:rPr>
        <w:t>"&gt;&lt;/param&gt;</w:t>
      </w:r>
    </w:p>
    <w:p w14:paraId="7C22E7E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temosIndeksas</w:t>
      </w:r>
      <w:r w:rsidRPr="00CF17BE">
        <w:rPr>
          <w:rFonts w:ascii="Courier New" w:hAnsi="Courier New" w:cs="Courier New"/>
          <w:color w:val="808080"/>
          <w:sz w:val="20"/>
          <w:lang w:eastAsia="lt-LT"/>
        </w:rPr>
        <w:t>"&gt;&lt;/param&gt;</w:t>
      </w:r>
    </w:p>
    <w:p w14:paraId="622699A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atstovybesIndeksas</w:t>
      </w:r>
      <w:r w:rsidRPr="00CF17BE">
        <w:rPr>
          <w:rFonts w:ascii="Courier New" w:hAnsi="Courier New" w:cs="Courier New"/>
          <w:color w:val="808080"/>
          <w:sz w:val="20"/>
          <w:lang w:eastAsia="lt-LT"/>
        </w:rPr>
        <w:t>"&gt;&lt;/param&gt;</w:t>
      </w:r>
    </w:p>
    <w:p w14:paraId="7DE1595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atstovybiuKiekis</w:t>
      </w:r>
      <w:r w:rsidRPr="00CF17BE">
        <w:rPr>
          <w:rFonts w:ascii="Courier New" w:hAnsi="Courier New" w:cs="Courier New"/>
          <w:color w:val="808080"/>
          <w:sz w:val="20"/>
          <w:lang w:eastAsia="lt-LT"/>
        </w:rPr>
        <w:t>"&gt;&lt;/param&gt;</w:t>
      </w:r>
    </w:p>
    <w:p w14:paraId="492CFE86" w14:textId="77777777" w:rsidR="00A54FED"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void</w:t>
      </w:r>
      <w:r w:rsidRPr="00CF17BE">
        <w:rPr>
          <w:rFonts w:ascii="Courier New" w:hAnsi="Courier New" w:cs="Courier New"/>
          <w:color w:val="000000"/>
          <w:sz w:val="20"/>
          <w:lang w:eastAsia="lt-LT"/>
        </w:rPr>
        <w:t xml:space="preserve"> TemuKiekiuPaieska(Atstovybes[] AtstovybiuPav,</w:t>
      </w:r>
    </w:p>
    <w:p w14:paraId="5E2D4334" w14:textId="77777777" w:rsidR="00A54FED" w:rsidRDefault="00CF17BE" w:rsidP="00A54FED">
      <w:pPr>
        <w:autoSpaceDE w:val="0"/>
        <w:autoSpaceDN w:val="0"/>
        <w:adjustRightInd w:val="0"/>
        <w:ind w:left="2160"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TemuKonteineris temos,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laikinasPav,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temosIndeksas,</w:t>
      </w:r>
    </w:p>
    <w:p w14:paraId="09780AA5" w14:textId="77777777" w:rsidR="00CF17BE" w:rsidRPr="00CF17BE" w:rsidRDefault="00CF17BE" w:rsidP="00A54FED">
      <w:pPr>
        <w:autoSpaceDE w:val="0"/>
        <w:autoSpaceDN w:val="0"/>
        <w:adjustRightInd w:val="0"/>
        <w:ind w:left="2160"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atstovybesIndeksas,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atstovybiuKiekis)</w:t>
      </w:r>
    </w:p>
    <w:p w14:paraId="5D3D0CDE"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0A2391F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laikinasKiekis = 0;</w:t>
      </w:r>
    </w:p>
    <w:p w14:paraId="11A2969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257879C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for</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i = atstovybesIndeksas; i &lt; atstovybiuKiekis; i++)</w:t>
      </w:r>
    </w:p>
    <w:p w14:paraId="19E5578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0E5AEC3F"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if</w:t>
      </w:r>
      <w:r w:rsidRPr="00CF17BE">
        <w:rPr>
          <w:rFonts w:ascii="Courier New" w:hAnsi="Courier New" w:cs="Courier New"/>
          <w:color w:val="000000"/>
          <w:sz w:val="20"/>
          <w:lang w:eastAsia="lt-LT"/>
        </w:rPr>
        <w:t xml:space="preserve"> (atstovybesIndeksas != i)</w:t>
      </w:r>
    </w:p>
    <w:p w14:paraId="5125F47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temosIndeksas = 0;</w:t>
      </w:r>
    </w:p>
    <w:p w14:paraId="381F7EC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2B503998" w14:textId="77777777" w:rsidR="00A54FED"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for</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j = temosIndeksas; j &lt; </w:t>
      </w:r>
    </w:p>
    <w:p w14:paraId="3FBE3BC2" w14:textId="77777777" w:rsidR="00CF17BE" w:rsidRPr="00CF17BE" w:rsidRDefault="00A54FED" w:rsidP="00CF17BE">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CF17BE" w:rsidRPr="00CF17BE">
        <w:rPr>
          <w:rFonts w:ascii="Courier New" w:hAnsi="Courier New" w:cs="Courier New"/>
          <w:color w:val="000000"/>
          <w:sz w:val="20"/>
          <w:lang w:eastAsia="lt-LT"/>
        </w:rPr>
        <w:t>AtstovybiuPav[i].Klausimai.kiekKlausimu; j++)</w:t>
      </w:r>
    </w:p>
    <w:p w14:paraId="00075C8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35750208" w14:textId="77777777" w:rsidR="00A54FED"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lastRenderedPageBreak/>
        <w:t xml:space="preserve">                    </w:t>
      </w:r>
      <w:r w:rsidRPr="00CF17BE">
        <w:rPr>
          <w:rFonts w:ascii="Courier New" w:hAnsi="Courier New" w:cs="Courier New"/>
          <w:color w:val="0000FF"/>
          <w:sz w:val="20"/>
          <w:lang w:eastAsia="lt-LT"/>
        </w:rPr>
        <w:t>if</w:t>
      </w:r>
      <w:r w:rsidRPr="00CF17BE">
        <w:rPr>
          <w:rFonts w:ascii="Courier New" w:hAnsi="Courier New" w:cs="Courier New"/>
          <w:color w:val="000000"/>
          <w:sz w:val="20"/>
          <w:lang w:eastAsia="lt-LT"/>
        </w:rPr>
        <w:t xml:space="preserve"> (laikinasPav == </w:t>
      </w:r>
    </w:p>
    <w:p w14:paraId="64DBAAB9" w14:textId="77777777" w:rsidR="00CF17BE" w:rsidRPr="00CF17BE" w:rsidRDefault="00A54FED" w:rsidP="00CF17BE">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CF17BE" w:rsidRPr="00CF17BE">
        <w:rPr>
          <w:rFonts w:ascii="Courier New" w:hAnsi="Courier New" w:cs="Courier New"/>
          <w:color w:val="000000"/>
          <w:sz w:val="20"/>
          <w:lang w:eastAsia="lt-LT"/>
        </w:rPr>
        <w:t>AtstovybiuPav[i].Klausimai.GautiKlausima(j).Tema)</w:t>
      </w:r>
    </w:p>
    <w:p w14:paraId="5A315D1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32CC113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laikinasKiekis++;</w:t>
      </w:r>
    </w:p>
    <w:p w14:paraId="59BC719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 </w:t>
      </w:r>
    </w:p>
    <w:p w14:paraId="2D5ECA8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288C95F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3462781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40A666F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if</w:t>
      </w:r>
      <w:r w:rsidRPr="00CF17BE">
        <w:rPr>
          <w:rFonts w:ascii="Courier New" w:hAnsi="Courier New" w:cs="Courier New"/>
          <w:color w:val="000000"/>
          <w:sz w:val="20"/>
          <w:lang w:eastAsia="lt-LT"/>
        </w:rPr>
        <w:t xml:space="preserve"> (!ArYra(laikinasPav))</w:t>
      </w:r>
    </w:p>
    <w:p w14:paraId="4AC8222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7AD36D5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Temos t = </w:t>
      </w:r>
      <w:r w:rsidRPr="00CF17BE">
        <w:rPr>
          <w:rFonts w:ascii="Courier New" w:hAnsi="Courier New" w:cs="Courier New"/>
          <w:color w:val="0000FF"/>
          <w:sz w:val="20"/>
          <w:lang w:eastAsia="lt-LT"/>
        </w:rPr>
        <w:t>new</w:t>
      </w:r>
      <w:r w:rsidRPr="00CF17BE">
        <w:rPr>
          <w:rFonts w:ascii="Courier New" w:hAnsi="Courier New" w:cs="Courier New"/>
          <w:color w:val="000000"/>
          <w:sz w:val="20"/>
          <w:lang w:eastAsia="lt-LT"/>
        </w:rPr>
        <w:t xml:space="preserve"> Temos(laikinasPav, laikinasKiekis);</w:t>
      </w:r>
    </w:p>
    <w:p w14:paraId="1C16726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temos.PridetiTema(t);</w:t>
      </w:r>
    </w:p>
    <w:p w14:paraId="242FC47E"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5791DEE7"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1221288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1D1D5A87"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w:t>
      </w:r>
    </w:p>
    <w:p w14:paraId="0A26B474" w14:textId="77777777" w:rsidR="00CF17BE" w:rsidRDefault="00CF17BE" w:rsidP="00AB7416">
      <w:pPr>
        <w:pStyle w:val="Programostekstas"/>
        <w:rPr>
          <w:rFonts w:ascii="Times New Roman" w:hAnsi="Times New Roman"/>
          <w:b/>
          <w:sz w:val="22"/>
          <w:szCs w:val="22"/>
        </w:rPr>
      </w:pPr>
    </w:p>
    <w:p w14:paraId="09E57D97" w14:textId="77777777" w:rsidR="00CF17BE" w:rsidRDefault="00CF17BE" w:rsidP="00AB7416">
      <w:pPr>
        <w:pStyle w:val="Programostekstas"/>
        <w:rPr>
          <w:rFonts w:ascii="Times New Roman" w:hAnsi="Times New Roman"/>
          <w:b/>
          <w:sz w:val="22"/>
          <w:szCs w:val="22"/>
        </w:rPr>
      </w:pPr>
    </w:p>
    <w:p w14:paraId="440FCD37" w14:textId="77777777" w:rsidR="007476F5" w:rsidRDefault="007476F5" w:rsidP="00AB7416">
      <w:pPr>
        <w:pStyle w:val="Programostekstas"/>
        <w:rPr>
          <w:rFonts w:ascii="Times New Roman" w:hAnsi="Times New Roman"/>
          <w:b/>
          <w:sz w:val="22"/>
          <w:szCs w:val="22"/>
        </w:rPr>
      </w:pPr>
      <w:r>
        <w:rPr>
          <w:rFonts w:ascii="Times New Roman" w:hAnsi="Times New Roman"/>
          <w:b/>
          <w:sz w:val="22"/>
          <w:szCs w:val="22"/>
        </w:rPr>
        <w:t>Program.cs</w:t>
      </w:r>
      <w:r w:rsidR="00421496">
        <w:rPr>
          <w:rFonts w:ascii="Times New Roman" w:hAnsi="Times New Roman"/>
          <w:b/>
          <w:sz w:val="22"/>
          <w:szCs w:val="22"/>
        </w:rPr>
        <w:t>:</w:t>
      </w:r>
    </w:p>
    <w:p w14:paraId="40389E7B" w14:textId="2A8A639E" w:rsidR="0081227B" w:rsidRDefault="0081227B" w:rsidP="000265FA">
      <w:pPr>
        <w:autoSpaceDE w:val="0"/>
        <w:autoSpaceDN w:val="0"/>
        <w:adjustRightInd w:val="0"/>
        <w:ind w:firstLine="0"/>
        <w:jc w:val="left"/>
        <w:rPr>
          <w:rFonts w:ascii="Courier New" w:hAnsi="Courier New" w:cs="Courier New"/>
          <w:color w:val="008000"/>
          <w:sz w:val="20"/>
          <w:lang w:eastAsia="lt-LT"/>
        </w:rPr>
      </w:pPr>
      <w:r w:rsidRPr="009B4B88">
        <w:rPr>
          <w:rFonts w:ascii="Courier New" w:hAnsi="Courier New" w:cs="Courier New"/>
          <w:color w:val="008000"/>
          <w:sz w:val="20"/>
          <w:lang w:eastAsia="lt-LT"/>
        </w:rPr>
        <w:t>//</w:t>
      </w:r>
      <w:r>
        <w:rPr>
          <w:rFonts w:ascii="Courier New" w:hAnsi="Courier New" w:cs="Courier New"/>
          <w:color w:val="008000"/>
          <w:sz w:val="20"/>
          <w:lang w:eastAsia="lt-LT"/>
        </w:rPr>
        <w:t>Mantas Danauskas</w:t>
      </w:r>
    </w:p>
    <w:p w14:paraId="22B2A66F" w14:textId="70EFF28A"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FF"/>
          <w:sz w:val="20"/>
          <w:lang w:eastAsia="lt-LT"/>
        </w:rPr>
        <w:t>using</w:t>
      </w:r>
      <w:r w:rsidRPr="009B4B88">
        <w:rPr>
          <w:rFonts w:ascii="Courier New" w:hAnsi="Courier New" w:cs="Courier New"/>
          <w:color w:val="000000"/>
          <w:sz w:val="20"/>
          <w:lang w:eastAsia="lt-LT"/>
        </w:rPr>
        <w:t xml:space="preserve"> System;</w:t>
      </w:r>
    </w:p>
    <w:p w14:paraId="3AA7C13F"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FF"/>
          <w:sz w:val="20"/>
          <w:lang w:eastAsia="lt-LT"/>
        </w:rPr>
        <w:t>using</w:t>
      </w:r>
      <w:r w:rsidRPr="009B4B88">
        <w:rPr>
          <w:rFonts w:ascii="Courier New" w:hAnsi="Courier New" w:cs="Courier New"/>
          <w:color w:val="000000"/>
          <w:sz w:val="20"/>
          <w:lang w:eastAsia="lt-LT"/>
        </w:rPr>
        <w:t xml:space="preserve"> System.Collections.Generic;</w:t>
      </w:r>
    </w:p>
    <w:p w14:paraId="50AD6E52"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FF"/>
          <w:sz w:val="20"/>
          <w:lang w:eastAsia="lt-LT"/>
        </w:rPr>
        <w:t>using</w:t>
      </w:r>
      <w:r w:rsidRPr="009B4B88">
        <w:rPr>
          <w:rFonts w:ascii="Courier New" w:hAnsi="Courier New" w:cs="Courier New"/>
          <w:color w:val="000000"/>
          <w:sz w:val="20"/>
          <w:lang w:eastAsia="lt-LT"/>
        </w:rPr>
        <w:t xml:space="preserve"> System.Linq;</w:t>
      </w:r>
    </w:p>
    <w:p w14:paraId="286E10DD"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FF"/>
          <w:sz w:val="20"/>
          <w:lang w:eastAsia="lt-LT"/>
        </w:rPr>
        <w:t>using</w:t>
      </w:r>
      <w:r w:rsidRPr="009B4B88">
        <w:rPr>
          <w:rFonts w:ascii="Courier New" w:hAnsi="Courier New" w:cs="Courier New"/>
          <w:color w:val="000000"/>
          <w:sz w:val="20"/>
          <w:lang w:eastAsia="lt-LT"/>
        </w:rPr>
        <w:t xml:space="preserve"> System.Text;</w:t>
      </w:r>
    </w:p>
    <w:p w14:paraId="2189B64B"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FF"/>
          <w:sz w:val="20"/>
          <w:lang w:eastAsia="lt-LT"/>
        </w:rPr>
        <w:t>using</w:t>
      </w:r>
      <w:r w:rsidRPr="009B4B88">
        <w:rPr>
          <w:rFonts w:ascii="Courier New" w:hAnsi="Courier New" w:cs="Courier New"/>
          <w:color w:val="000000"/>
          <w:sz w:val="20"/>
          <w:lang w:eastAsia="lt-LT"/>
        </w:rPr>
        <w:t xml:space="preserve"> System.IO;</w:t>
      </w:r>
    </w:p>
    <w:p w14:paraId="3B232414"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FF"/>
          <w:sz w:val="20"/>
          <w:lang w:eastAsia="lt-LT"/>
        </w:rPr>
        <w:t>using</w:t>
      </w:r>
      <w:r w:rsidRPr="009B4B88">
        <w:rPr>
          <w:rFonts w:ascii="Courier New" w:hAnsi="Courier New" w:cs="Courier New"/>
          <w:color w:val="000000"/>
          <w:sz w:val="20"/>
          <w:lang w:eastAsia="lt-LT"/>
        </w:rPr>
        <w:t xml:space="preserve"> System.Threading.Tasks;</w:t>
      </w:r>
    </w:p>
    <w:p w14:paraId="4E2BDC0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03A493F9"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FF"/>
          <w:sz w:val="20"/>
          <w:lang w:eastAsia="lt-LT"/>
        </w:rPr>
        <w:t>namespace</w:t>
      </w:r>
      <w:r w:rsidRPr="009B4B88">
        <w:rPr>
          <w:rFonts w:ascii="Courier New" w:hAnsi="Courier New" w:cs="Courier New"/>
          <w:color w:val="000000"/>
          <w:sz w:val="20"/>
          <w:lang w:eastAsia="lt-LT"/>
        </w:rPr>
        <w:t xml:space="preserve"> U2_5_Mantas_Danauskas</w:t>
      </w:r>
    </w:p>
    <w:p w14:paraId="5BCD5700"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w:t>
      </w:r>
    </w:p>
    <w:p w14:paraId="6F8F86E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class</w:t>
      </w:r>
      <w:r w:rsidRPr="009B4B88">
        <w:rPr>
          <w:rFonts w:ascii="Courier New" w:hAnsi="Courier New" w:cs="Courier New"/>
          <w:color w:val="000000"/>
          <w:sz w:val="20"/>
          <w:lang w:eastAsia="lt-LT"/>
        </w:rPr>
        <w:t xml:space="preserve"> </w:t>
      </w:r>
      <w:r w:rsidRPr="009B4B88">
        <w:rPr>
          <w:rFonts w:ascii="Courier New" w:hAnsi="Courier New" w:cs="Courier New"/>
          <w:color w:val="2B91AF"/>
          <w:sz w:val="20"/>
          <w:lang w:eastAsia="lt-LT"/>
        </w:rPr>
        <w:t>Program</w:t>
      </w:r>
    </w:p>
    <w:p w14:paraId="7036EE9B"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066CB469"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const</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maxKlausimuKiekis = 100;  </w:t>
      </w:r>
      <w:r w:rsidRPr="009B4B88">
        <w:rPr>
          <w:rFonts w:ascii="Courier New" w:hAnsi="Courier New" w:cs="Courier New"/>
          <w:color w:val="008000"/>
          <w:sz w:val="20"/>
          <w:lang w:eastAsia="lt-LT"/>
        </w:rPr>
        <w:t>//didžiausias duomenų kiekis</w:t>
      </w:r>
    </w:p>
    <w:p w14:paraId="1351DC9D"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const</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maxAtstovybiuKiekis = 10; </w:t>
      </w:r>
      <w:r w:rsidR="009B4B88" w:rsidRPr="009B4B88">
        <w:rPr>
          <w:rFonts w:ascii="Courier New" w:hAnsi="Courier New" w:cs="Courier New"/>
          <w:color w:val="008000"/>
          <w:sz w:val="20"/>
          <w:lang w:eastAsia="lt-LT"/>
        </w:rPr>
        <w:t>//did</w:t>
      </w:r>
      <w:r w:rsidRPr="009B4B88">
        <w:rPr>
          <w:rFonts w:ascii="Courier New" w:hAnsi="Courier New" w:cs="Courier New"/>
          <w:color w:val="008000"/>
          <w:sz w:val="20"/>
          <w:lang w:eastAsia="lt-LT"/>
        </w:rPr>
        <w:t>žiausias atstovybių kiekis</w:t>
      </w:r>
    </w:p>
    <w:p w14:paraId="46893CEA"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19F2BA99"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static</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void</w:t>
      </w:r>
      <w:r w:rsidRPr="009B4B88">
        <w:rPr>
          <w:rFonts w:ascii="Courier New" w:hAnsi="Courier New" w:cs="Courier New"/>
          <w:color w:val="000000"/>
          <w:sz w:val="20"/>
          <w:lang w:eastAsia="lt-LT"/>
        </w:rPr>
        <w:t xml:space="preserve"> Main(</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args)</w:t>
      </w:r>
    </w:p>
    <w:p w14:paraId="0FED2E0A"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190C00CA"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Program p = </w:t>
      </w:r>
      <w:r w:rsidRPr="009B4B88">
        <w:rPr>
          <w:rFonts w:ascii="Courier New" w:hAnsi="Courier New" w:cs="Courier New"/>
          <w:color w:val="0000FF"/>
          <w:sz w:val="20"/>
          <w:lang w:eastAsia="lt-LT"/>
        </w:rPr>
        <w:t>new</w:t>
      </w:r>
      <w:r w:rsidRPr="009B4B88">
        <w:rPr>
          <w:rFonts w:ascii="Courier New" w:hAnsi="Courier New" w:cs="Courier New"/>
          <w:color w:val="000000"/>
          <w:sz w:val="20"/>
          <w:lang w:eastAsia="lt-LT"/>
        </w:rPr>
        <w:t xml:space="preserve"> Program();</w:t>
      </w:r>
    </w:p>
    <w:p w14:paraId="7C86FFF9" w14:textId="77777777" w:rsidR="009B4B88" w:rsidRDefault="000265FA" w:rsidP="009B4B88">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Atstovybes[] AtstovybiuPav = </w:t>
      </w:r>
      <w:r w:rsidRPr="009B4B88">
        <w:rPr>
          <w:rFonts w:ascii="Courier New" w:hAnsi="Courier New" w:cs="Courier New"/>
          <w:color w:val="0000FF"/>
          <w:sz w:val="20"/>
          <w:lang w:eastAsia="lt-LT"/>
        </w:rPr>
        <w:t>new</w:t>
      </w:r>
      <w:r w:rsidRPr="009B4B88">
        <w:rPr>
          <w:rFonts w:ascii="Courier New" w:hAnsi="Courier New" w:cs="Courier New"/>
          <w:color w:val="000000"/>
          <w:sz w:val="20"/>
          <w:lang w:eastAsia="lt-LT"/>
        </w:rPr>
        <w:t xml:space="preserve"> Atstovybes[maxAtstovybiuKiekis];   </w:t>
      </w:r>
    </w:p>
    <w:p w14:paraId="6216F54E" w14:textId="77777777" w:rsidR="000265FA" w:rsidRDefault="009B4B88" w:rsidP="009B4B88">
      <w:pPr>
        <w:autoSpaceDE w:val="0"/>
        <w:autoSpaceDN w:val="0"/>
        <w:adjustRightInd w:val="0"/>
        <w:ind w:firstLine="0"/>
        <w:jc w:val="left"/>
        <w:rPr>
          <w:rFonts w:ascii="Courier New" w:hAnsi="Courier New" w:cs="Courier New"/>
          <w:color w:val="008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sidR="00A1745A" w:rsidRPr="009B4B88">
        <w:rPr>
          <w:rFonts w:ascii="Courier New" w:hAnsi="Courier New" w:cs="Courier New"/>
          <w:color w:val="008000"/>
          <w:sz w:val="20"/>
          <w:lang w:eastAsia="lt-LT"/>
        </w:rPr>
        <w:t>//objekto</w:t>
      </w:r>
      <w:r w:rsidR="000265FA" w:rsidRPr="009B4B88">
        <w:rPr>
          <w:rFonts w:ascii="Courier New" w:hAnsi="Courier New" w:cs="Courier New"/>
          <w:color w:val="008000"/>
          <w:sz w:val="20"/>
          <w:lang w:eastAsia="lt-LT"/>
        </w:rPr>
        <w:t>masyve saugomi atstovybių pavadinimai</w:t>
      </w:r>
    </w:p>
    <w:p w14:paraId="25CDA94C" w14:textId="77777777" w:rsidR="009B4B88" w:rsidRPr="009B4B88" w:rsidRDefault="009B4B88" w:rsidP="009B4B88">
      <w:pPr>
        <w:autoSpaceDE w:val="0"/>
        <w:autoSpaceDN w:val="0"/>
        <w:adjustRightInd w:val="0"/>
        <w:ind w:firstLine="0"/>
        <w:jc w:val="left"/>
        <w:rPr>
          <w:rFonts w:ascii="Courier New" w:hAnsi="Courier New" w:cs="Courier New"/>
          <w:color w:val="008000"/>
          <w:sz w:val="20"/>
          <w:lang w:eastAsia="lt-LT"/>
        </w:rPr>
      </w:pPr>
    </w:p>
    <w:p w14:paraId="5DE49B0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atstovybiuKiekis = 0;</w:t>
      </w:r>
    </w:p>
    <w:p w14:paraId="261C544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27D90CFE" w14:textId="77777777" w:rsidR="009B4B88" w:rsidRDefault="000265FA" w:rsidP="009B4B88">
      <w:pPr>
        <w:autoSpaceDE w:val="0"/>
        <w:autoSpaceDN w:val="0"/>
        <w:adjustRightInd w:val="0"/>
        <w:ind w:left="1260" w:firstLine="0"/>
        <w:jc w:val="left"/>
        <w:rPr>
          <w:rFonts w:ascii="Courier New" w:hAnsi="Courier New" w:cs="Courier New"/>
          <w:color w:val="008000"/>
          <w:sz w:val="20"/>
          <w:lang w:eastAsia="lt-LT"/>
        </w:rPr>
      </w:pPr>
      <w:r w:rsidRPr="009B4B88">
        <w:rPr>
          <w:rFonts w:ascii="Courier New" w:hAnsi="Courier New" w:cs="Courier New"/>
          <w:color w:val="000000"/>
          <w:sz w:val="20"/>
          <w:lang w:eastAsia="lt-LT"/>
        </w:rPr>
        <w:t xml:space="preserve">DaugiausiaKlausimuBendrai autoriaiBendr = </w:t>
      </w:r>
      <w:r w:rsidRPr="009B4B88">
        <w:rPr>
          <w:rFonts w:ascii="Courier New" w:hAnsi="Courier New" w:cs="Courier New"/>
          <w:color w:val="0000FF"/>
          <w:sz w:val="20"/>
          <w:lang w:eastAsia="lt-LT"/>
        </w:rPr>
        <w:t>new</w:t>
      </w:r>
      <w:r w:rsidR="009B4B88" w:rsidRPr="009B4B88">
        <w:rPr>
          <w:rFonts w:ascii="Courier New" w:hAnsi="Courier New" w:cs="Courier New"/>
          <w:color w:val="0000FF"/>
          <w:sz w:val="20"/>
          <w:lang w:eastAsia="lt-LT"/>
        </w:rPr>
        <w:t xml:space="preserve"> </w:t>
      </w:r>
      <w:r w:rsidRPr="009B4B88">
        <w:rPr>
          <w:rFonts w:ascii="Courier New" w:hAnsi="Courier New" w:cs="Courier New"/>
          <w:color w:val="000000"/>
          <w:sz w:val="20"/>
          <w:lang w:eastAsia="lt-LT"/>
        </w:rPr>
        <w:t>DaugiausiaKlausimuBendrai(maxKlausimuKiekis);</w:t>
      </w:r>
      <w:r w:rsidR="009B4B88" w:rsidRPr="009B4B88">
        <w:rPr>
          <w:rFonts w:ascii="Courier New" w:hAnsi="Courier New" w:cs="Courier New"/>
          <w:color w:val="000000"/>
          <w:sz w:val="20"/>
          <w:lang w:eastAsia="lt-LT"/>
        </w:rPr>
        <w:t xml:space="preserve"> </w:t>
      </w:r>
      <w:r w:rsidRPr="009B4B88">
        <w:rPr>
          <w:rFonts w:ascii="Courier New" w:hAnsi="Courier New" w:cs="Courier New"/>
          <w:color w:val="008000"/>
          <w:sz w:val="20"/>
          <w:lang w:eastAsia="lt-LT"/>
        </w:rPr>
        <w:t xml:space="preserve">//Iš visų atstovybių </w:t>
      </w:r>
    </w:p>
    <w:p w14:paraId="4CD43BC6" w14:textId="77777777" w:rsidR="000265FA" w:rsidRPr="009B4B88" w:rsidRDefault="009B4B88" w:rsidP="009B4B88">
      <w:pPr>
        <w:autoSpaceDE w:val="0"/>
        <w:autoSpaceDN w:val="0"/>
        <w:adjustRightInd w:val="0"/>
        <w:ind w:left="1260" w:firstLine="0"/>
        <w:jc w:val="left"/>
        <w:rPr>
          <w:rFonts w:ascii="Courier New" w:hAnsi="Courier New" w:cs="Courier New"/>
          <w:color w:val="008000"/>
          <w:sz w:val="20"/>
          <w:lang w:eastAsia="lt-LT"/>
        </w:rPr>
      </w:pP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sidR="000265FA" w:rsidRPr="009B4B88">
        <w:rPr>
          <w:rFonts w:ascii="Courier New" w:hAnsi="Courier New" w:cs="Courier New"/>
          <w:color w:val="008000"/>
          <w:sz w:val="20"/>
          <w:lang w:eastAsia="lt-LT"/>
        </w:rPr>
        <w:t xml:space="preserve">popuiariausių </w:t>
      </w:r>
      <w:r w:rsidRPr="009B4B88">
        <w:rPr>
          <w:rFonts w:ascii="Courier New" w:hAnsi="Courier New" w:cs="Courier New"/>
          <w:color w:val="008000"/>
          <w:sz w:val="20"/>
          <w:lang w:eastAsia="lt-LT"/>
        </w:rPr>
        <w:t>a</w:t>
      </w:r>
      <w:r w:rsidR="000265FA" w:rsidRPr="009B4B88">
        <w:rPr>
          <w:rFonts w:ascii="Courier New" w:hAnsi="Courier New" w:cs="Courier New"/>
          <w:color w:val="008000"/>
          <w:sz w:val="20"/>
          <w:lang w:eastAsia="lt-LT"/>
        </w:rPr>
        <w:t>utorių objektas</w:t>
      </w:r>
    </w:p>
    <w:p w14:paraId="0505EA0F" w14:textId="77777777" w:rsidR="009B4B88"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DaugiausiaKlausimuAtskirai autoriaiAts = </w:t>
      </w:r>
      <w:r w:rsidRPr="009B4B88">
        <w:rPr>
          <w:rFonts w:ascii="Courier New" w:hAnsi="Courier New" w:cs="Courier New"/>
          <w:color w:val="0000FF"/>
          <w:sz w:val="20"/>
          <w:lang w:eastAsia="lt-LT"/>
        </w:rPr>
        <w:t>new</w:t>
      </w:r>
    </w:p>
    <w:p w14:paraId="4EF0EDBB" w14:textId="77777777" w:rsidR="009B4B88" w:rsidRDefault="009B4B88" w:rsidP="009B4B88">
      <w:pPr>
        <w:autoSpaceDE w:val="0"/>
        <w:autoSpaceDN w:val="0"/>
        <w:adjustRightInd w:val="0"/>
        <w:ind w:left="720" w:firstLine="0"/>
        <w:jc w:val="left"/>
        <w:rPr>
          <w:rFonts w:ascii="Courier New" w:hAnsi="Courier New" w:cs="Courier New"/>
          <w:color w:val="008000"/>
          <w:sz w:val="20"/>
          <w:lang w:eastAsia="lt-LT"/>
        </w:rPr>
      </w:pPr>
      <w:r w:rsidRPr="009B4B88">
        <w:rPr>
          <w:rFonts w:ascii="Courier New" w:hAnsi="Courier New" w:cs="Courier New"/>
          <w:color w:val="000000"/>
          <w:sz w:val="20"/>
          <w:lang w:eastAsia="lt-LT"/>
        </w:rPr>
        <w:t xml:space="preserve">     </w:t>
      </w:r>
      <w:r w:rsidR="000265FA" w:rsidRPr="009B4B88">
        <w:rPr>
          <w:rFonts w:ascii="Courier New" w:hAnsi="Courier New" w:cs="Courier New"/>
          <w:color w:val="000000"/>
          <w:sz w:val="20"/>
          <w:lang w:eastAsia="lt-LT"/>
        </w:rPr>
        <w:t>DaugiausiaKlausimuAtskirai(maxKlausimuKiekis);</w:t>
      </w:r>
      <w:r w:rsidR="000265FA" w:rsidRPr="009B4B88">
        <w:rPr>
          <w:rFonts w:ascii="Courier New" w:hAnsi="Courier New" w:cs="Courier New"/>
          <w:color w:val="008000"/>
          <w:sz w:val="20"/>
          <w:lang w:eastAsia="lt-LT"/>
        </w:rPr>
        <w:t xml:space="preserve">//Skirtingų atstovybių </w:t>
      </w:r>
    </w:p>
    <w:p w14:paraId="0BDD0630" w14:textId="77777777" w:rsidR="000265FA" w:rsidRPr="009B4B88" w:rsidRDefault="009B4B88" w:rsidP="009B4B88">
      <w:pPr>
        <w:autoSpaceDE w:val="0"/>
        <w:autoSpaceDN w:val="0"/>
        <w:adjustRightInd w:val="0"/>
        <w:ind w:left="720" w:firstLine="0"/>
        <w:jc w:val="left"/>
        <w:rPr>
          <w:rFonts w:ascii="Courier New" w:hAnsi="Courier New" w:cs="Courier New"/>
          <w:color w:val="008000"/>
          <w:sz w:val="20"/>
          <w:lang w:eastAsia="lt-LT"/>
        </w:rPr>
      </w:pP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sidR="000265FA" w:rsidRPr="009B4B88">
        <w:rPr>
          <w:rFonts w:ascii="Courier New" w:hAnsi="Courier New" w:cs="Courier New"/>
          <w:color w:val="008000"/>
          <w:sz w:val="20"/>
          <w:lang w:eastAsia="lt-LT"/>
        </w:rPr>
        <w:t>populiariausių</w:t>
      </w:r>
      <w:r>
        <w:rPr>
          <w:rFonts w:ascii="Courier New" w:hAnsi="Courier New" w:cs="Courier New"/>
          <w:color w:val="008000"/>
          <w:sz w:val="20"/>
          <w:lang w:eastAsia="lt-LT"/>
        </w:rPr>
        <w:t xml:space="preserve"> </w:t>
      </w:r>
      <w:r w:rsidR="000265FA" w:rsidRPr="009B4B88">
        <w:rPr>
          <w:rFonts w:ascii="Courier New" w:hAnsi="Courier New" w:cs="Courier New"/>
          <w:color w:val="008000"/>
          <w:sz w:val="20"/>
          <w:lang w:eastAsia="lt-LT"/>
        </w:rPr>
        <w:t>autorių objektas</w:t>
      </w:r>
    </w:p>
    <w:p w14:paraId="39431E74" w14:textId="77777777" w:rsidR="009B4B88" w:rsidRDefault="000265FA" w:rsidP="009B4B88">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TemuKonteineris temos = </w:t>
      </w:r>
      <w:r w:rsidRPr="009B4B88">
        <w:rPr>
          <w:rFonts w:ascii="Courier New" w:hAnsi="Courier New" w:cs="Courier New"/>
          <w:color w:val="0000FF"/>
          <w:sz w:val="20"/>
          <w:lang w:eastAsia="lt-LT"/>
        </w:rPr>
        <w:t>new</w:t>
      </w:r>
      <w:r w:rsidRPr="009B4B88">
        <w:rPr>
          <w:rFonts w:ascii="Courier New" w:hAnsi="Courier New" w:cs="Courier New"/>
          <w:color w:val="000000"/>
          <w:sz w:val="20"/>
          <w:lang w:eastAsia="lt-LT"/>
        </w:rPr>
        <w:t xml:space="preserve"> TemuKonteineris(maxKlausimuKiekis); </w:t>
      </w:r>
    </w:p>
    <w:p w14:paraId="5EF418C3" w14:textId="77777777" w:rsidR="000265FA" w:rsidRPr="009B4B88" w:rsidRDefault="009B4B88" w:rsidP="009B4B88">
      <w:pPr>
        <w:autoSpaceDE w:val="0"/>
        <w:autoSpaceDN w:val="0"/>
        <w:adjustRightInd w:val="0"/>
        <w:ind w:firstLine="0"/>
        <w:jc w:val="left"/>
        <w:rPr>
          <w:rFonts w:ascii="Courier New" w:hAnsi="Courier New" w:cs="Courier New"/>
          <w:color w:val="008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8000"/>
          <w:sz w:val="20"/>
          <w:lang w:eastAsia="lt-LT"/>
        </w:rPr>
        <w:t xml:space="preserve">//Nesikartojančių </w:t>
      </w:r>
      <w:r w:rsidRPr="009B4B88">
        <w:rPr>
          <w:rFonts w:ascii="Courier New" w:hAnsi="Courier New" w:cs="Courier New"/>
          <w:color w:val="008000"/>
          <w:sz w:val="20"/>
          <w:lang w:eastAsia="lt-LT"/>
        </w:rPr>
        <w:t>t</w:t>
      </w:r>
      <w:r w:rsidR="000265FA" w:rsidRPr="009B4B88">
        <w:rPr>
          <w:rFonts w:ascii="Courier New" w:hAnsi="Courier New" w:cs="Courier New"/>
          <w:color w:val="008000"/>
          <w:sz w:val="20"/>
          <w:lang w:eastAsia="lt-LT"/>
        </w:rPr>
        <w:t>emų objektas</w:t>
      </w:r>
    </w:p>
    <w:p w14:paraId="5566DBC3"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6609A965" w14:textId="77777777" w:rsidR="009B4B88" w:rsidRDefault="000265FA" w:rsidP="009B4B88">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p.Skaitymas(</w:t>
      </w:r>
      <w:r w:rsidRPr="009B4B88">
        <w:rPr>
          <w:rFonts w:ascii="Courier New" w:hAnsi="Courier New" w:cs="Courier New"/>
          <w:color w:val="0000FF"/>
          <w:sz w:val="20"/>
          <w:lang w:eastAsia="lt-LT"/>
        </w:rPr>
        <w:t>ref</w:t>
      </w:r>
      <w:r w:rsidRPr="009B4B88">
        <w:rPr>
          <w:rFonts w:ascii="Courier New" w:hAnsi="Courier New" w:cs="Courier New"/>
          <w:color w:val="000000"/>
          <w:sz w:val="20"/>
          <w:lang w:eastAsia="lt-LT"/>
        </w:rPr>
        <w:t xml:space="preserve"> AtstovybiuPav, maxKlausimuKiekis, </w:t>
      </w:r>
      <w:r w:rsidRPr="009B4B88">
        <w:rPr>
          <w:rFonts w:ascii="Courier New" w:hAnsi="Courier New" w:cs="Courier New"/>
          <w:color w:val="0000FF"/>
          <w:sz w:val="20"/>
          <w:lang w:eastAsia="lt-LT"/>
        </w:rPr>
        <w:t>ref</w:t>
      </w:r>
      <w:r w:rsidRPr="009B4B88">
        <w:rPr>
          <w:rFonts w:ascii="Courier New" w:hAnsi="Courier New" w:cs="Courier New"/>
          <w:color w:val="000000"/>
          <w:sz w:val="20"/>
          <w:lang w:eastAsia="lt-LT"/>
        </w:rPr>
        <w:t xml:space="preserve"> </w:t>
      </w:r>
    </w:p>
    <w:p w14:paraId="1BB47491" w14:textId="77777777" w:rsidR="000265FA" w:rsidRPr="009B4B88" w:rsidRDefault="009B4B88" w:rsidP="009B4B88">
      <w:pPr>
        <w:autoSpaceDE w:val="0"/>
        <w:autoSpaceDN w:val="0"/>
        <w:adjustRightInd w:val="0"/>
        <w:ind w:firstLine="0"/>
        <w:jc w:val="left"/>
        <w:rPr>
          <w:rFonts w:ascii="Courier New" w:hAnsi="Courier New" w:cs="Courier New"/>
          <w:color w:val="008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atstovybiuKiekis);</w:t>
      </w:r>
      <w:r w:rsidR="000265FA" w:rsidRPr="009B4B88">
        <w:rPr>
          <w:rFonts w:ascii="Courier New" w:hAnsi="Courier New" w:cs="Courier New"/>
          <w:color w:val="008000"/>
          <w:sz w:val="20"/>
          <w:lang w:eastAsia="lt-LT"/>
        </w:rPr>
        <w:t>//Skaitymo</w:t>
      </w:r>
      <w:r>
        <w:rPr>
          <w:rFonts w:ascii="Courier New" w:hAnsi="Courier New" w:cs="Courier New"/>
          <w:color w:val="008000"/>
          <w:sz w:val="20"/>
          <w:lang w:eastAsia="lt-LT"/>
        </w:rPr>
        <w:t xml:space="preserve"> </w:t>
      </w:r>
      <w:r w:rsidR="000265FA" w:rsidRPr="009B4B88">
        <w:rPr>
          <w:rFonts w:ascii="Courier New" w:hAnsi="Courier New" w:cs="Courier New"/>
          <w:color w:val="008000"/>
          <w:sz w:val="20"/>
          <w:lang w:eastAsia="lt-LT"/>
        </w:rPr>
        <w:t>metodas</w:t>
      </w:r>
    </w:p>
    <w:p w14:paraId="74E88F3A" w14:textId="77777777" w:rsidR="009B4B88" w:rsidRDefault="000265FA" w:rsidP="009B4B88">
      <w:pPr>
        <w:autoSpaceDE w:val="0"/>
        <w:autoSpaceDN w:val="0"/>
        <w:adjustRightInd w:val="0"/>
        <w:ind w:firstLine="0"/>
        <w:jc w:val="left"/>
        <w:rPr>
          <w:rFonts w:ascii="Courier New" w:hAnsi="Courier New" w:cs="Courier New"/>
          <w:color w:val="008000"/>
          <w:sz w:val="20"/>
          <w:lang w:eastAsia="lt-LT"/>
        </w:rPr>
      </w:pPr>
      <w:r w:rsidRPr="009B4B88">
        <w:rPr>
          <w:rFonts w:ascii="Courier New" w:hAnsi="Courier New" w:cs="Courier New"/>
          <w:color w:val="000000"/>
          <w:sz w:val="20"/>
          <w:lang w:eastAsia="lt-LT"/>
        </w:rPr>
        <w:t xml:space="preserve">            p.TemuKiekis(AtstovybiuPav, temos, atstovybiuKiekis);   </w:t>
      </w:r>
      <w:r w:rsidRPr="009B4B88">
        <w:rPr>
          <w:rFonts w:ascii="Courier New" w:hAnsi="Courier New" w:cs="Courier New"/>
          <w:color w:val="008000"/>
          <w:sz w:val="20"/>
          <w:lang w:eastAsia="lt-LT"/>
        </w:rPr>
        <w:t xml:space="preserve">//metode </w:t>
      </w:r>
    </w:p>
    <w:p w14:paraId="18CB98E3" w14:textId="77777777" w:rsidR="000265FA" w:rsidRPr="009B4B88" w:rsidRDefault="009B4B88" w:rsidP="009B4B88">
      <w:pPr>
        <w:autoSpaceDE w:val="0"/>
        <w:autoSpaceDN w:val="0"/>
        <w:adjustRightInd w:val="0"/>
        <w:ind w:firstLine="0"/>
        <w:jc w:val="left"/>
        <w:rPr>
          <w:rFonts w:ascii="Courier New" w:hAnsi="Courier New" w:cs="Courier New"/>
          <w:color w:val="008000"/>
          <w:sz w:val="20"/>
          <w:lang w:eastAsia="lt-LT"/>
        </w:rPr>
      </w:pP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sidR="000265FA" w:rsidRPr="009B4B88">
        <w:rPr>
          <w:rFonts w:ascii="Courier New" w:hAnsi="Courier New" w:cs="Courier New"/>
          <w:color w:val="008000"/>
          <w:sz w:val="20"/>
          <w:lang w:eastAsia="lt-LT"/>
        </w:rPr>
        <w:t>kaupiamas nesikartojančių temų pavadinimas ir kiekis</w:t>
      </w:r>
    </w:p>
    <w:p w14:paraId="55B4F6D5" w14:textId="77777777" w:rsidR="009B4B88"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p.DaugiausiaKlausimuIsVisoIsvedimas(AtstovybiuPav, autoriaiBendr, </w:t>
      </w:r>
    </w:p>
    <w:p w14:paraId="1A6E3654" w14:textId="77777777" w:rsidR="009B4B88" w:rsidRDefault="009B4B88" w:rsidP="000265FA">
      <w:pPr>
        <w:autoSpaceDE w:val="0"/>
        <w:autoSpaceDN w:val="0"/>
        <w:adjustRightInd w:val="0"/>
        <w:ind w:firstLine="0"/>
        <w:jc w:val="left"/>
        <w:rPr>
          <w:rFonts w:ascii="Courier New" w:hAnsi="Courier New" w:cs="Courier New"/>
          <w:color w:val="008000"/>
          <w:sz w:val="20"/>
          <w:lang w:eastAsia="lt-LT"/>
        </w:rPr>
      </w:pPr>
      <w:r w:rsidRPr="009B4B88">
        <w:rPr>
          <w:rFonts w:ascii="Courier New" w:hAnsi="Courier New" w:cs="Courier New"/>
          <w:color w:val="000000"/>
          <w:sz w:val="20"/>
          <w:lang w:eastAsia="lt-LT"/>
        </w:rPr>
        <w:tab/>
      </w:r>
      <w:r w:rsidRPr="009B4B88">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atstovybiuKiekis);</w:t>
      </w:r>
      <w:r w:rsidR="000265FA" w:rsidRPr="009B4B88">
        <w:rPr>
          <w:rFonts w:ascii="Courier New" w:hAnsi="Courier New" w:cs="Courier New"/>
          <w:color w:val="008000"/>
          <w:sz w:val="20"/>
          <w:lang w:eastAsia="lt-LT"/>
        </w:rPr>
        <w:t xml:space="preserve">//populiariausio autoriaus apskritai išvedimo </w:t>
      </w:r>
    </w:p>
    <w:p w14:paraId="1126EC0A" w14:textId="77777777" w:rsidR="000265FA" w:rsidRPr="009B4B88" w:rsidRDefault="009B4B88"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sidR="000265FA" w:rsidRPr="009B4B88">
        <w:rPr>
          <w:rFonts w:ascii="Courier New" w:hAnsi="Courier New" w:cs="Courier New"/>
          <w:color w:val="008000"/>
          <w:sz w:val="20"/>
          <w:lang w:eastAsia="lt-LT"/>
        </w:rPr>
        <w:t>metodas</w:t>
      </w:r>
    </w:p>
    <w:p w14:paraId="1D3A05F7" w14:textId="77777777" w:rsidR="009B4B88"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p.DaugiausiaiKlausimuAtstovybeseIsvedimas(AtstovybiuPav, autoriaiAts, </w:t>
      </w:r>
    </w:p>
    <w:p w14:paraId="56038F66" w14:textId="77777777" w:rsidR="009B4B88" w:rsidRDefault="000265FA" w:rsidP="009B4B88">
      <w:pPr>
        <w:autoSpaceDE w:val="0"/>
        <w:autoSpaceDN w:val="0"/>
        <w:adjustRightInd w:val="0"/>
        <w:ind w:left="720"/>
        <w:jc w:val="left"/>
        <w:rPr>
          <w:rFonts w:ascii="Courier New" w:hAnsi="Courier New" w:cs="Courier New"/>
          <w:color w:val="008000"/>
          <w:sz w:val="20"/>
          <w:lang w:eastAsia="lt-LT"/>
        </w:rPr>
      </w:pPr>
      <w:r w:rsidRPr="009B4B88">
        <w:rPr>
          <w:rFonts w:ascii="Courier New" w:hAnsi="Courier New" w:cs="Courier New"/>
          <w:color w:val="000000"/>
          <w:sz w:val="20"/>
          <w:lang w:eastAsia="lt-LT"/>
        </w:rPr>
        <w:t>atstovybiuKiekis);</w:t>
      </w:r>
      <w:r w:rsidRPr="009B4B88">
        <w:rPr>
          <w:rFonts w:ascii="Courier New" w:hAnsi="Courier New" w:cs="Courier New"/>
          <w:color w:val="008000"/>
          <w:sz w:val="20"/>
          <w:lang w:eastAsia="lt-LT"/>
        </w:rPr>
        <w:t>//populiariausio autoriaus kiekvienoje atstovybėje</w:t>
      </w:r>
    </w:p>
    <w:p w14:paraId="61A11E82" w14:textId="77777777" w:rsidR="000265FA" w:rsidRPr="009B4B88" w:rsidRDefault="000265FA" w:rsidP="009B4B88">
      <w:pPr>
        <w:autoSpaceDE w:val="0"/>
        <w:autoSpaceDN w:val="0"/>
        <w:adjustRightInd w:val="0"/>
        <w:ind w:left="6480"/>
        <w:jc w:val="left"/>
        <w:rPr>
          <w:rFonts w:ascii="Courier New" w:hAnsi="Courier New" w:cs="Courier New"/>
          <w:color w:val="008000"/>
          <w:sz w:val="20"/>
          <w:lang w:eastAsia="lt-LT"/>
        </w:rPr>
      </w:pPr>
      <w:r w:rsidRPr="009B4B88">
        <w:rPr>
          <w:rFonts w:ascii="Courier New" w:hAnsi="Courier New" w:cs="Courier New"/>
          <w:color w:val="008000"/>
          <w:sz w:val="20"/>
          <w:lang w:eastAsia="lt-LT"/>
        </w:rPr>
        <w:t xml:space="preserve"> paieškos metodas</w:t>
      </w:r>
    </w:p>
    <w:p w14:paraId="7D1C54FD" w14:textId="77777777" w:rsidR="009B4B88" w:rsidRDefault="000265FA" w:rsidP="000265FA">
      <w:pPr>
        <w:autoSpaceDE w:val="0"/>
        <w:autoSpaceDN w:val="0"/>
        <w:adjustRightInd w:val="0"/>
        <w:ind w:firstLine="0"/>
        <w:jc w:val="left"/>
        <w:rPr>
          <w:rFonts w:ascii="Courier New" w:hAnsi="Courier New" w:cs="Courier New"/>
          <w:color w:val="008000"/>
          <w:sz w:val="20"/>
          <w:lang w:eastAsia="lt-LT"/>
        </w:rPr>
      </w:pPr>
      <w:r w:rsidRPr="009B4B88">
        <w:rPr>
          <w:rFonts w:ascii="Courier New" w:hAnsi="Courier New" w:cs="Courier New"/>
          <w:color w:val="000000"/>
          <w:sz w:val="20"/>
          <w:lang w:eastAsia="lt-LT"/>
        </w:rPr>
        <w:t xml:space="preserve">            p.SkirtinguTemuIsvedimas(temos);</w:t>
      </w:r>
      <w:r w:rsidRPr="009B4B88">
        <w:rPr>
          <w:rFonts w:ascii="Courier New" w:hAnsi="Courier New" w:cs="Courier New"/>
          <w:color w:val="008000"/>
          <w:sz w:val="20"/>
          <w:lang w:eastAsia="lt-LT"/>
        </w:rPr>
        <w:t xml:space="preserve">//nesikartojančių temų ir jų kiekių </w:t>
      </w:r>
    </w:p>
    <w:p w14:paraId="42F5601A" w14:textId="77777777" w:rsidR="000265FA" w:rsidRPr="009B4B88" w:rsidRDefault="009B4B88"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sidR="000265FA" w:rsidRPr="009B4B88">
        <w:rPr>
          <w:rFonts w:ascii="Courier New" w:hAnsi="Courier New" w:cs="Courier New"/>
          <w:color w:val="008000"/>
          <w:sz w:val="20"/>
          <w:lang w:eastAsia="lt-LT"/>
        </w:rPr>
        <w:t>išvedimas</w:t>
      </w:r>
    </w:p>
    <w:p w14:paraId="5A749864" w14:textId="77777777" w:rsidR="009B4B88" w:rsidRDefault="000265FA" w:rsidP="009B4B88">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p.VienoduKlausimuIsvedimas(AtstovybiuPav, </w:t>
      </w:r>
    </w:p>
    <w:p w14:paraId="46071117" w14:textId="77777777" w:rsidR="009B4B88" w:rsidRDefault="000265FA" w:rsidP="009B4B88">
      <w:pPr>
        <w:autoSpaceDE w:val="0"/>
        <w:autoSpaceDN w:val="0"/>
        <w:adjustRightInd w:val="0"/>
        <w:ind w:left="1440" w:firstLine="0"/>
        <w:jc w:val="left"/>
        <w:rPr>
          <w:rFonts w:ascii="Courier New" w:hAnsi="Courier New" w:cs="Courier New"/>
          <w:color w:val="008000"/>
          <w:sz w:val="20"/>
          <w:lang w:eastAsia="lt-LT"/>
        </w:rPr>
      </w:pPr>
      <w:r w:rsidRPr="009B4B88">
        <w:rPr>
          <w:rFonts w:ascii="Courier New" w:hAnsi="Courier New" w:cs="Courier New"/>
          <w:color w:val="000000"/>
          <w:sz w:val="20"/>
          <w:lang w:eastAsia="lt-LT"/>
        </w:rPr>
        <w:t>atstovybiuKiekis);</w:t>
      </w:r>
      <w:r w:rsidRPr="009B4B88">
        <w:rPr>
          <w:rFonts w:ascii="Courier New" w:hAnsi="Courier New" w:cs="Courier New"/>
          <w:color w:val="008000"/>
          <w:sz w:val="20"/>
          <w:lang w:eastAsia="lt-LT"/>
        </w:rPr>
        <w:t>//pasikartojančių</w:t>
      </w:r>
      <w:r w:rsidR="009B4B88">
        <w:rPr>
          <w:rFonts w:ascii="Courier New" w:hAnsi="Courier New" w:cs="Courier New"/>
          <w:color w:val="008000"/>
          <w:sz w:val="20"/>
          <w:lang w:eastAsia="lt-LT"/>
        </w:rPr>
        <w:t xml:space="preserve"> </w:t>
      </w:r>
      <w:r w:rsidRPr="009B4B88">
        <w:rPr>
          <w:rFonts w:ascii="Courier New" w:hAnsi="Courier New" w:cs="Courier New"/>
          <w:color w:val="008000"/>
          <w:sz w:val="20"/>
          <w:lang w:eastAsia="lt-LT"/>
        </w:rPr>
        <w:t xml:space="preserve">klausimų keliose atstovybėse </w:t>
      </w:r>
    </w:p>
    <w:p w14:paraId="18277441" w14:textId="77777777" w:rsidR="000265FA" w:rsidRDefault="009B4B88" w:rsidP="009B4B88">
      <w:pPr>
        <w:autoSpaceDE w:val="0"/>
        <w:autoSpaceDN w:val="0"/>
        <w:adjustRightInd w:val="0"/>
        <w:ind w:left="1440" w:firstLine="0"/>
        <w:jc w:val="left"/>
        <w:rPr>
          <w:rFonts w:ascii="Courier New" w:hAnsi="Courier New" w:cs="Courier New"/>
          <w:color w:val="008000"/>
          <w:sz w:val="20"/>
          <w:lang w:eastAsia="lt-LT"/>
        </w:rPr>
      </w:pP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sidR="000265FA" w:rsidRPr="009B4B88">
        <w:rPr>
          <w:rFonts w:ascii="Courier New" w:hAnsi="Courier New" w:cs="Courier New"/>
          <w:color w:val="008000"/>
          <w:sz w:val="20"/>
          <w:lang w:eastAsia="lt-LT"/>
        </w:rPr>
        <w:t>išvedimas</w:t>
      </w:r>
    </w:p>
    <w:p w14:paraId="3CA38D5F" w14:textId="77777777" w:rsidR="00C514FF" w:rsidRDefault="00682058" w:rsidP="00682058">
      <w:pPr>
        <w:autoSpaceDE w:val="0"/>
        <w:autoSpaceDN w:val="0"/>
        <w:adjustRightInd w:val="0"/>
        <w:ind w:left="1440" w:firstLine="0"/>
        <w:jc w:val="left"/>
        <w:rPr>
          <w:rFonts w:ascii="Courier New" w:hAnsi="Courier New" w:cs="Courier New"/>
          <w:color w:val="000000"/>
          <w:sz w:val="20"/>
          <w:lang w:eastAsia="lt-LT"/>
        </w:rPr>
      </w:pPr>
      <w:r w:rsidRPr="00C514FF">
        <w:rPr>
          <w:rFonts w:ascii="Courier New" w:hAnsi="Courier New" w:cs="Courier New"/>
          <w:color w:val="000000"/>
          <w:sz w:val="20"/>
          <w:lang w:eastAsia="lt-LT"/>
        </w:rPr>
        <w:lastRenderedPageBreak/>
        <w:t xml:space="preserve">p.DuomenuPateikimasLenteleje(AtstovybiuPav, atstovybiuKiekis);  </w:t>
      </w:r>
    </w:p>
    <w:p w14:paraId="69735258" w14:textId="77777777" w:rsidR="00682058" w:rsidRPr="00C514FF" w:rsidRDefault="00682058" w:rsidP="00C514FF">
      <w:pPr>
        <w:autoSpaceDE w:val="0"/>
        <w:autoSpaceDN w:val="0"/>
        <w:adjustRightInd w:val="0"/>
        <w:ind w:left="3600"/>
        <w:jc w:val="left"/>
        <w:rPr>
          <w:rFonts w:ascii="Courier New" w:hAnsi="Courier New" w:cs="Courier New"/>
          <w:color w:val="008000"/>
          <w:sz w:val="20"/>
          <w:lang w:eastAsia="lt-LT"/>
        </w:rPr>
      </w:pPr>
      <w:r w:rsidRPr="00C514FF">
        <w:rPr>
          <w:rFonts w:ascii="Courier New" w:hAnsi="Courier New" w:cs="Courier New"/>
          <w:color w:val="008000"/>
          <w:sz w:val="20"/>
          <w:lang w:eastAsia="lt-LT"/>
        </w:rPr>
        <w:t>//duomenų lentelės .txt kūrimo metodas</w:t>
      </w:r>
    </w:p>
    <w:p w14:paraId="082AFC33"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7419D829"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1E86A079"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2DC6F3F0"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metodas skirtas nuskaityti duomenis</w:t>
      </w:r>
    </w:p>
    <w:p w14:paraId="4488F79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558EEE36"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AtstovybiuPav</w:t>
      </w:r>
      <w:r w:rsidRPr="009B4B88">
        <w:rPr>
          <w:rFonts w:ascii="Courier New" w:hAnsi="Courier New" w:cs="Courier New"/>
          <w:color w:val="808080"/>
          <w:sz w:val="20"/>
          <w:lang w:eastAsia="lt-LT"/>
        </w:rPr>
        <w:t>"&gt;&lt;/param&gt;</w:t>
      </w:r>
    </w:p>
    <w:p w14:paraId="67557AB6"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maxKlausimuKiekis</w:t>
      </w:r>
      <w:r w:rsidRPr="009B4B88">
        <w:rPr>
          <w:rFonts w:ascii="Courier New" w:hAnsi="Courier New" w:cs="Courier New"/>
          <w:color w:val="808080"/>
          <w:sz w:val="20"/>
          <w:lang w:eastAsia="lt-LT"/>
        </w:rPr>
        <w:t>"&gt;&lt;/param&gt;</w:t>
      </w:r>
    </w:p>
    <w:p w14:paraId="555183F0"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atstovybiuKiekis</w:t>
      </w:r>
      <w:r w:rsidRPr="009B4B88">
        <w:rPr>
          <w:rFonts w:ascii="Courier New" w:hAnsi="Courier New" w:cs="Courier New"/>
          <w:color w:val="808080"/>
          <w:sz w:val="20"/>
          <w:lang w:eastAsia="lt-LT"/>
        </w:rPr>
        <w:t>"&gt;&lt;/param&gt;</w:t>
      </w:r>
    </w:p>
    <w:p w14:paraId="333F76A3"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public</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void</w:t>
      </w:r>
      <w:r w:rsidRPr="009B4B88">
        <w:rPr>
          <w:rFonts w:ascii="Courier New" w:hAnsi="Courier New" w:cs="Courier New"/>
          <w:color w:val="000000"/>
          <w:sz w:val="20"/>
          <w:lang w:eastAsia="lt-LT"/>
        </w:rPr>
        <w:t xml:space="preserve"> Skaitymas(</w:t>
      </w:r>
      <w:r w:rsidRPr="009B4B88">
        <w:rPr>
          <w:rFonts w:ascii="Courier New" w:hAnsi="Courier New" w:cs="Courier New"/>
          <w:color w:val="0000FF"/>
          <w:sz w:val="20"/>
          <w:lang w:eastAsia="lt-LT"/>
        </w:rPr>
        <w:t>ref</w:t>
      </w:r>
      <w:r w:rsidRPr="009B4B88">
        <w:rPr>
          <w:rFonts w:ascii="Courier New" w:hAnsi="Courier New" w:cs="Courier New"/>
          <w:color w:val="000000"/>
          <w:sz w:val="20"/>
          <w:lang w:eastAsia="lt-LT"/>
        </w:rPr>
        <w:t xml:space="preserve"> Atstovybes[] AtstovybiuPav,</w:t>
      </w:r>
    </w:p>
    <w:p w14:paraId="24B72D00"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00C41A94">
        <w:rPr>
          <w:rFonts w:ascii="Courier New" w:hAnsi="Courier New" w:cs="Courier New"/>
          <w:color w:val="000000"/>
          <w:sz w:val="20"/>
          <w:lang w:eastAsia="lt-LT"/>
        </w:rPr>
        <w:tab/>
      </w:r>
      <w:r w:rsidR="00C41A94">
        <w:rPr>
          <w:rFonts w:ascii="Courier New" w:hAnsi="Courier New" w:cs="Courier New"/>
          <w:color w:val="000000"/>
          <w:sz w:val="20"/>
          <w:lang w:eastAsia="lt-LT"/>
        </w:rPr>
        <w:tab/>
      </w:r>
      <w:r w:rsidR="00C41A94">
        <w:rPr>
          <w:rFonts w:ascii="Courier New" w:hAnsi="Courier New" w:cs="Courier New"/>
          <w:color w:val="000000"/>
          <w:sz w:val="20"/>
          <w:lang w:eastAsia="lt-LT"/>
        </w:rPr>
        <w:tab/>
      </w:r>
      <w:r w:rsidR="00C41A94">
        <w:rPr>
          <w:rFonts w:ascii="Courier New" w:hAnsi="Courier New" w:cs="Courier New"/>
          <w:color w:val="000000"/>
          <w:sz w:val="20"/>
          <w:lang w:eastAsia="lt-LT"/>
        </w:rPr>
        <w:tab/>
      </w:r>
      <w:r w:rsidR="00C41A94">
        <w:rPr>
          <w:rFonts w:ascii="Courier New" w:hAnsi="Courier New" w:cs="Courier New"/>
          <w:color w:val="000000"/>
          <w:sz w:val="20"/>
          <w:lang w:eastAsia="lt-LT"/>
        </w:rPr>
        <w:tab/>
      </w:r>
      <w:r w:rsidRPr="009B4B88">
        <w:rPr>
          <w:rFonts w:ascii="Courier New" w:hAnsi="Courier New" w:cs="Courier New"/>
          <w:color w:val="0000FF"/>
          <w:sz w:val="20"/>
          <w:lang w:eastAsia="lt-LT"/>
        </w:rPr>
        <w:t>in</w:t>
      </w:r>
      <w:r w:rsidR="00C41A94">
        <w:rPr>
          <w:rFonts w:ascii="Courier New" w:hAnsi="Courier New" w:cs="Courier New"/>
          <w:color w:val="0000FF"/>
          <w:sz w:val="20"/>
          <w:lang w:eastAsia="lt-LT"/>
        </w:rPr>
        <w:t xml:space="preserve">t </w:t>
      </w:r>
      <w:r w:rsidRPr="009B4B88">
        <w:rPr>
          <w:rFonts w:ascii="Courier New" w:hAnsi="Courier New" w:cs="Courier New"/>
          <w:color w:val="000000"/>
          <w:sz w:val="20"/>
          <w:lang w:eastAsia="lt-LT"/>
        </w:rPr>
        <w:t>maxKlausimuKiekis,</w:t>
      </w:r>
      <w:r w:rsidR="00C41A94">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ref</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atstovybiuKiekis)</w:t>
      </w:r>
    </w:p>
    <w:p w14:paraId="22460E0D"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7495D346"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xml:space="preserve">[] DuomenuVieta = </w:t>
      </w:r>
    </w:p>
    <w:p w14:paraId="32D71A5E"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 xml:space="preserve">Directory.GetFiles(Directory.GetCurrentDirectory(), </w:t>
      </w:r>
      <w:r w:rsidR="000265FA" w:rsidRPr="009B4B88">
        <w:rPr>
          <w:rFonts w:ascii="Courier New" w:hAnsi="Courier New" w:cs="Courier New"/>
          <w:color w:val="A31515"/>
          <w:sz w:val="20"/>
          <w:lang w:eastAsia="lt-LT"/>
        </w:rPr>
        <w:t>"*.csv"</w:t>
      </w:r>
      <w:r w:rsidR="000265FA" w:rsidRPr="009B4B88">
        <w:rPr>
          <w:rFonts w:ascii="Courier New" w:hAnsi="Courier New" w:cs="Courier New"/>
          <w:color w:val="000000"/>
          <w:sz w:val="20"/>
          <w:lang w:eastAsia="lt-LT"/>
        </w:rPr>
        <w:t>);</w:t>
      </w:r>
    </w:p>
    <w:p w14:paraId="011B5E6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1200FECB"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foreach</w:t>
      </w:r>
      <w:r w:rsidRPr="009B4B88">
        <w:rPr>
          <w:rFonts w:ascii="Courier New" w:hAnsi="Courier New" w:cs="Courier New"/>
          <w:color w:val="000000"/>
          <w:sz w:val="20"/>
          <w:lang w:eastAsia="lt-LT"/>
        </w:rPr>
        <w:t>(</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xml:space="preserve"> failas </w:t>
      </w:r>
      <w:r w:rsidRPr="009B4B88">
        <w:rPr>
          <w:rFonts w:ascii="Courier New" w:hAnsi="Courier New" w:cs="Courier New"/>
          <w:color w:val="0000FF"/>
          <w:sz w:val="20"/>
          <w:lang w:eastAsia="lt-LT"/>
        </w:rPr>
        <w:t>in</w:t>
      </w:r>
      <w:r w:rsidRPr="009B4B88">
        <w:rPr>
          <w:rFonts w:ascii="Courier New" w:hAnsi="Courier New" w:cs="Courier New"/>
          <w:color w:val="000000"/>
          <w:sz w:val="20"/>
          <w:lang w:eastAsia="lt-LT"/>
        </w:rPr>
        <w:t xml:space="preserve"> DuomenuVieta)</w:t>
      </w:r>
    </w:p>
    <w:p w14:paraId="4B3B6AC4"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417BCF4F"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using</w:t>
      </w:r>
      <w:r w:rsidRPr="009B4B88">
        <w:rPr>
          <w:rFonts w:ascii="Courier New" w:hAnsi="Courier New" w:cs="Courier New"/>
          <w:color w:val="000000"/>
          <w:sz w:val="20"/>
          <w:lang w:eastAsia="lt-LT"/>
        </w:rPr>
        <w:t xml:space="preserve">(StreamReader skaityti = </w:t>
      </w:r>
      <w:r w:rsidRPr="009B4B88">
        <w:rPr>
          <w:rFonts w:ascii="Courier New" w:hAnsi="Courier New" w:cs="Courier New"/>
          <w:color w:val="0000FF"/>
          <w:sz w:val="20"/>
          <w:lang w:eastAsia="lt-LT"/>
        </w:rPr>
        <w:t>new</w:t>
      </w:r>
      <w:r w:rsidRPr="009B4B88">
        <w:rPr>
          <w:rFonts w:ascii="Courier New" w:hAnsi="Courier New" w:cs="Courier New"/>
          <w:color w:val="000000"/>
          <w:sz w:val="20"/>
          <w:lang w:eastAsia="lt-LT"/>
        </w:rPr>
        <w:t xml:space="preserve"> StreamReader(@failas, </w:t>
      </w:r>
    </w:p>
    <w:p w14:paraId="45CCF3A6"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Encoding.GetEncoding(1257)))</w:t>
      </w:r>
    </w:p>
    <w:p w14:paraId="62ABFAFF"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7AC904B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xml:space="preserve"> eilute = skaityti.ReadLine();</w:t>
      </w:r>
    </w:p>
    <w:p w14:paraId="0CC6D8E5"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Atstovybes atstovybes = </w:t>
      </w:r>
      <w:r w:rsidRPr="009B4B88">
        <w:rPr>
          <w:rFonts w:ascii="Courier New" w:hAnsi="Courier New" w:cs="Courier New"/>
          <w:color w:val="0000FF"/>
          <w:sz w:val="20"/>
          <w:lang w:eastAsia="lt-LT"/>
        </w:rPr>
        <w:t>new</w:t>
      </w:r>
      <w:r w:rsidRPr="009B4B88">
        <w:rPr>
          <w:rFonts w:ascii="Courier New" w:hAnsi="Courier New" w:cs="Courier New"/>
          <w:color w:val="000000"/>
          <w:sz w:val="20"/>
          <w:lang w:eastAsia="lt-LT"/>
        </w:rPr>
        <w:t xml:space="preserve"> Atstovybes(eilute, </w:t>
      </w:r>
    </w:p>
    <w:p w14:paraId="437B78C5"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maxKlausimuKiekis);</w:t>
      </w:r>
    </w:p>
    <w:p w14:paraId="72D50484"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711B2BD2"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while</w:t>
      </w:r>
      <w:r w:rsidRPr="009B4B88">
        <w:rPr>
          <w:rFonts w:ascii="Courier New" w:hAnsi="Courier New" w:cs="Courier New"/>
          <w:color w:val="000000"/>
          <w:sz w:val="20"/>
          <w:lang w:eastAsia="lt-LT"/>
        </w:rPr>
        <w:t xml:space="preserve">((eilute = skaityti.ReadLine()) != </w:t>
      </w:r>
      <w:r w:rsidRPr="009B4B88">
        <w:rPr>
          <w:rFonts w:ascii="Courier New" w:hAnsi="Courier New" w:cs="Courier New"/>
          <w:color w:val="0000FF"/>
          <w:sz w:val="20"/>
          <w:lang w:eastAsia="lt-LT"/>
        </w:rPr>
        <w:t>null</w:t>
      </w:r>
      <w:r w:rsidRPr="009B4B88">
        <w:rPr>
          <w:rFonts w:ascii="Courier New" w:hAnsi="Courier New" w:cs="Courier New"/>
          <w:color w:val="000000"/>
          <w:sz w:val="20"/>
          <w:lang w:eastAsia="lt-LT"/>
        </w:rPr>
        <w:t>)</w:t>
      </w:r>
    </w:p>
    <w:p w14:paraId="3A6CF879"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0185041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dalys = eilute.Split(</w:t>
      </w:r>
      <w:r w:rsidRPr="009B4B88">
        <w:rPr>
          <w:rFonts w:ascii="Courier New" w:hAnsi="Courier New" w:cs="Courier New"/>
          <w:color w:val="A31515"/>
          <w:sz w:val="20"/>
          <w:lang w:eastAsia="lt-LT"/>
        </w:rPr>
        <w:t>';'</w:t>
      </w:r>
      <w:r w:rsidRPr="009B4B88">
        <w:rPr>
          <w:rFonts w:ascii="Courier New" w:hAnsi="Courier New" w:cs="Courier New"/>
          <w:color w:val="000000"/>
          <w:sz w:val="20"/>
          <w:lang w:eastAsia="lt-LT"/>
        </w:rPr>
        <w:t>);</w:t>
      </w:r>
    </w:p>
    <w:p w14:paraId="66F9A5F0"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125FD703"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xml:space="preserve"> Tema = dalys[0];</w:t>
      </w:r>
    </w:p>
    <w:p w14:paraId="01C83F79"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Sudėtingumas =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.Parse(dalys[1]);</w:t>
      </w:r>
    </w:p>
    <w:p w14:paraId="7A37ACF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xml:space="preserve"> Autorius = dalys[2];</w:t>
      </w:r>
    </w:p>
    <w:p w14:paraId="44F37FC9"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xml:space="preserve"> KlausimoTekstas = dalys[3];</w:t>
      </w:r>
    </w:p>
    <w:p w14:paraId="4C7A1CC2"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xml:space="preserve"> AtsakymoVariantai = dalys[4];</w:t>
      </w:r>
    </w:p>
    <w:p w14:paraId="03AE170C"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xml:space="preserve"> TeisingasAtsakymas = dalys[5];</w:t>
      </w:r>
    </w:p>
    <w:p w14:paraId="48B6CF4C"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Balai =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.Parse(dalys[6]);</w:t>
      </w:r>
    </w:p>
    <w:p w14:paraId="283B695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0A44A9BD"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Klausimas klausimas = </w:t>
      </w:r>
      <w:r w:rsidRPr="009B4B88">
        <w:rPr>
          <w:rFonts w:ascii="Courier New" w:hAnsi="Courier New" w:cs="Courier New"/>
          <w:color w:val="0000FF"/>
          <w:sz w:val="20"/>
          <w:lang w:eastAsia="lt-LT"/>
        </w:rPr>
        <w:t>new</w:t>
      </w:r>
      <w:r w:rsidRPr="009B4B88">
        <w:rPr>
          <w:rFonts w:ascii="Courier New" w:hAnsi="Courier New" w:cs="Courier New"/>
          <w:color w:val="000000"/>
          <w:sz w:val="20"/>
          <w:lang w:eastAsia="lt-LT"/>
        </w:rPr>
        <w:t xml:space="preserve"> Klausimas(Tema, Sudėtingumas, </w:t>
      </w:r>
    </w:p>
    <w:p w14:paraId="0730728F" w14:textId="77777777" w:rsidR="00C41A94" w:rsidRDefault="000265FA" w:rsidP="00C41A94">
      <w:pPr>
        <w:autoSpaceDE w:val="0"/>
        <w:autoSpaceDN w:val="0"/>
        <w:adjustRightInd w:val="0"/>
        <w:ind w:left="2160"/>
        <w:jc w:val="left"/>
        <w:rPr>
          <w:rFonts w:ascii="Courier New" w:hAnsi="Courier New" w:cs="Courier New"/>
          <w:color w:val="000000"/>
          <w:sz w:val="20"/>
          <w:lang w:eastAsia="lt-LT"/>
        </w:rPr>
      </w:pPr>
      <w:r w:rsidRPr="009B4B88">
        <w:rPr>
          <w:rFonts w:ascii="Courier New" w:hAnsi="Courier New" w:cs="Courier New"/>
          <w:color w:val="000000"/>
          <w:sz w:val="20"/>
          <w:lang w:eastAsia="lt-LT"/>
        </w:rPr>
        <w:t>Autorius, KlausimoTekstas, AtsakymoVariantai,</w:t>
      </w:r>
    </w:p>
    <w:p w14:paraId="68A78295" w14:textId="77777777" w:rsidR="000265FA" w:rsidRPr="009B4B88" w:rsidRDefault="000265FA" w:rsidP="00C41A94">
      <w:pPr>
        <w:autoSpaceDE w:val="0"/>
        <w:autoSpaceDN w:val="0"/>
        <w:adjustRightInd w:val="0"/>
        <w:ind w:left="2160"/>
        <w:jc w:val="left"/>
        <w:rPr>
          <w:rFonts w:ascii="Courier New" w:hAnsi="Courier New" w:cs="Courier New"/>
          <w:color w:val="000000"/>
          <w:sz w:val="20"/>
          <w:lang w:eastAsia="lt-LT"/>
        </w:rPr>
      </w:pPr>
      <w:r w:rsidRPr="009B4B88">
        <w:rPr>
          <w:rFonts w:ascii="Courier New" w:hAnsi="Courier New" w:cs="Courier New"/>
          <w:color w:val="000000"/>
          <w:sz w:val="20"/>
          <w:lang w:eastAsia="lt-LT"/>
        </w:rPr>
        <w:t>TeisingasAtsakymas, Balai);</w:t>
      </w:r>
    </w:p>
    <w:p w14:paraId="7D49758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atstovybes.Klausimai.PridetiKlausima(klausimas);</w:t>
      </w:r>
    </w:p>
    <w:p w14:paraId="062EAF5D"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480A24E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AtstovybiuPav[atstovybiuKiekis++] = atstovybes;</w:t>
      </w:r>
    </w:p>
    <w:p w14:paraId="48359804"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     </w:t>
      </w:r>
    </w:p>
    <w:p w14:paraId="4B15A7D8"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18D4F3DF"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3C9C62CA"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5686C2BD"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0AE9A0F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aktyviausio autoriaus klausimų skaičiaus gražinimo metodas</w:t>
      </w:r>
    </w:p>
    <w:p w14:paraId="3FD097BE"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405A2B7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AtstovybiuPav</w:t>
      </w:r>
      <w:r w:rsidRPr="009B4B88">
        <w:rPr>
          <w:rFonts w:ascii="Courier New" w:hAnsi="Courier New" w:cs="Courier New"/>
          <w:color w:val="808080"/>
          <w:sz w:val="20"/>
          <w:lang w:eastAsia="lt-LT"/>
        </w:rPr>
        <w:t>"&gt;&lt;/param&gt;</w:t>
      </w:r>
    </w:p>
    <w:p w14:paraId="5E424D18"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autoriaiBendr</w:t>
      </w:r>
      <w:r w:rsidRPr="009B4B88">
        <w:rPr>
          <w:rFonts w:ascii="Courier New" w:hAnsi="Courier New" w:cs="Courier New"/>
          <w:color w:val="808080"/>
          <w:sz w:val="20"/>
          <w:lang w:eastAsia="lt-LT"/>
        </w:rPr>
        <w:t>"&gt;&lt;/param&gt;</w:t>
      </w:r>
    </w:p>
    <w:p w14:paraId="30947BE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atstovybiuKiekis</w:t>
      </w:r>
      <w:r w:rsidRPr="009B4B88">
        <w:rPr>
          <w:rFonts w:ascii="Courier New" w:hAnsi="Courier New" w:cs="Courier New"/>
          <w:color w:val="808080"/>
          <w:sz w:val="20"/>
          <w:lang w:eastAsia="lt-LT"/>
        </w:rPr>
        <w:t>"&gt;&lt;/param&gt;</w:t>
      </w:r>
    </w:p>
    <w:p w14:paraId="4B61C26D" w14:textId="77777777" w:rsidR="00C41A94" w:rsidRDefault="000265FA" w:rsidP="000265FA">
      <w:pPr>
        <w:autoSpaceDE w:val="0"/>
        <w:autoSpaceDN w:val="0"/>
        <w:adjustRightInd w:val="0"/>
        <w:ind w:firstLine="0"/>
        <w:jc w:val="left"/>
        <w:rPr>
          <w:rFonts w:ascii="Courier New" w:hAnsi="Courier New" w:cs="Courier New"/>
          <w:color w:val="008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&lt;returns&gt;</w:t>
      </w:r>
      <w:r w:rsidRPr="009B4B88">
        <w:rPr>
          <w:rFonts w:ascii="Courier New" w:hAnsi="Courier New" w:cs="Courier New"/>
          <w:color w:val="008000"/>
          <w:sz w:val="20"/>
          <w:lang w:eastAsia="lt-LT"/>
        </w:rPr>
        <w:t xml:space="preserve">metodas gražina aktyviausio autoriaus klausimų </w:t>
      </w:r>
    </w:p>
    <w:p w14:paraId="006CBF52"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sidR="000265FA" w:rsidRPr="009B4B88">
        <w:rPr>
          <w:rFonts w:ascii="Courier New" w:hAnsi="Courier New" w:cs="Courier New"/>
          <w:color w:val="008000"/>
          <w:sz w:val="20"/>
          <w:lang w:eastAsia="lt-LT"/>
        </w:rPr>
        <w:t>kiekį</w:t>
      </w:r>
      <w:r w:rsidR="000265FA" w:rsidRPr="009B4B88">
        <w:rPr>
          <w:rFonts w:ascii="Courier New" w:hAnsi="Courier New" w:cs="Courier New"/>
          <w:color w:val="808080"/>
          <w:sz w:val="20"/>
          <w:lang w:eastAsia="lt-LT"/>
        </w:rPr>
        <w:t>&lt;/returns&gt;</w:t>
      </w:r>
    </w:p>
    <w:p w14:paraId="66F45998"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public</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DaugiausiaKlausimuIsViso(Atstovybes[] AtstovybiuPav, </w:t>
      </w:r>
      <w:r w:rsidR="00C41A94">
        <w:rPr>
          <w:rFonts w:ascii="Courier New" w:hAnsi="Courier New" w:cs="Courier New"/>
          <w:color w:val="000000"/>
          <w:sz w:val="20"/>
          <w:lang w:eastAsia="lt-LT"/>
        </w:rPr>
        <w:tab/>
      </w:r>
      <w:r w:rsidR="00C41A94">
        <w:rPr>
          <w:rFonts w:ascii="Courier New" w:hAnsi="Courier New" w:cs="Courier New"/>
          <w:color w:val="000000"/>
          <w:sz w:val="20"/>
          <w:lang w:eastAsia="lt-LT"/>
        </w:rPr>
        <w:tab/>
      </w:r>
      <w:r w:rsidR="00C41A94">
        <w:rPr>
          <w:rFonts w:ascii="Courier New" w:hAnsi="Courier New" w:cs="Courier New"/>
          <w:color w:val="000000"/>
          <w:sz w:val="20"/>
          <w:lang w:eastAsia="lt-LT"/>
        </w:rPr>
        <w:tab/>
      </w:r>
      <w:r w:rsidRPr="009B4B88">
        <w:rPr>
          <w:rFonts w:ascii="Courier New" w:hAnsi="Courier New" w:cs="Courier New"/>
          <w:color w:val="000000"/>
          <w:sz w:val="20"/>
          <w:lang w:eastAsia="lt-LT"/>
        </w:rPr>
        <w:t xml:space="preserve">DaugiausiaKlausimuBendrai autoriaiBendr,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atstovybiuKiekis)</w:t>
      </w:r>
    </w:p>
    <w:p w14:paraId="471E0DE3"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6707917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klausimuSkaicius = 0;</w:t>
      </w:r>
    </w:p>
    <w:p w14:paraId="28642719"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253CABA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for</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i = 0; i &lt; atstovybiuKiekis; i++)</w:t>
      </w:r>
    </w:p>
    <w:p w14:paraId="2391B04F"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27259899"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klausimuSkaicius = </w:t>
      </w:r>
    </w:p>
    <w:p w14:paraId="685BED83" w14:textId="77777777" w:rsidR="00C41A94"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 xml:space="preserve">autoriaiBendr.DaugiausiaiAtstovybejPaieska(AtstovybiuPav[i], </w:t>
      </w:r>
    </w:p>
    <w:p w14:paraId="29B3A2D1"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klausimuSkaicius);</w:t>
      </w:r>
    </w:p>
    <w:p w14:paraId="6B79F8CD"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414AB840"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lastRenderedPageBreak/>
        <w:t xml:space="preserve">                       </w:t>
      </w:r>
    </w:p>
    <w:p w14:paraId="6A8B38C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return</w:t>
      </w:r>
      <w:r w:rsidRPr="009B4B88">
        <w:rPr>
          <w:rFonts w:ascii="Courier New" w:hAnsi="Courier New" w:cs="Courier New"/>
          <w:color w:val="000000"/>
          <w:sz w:val="20"/>
          <w:lang w:eastAsia="lt-LT"/>
        </w:rPr>
        <w:t xml:space="preserve"> klausimuSkaicius;</w:t>
      </w:r>
    </w:p>
    <w:p w14:paraId="7A0D2538"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6559BEC4"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3EF854EC"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57DEB4E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aktyviausio autoriaus klausimų kiekio metodas</w:t>
      </w:r>
    </w:p>
    <w:p w14:paraId="15CEF396"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3F638A06"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klausimas</w:t>
      </w:r>
      <w:r w:rsidRPr="009B4B88">
        <w:rPr>
          <w:rFonts w:ascii="Courier New" w:hAnsi="Courier New" w:cs="Courier New"/>
          <w:color w:val="808080"/>
          <w:sz w:val="20"/>
          <w:lang w:eastAsia="lt-LT"/>
        </w:rPr>
        <w:t>"&gt;&lt;/param&gt;</w:t>
      </w:r>
    </w:p>
    <w:p w14:paraId="68B2DB6C"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DaugiausiaiKlausimuAtstovybese</w:t>
      </w:r>
      <w:r w:rsidRPr="009B4B88">
        <w:rPr>
          <w:rFonts w:ascii="Courier New" w:hAnsi="Courier New" w:cs="Courier New"/>
          <w:color w:val="808080"/>
          <w:sz w:val="20"/>
          <w:lang w:eastAsia="lt-LT"/>
        </w:rPr>
        <w:t>"&gt;&lt;/param&gt;</w:t>
      </w:r>
    </w:p>
    <w:p w14:paraId="3098B6DF" w14:textId="77777777" w:rsidR="00C41A94" w:rsidRDefault="000265FA" w:rsidP="000265FA">
      <w:pPr>
        <w:autoSpaceDE w:val="0"/>
        <w:autoSpaceDN w:val="0"/>
        <w:adjustRightInd w:val="0"/>
        <w:ind w:firstLine="0"/>
        <w:jc w:val="left"/>
        <w:rPr>
          <w:rFonts w:ascii="Courier New" w:hAnsi="Courier New" w:cs="Courier New"/>
          <w:color w:val="008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&lt;returns&gt;</w:t>
      </w:r>
      <w:r w:rsidRPr="009B4B88">
        <w:rPr>
          <w:rFonts w:ascii="Courier New" w:hAnsi="Courier New" w:cs="Courier New"/>
          <w:color w:val="008000"/>
          <w:sz w:val="20"/>
          <w:lang w:eastAsia="lt-LT"/>
        </w:rPr>
        <w:t xml:space="preserve">metodas grąžina iš kiekvienos atstovybės aktyviausio </w:t>
      </w:r>
    </w:p>
    <w:p w14:paraId="6DAC4D6B"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sidR="000265FA" w:rsidRPr="009B4B88">
        <w:rPr>
          <w:rFonts w:ascii="Courier New" w:hAnsi="Courier New" w:cs="Courier New"/>
          <w:color w:val="008000"/>
          <w:sz w:val="20"/>
          <w:lang w:eastAsia="lt-LT"/>
        </w:rPr>
        <w:t>autoriaus klausimų kiekį</w:t>
      </w:r>
      <w:r w:rsidR="000265FA" w:rsidRPr="009B4B88">
        <w:rPr>
          <w:rFonts w:ascii="Courier New" w:hAnsi="Courier New" w:cs="Courier New"/>
          <w:color w:val="808080"/>
          <w:sz w:val="20"/>
          <w:lang w:eastAsia="lt-LT"/>
        </w:rPr>
        <w:t>&lt;/returns&gt;</w:t>
      </w:r>
    </w:p>
    <w:p w14:paraId="0622FBDC"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public</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DaugiausiaiKlausimuAtstovybese(Atstovybes AtstovybiuPav, </w:t>
      </w:r>
    </w:p>
    <w:p w14:paraId="0724CF50"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DaugiausiaKlausimuAtskirai autoriaiAts)</w:t>
      </w:r>
    </w:p>
    <w:p w14:paraId="2A31DFDE"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56661D24"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klausimuskaicius = 0;</w:t>
      </w:r>
    </w:p>
    <w:p w14:paraId="2678D196"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laikinasklausimuskaicius;</w:t>
      </w:r>
    </w:p>
    <w:p w14:paraId="040D235D"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xml:space="preserve"> laikinasvardas = </w:t>
      </w:r>
    </w:p>
    <w:p w14:paraId="07125F49"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AtstovybiuPav.Klausimai.GautiKlausima(0).Autorius;</w:t>
      </w:r>
    </w:p>
    <w:p w14:paraId="66DE2558"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734B992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for</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i = 0; i &lt; AtstovybiuPav.Klausimai.kiekKlausimu; i++)</w:t>
      </w:r>
    </w:p>
    <w:p w14:paraId="363F547F"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36995232"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laikinasvardas = </w:t>
      </w:r>
    </w:p>
    <w:p w14:paraId="32F31BA3"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AtstovybiuPav.Klausimai.GautiKlausima(i).Autorius;</w:t>
      </w:r>
    </w:p>
    <w:p w14:paraId="3377FD0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laikinasklausimuskaicius = 1;</w:t>
      </w:r>
    </w:p>
    <w:p w14:paraId="1D32D3F4"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41FA0C62"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for</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j = i + 1; j &lt; AtstovybiuPav.Klausimai.kiekKlausimu; j++)</w:t>
      </w:r>
    </w:p>
    <w:p w14:paraId="30B9F62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6924F4E1"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if</w:t>
      </w:r>
      <w:r w:rsidRPr="009B4B88">
        <w:rPr>
          <w:rFonts w:ascii="Courier New" w:hAnsi="Courier New" w:cs="Courier New"/>
          <w:color w:val="000000"/>
          <w:sz w:val="20"/>
          <w:lang w:eastAsia="lt-LT"/>
        </w:rPr>
        <w:t xml:space="preserve"> (AtstovybiuPav.Klausimai.GautiKlausima(j).Autorius == </w:t>
      </w:r>
    </w:p>
    <w:p w14:paraId="49D35D37"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laikinasvardas)</w:t>
      </w:r>
    </w:p>
    <w:p w14:paraId="4CABDC06"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laikinasklausimuskaicius++;</w:t>
      </w:r>
    </w:p>
    <w:p w14:paraId="7824B23C"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32D6A2C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6F2EA2CC"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if</w:t>
      </w:r>
      <w:r w:rsidRPr="009B4B88">
        <w:rPr>
          <w:rFonts w:ascii="Courier New" w:hAnsi="Courier New" w:cs="Courier New"/>
          <w:color w:val="000000"/>
          <w:sz w:val="20"/>
          <w:lang w:eastAsia="lt-LT"/>
        </w:rPr>
        <w:t xml:space="preserve"> (laikinasklausimuskaicius &gt; klausimuskaicius)</w:t>
      </w:r>
    </w:p>
    <w:p w14:paraId="6B28606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0706FF4D"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klausimuskaicius = laikinasklausimuskaicius;</w:t>
      </w:r>
    </w:p>
    <w:p w14:paraId="327CE326"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7C22E8CA"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autoriaiAts.IstrintiAutorius();</w:t>
      </w:r>
    </w:p>
    <w:p w14:paraId="6249923B"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autoriaiAts.PridetiAutoriu(laikinasvardas);</w:t>
      </w:r>
    </w:p>
    <w:p w14:paraId="3B7BBD39"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1516FABE"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2D9E05FE"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if</w:t>
      </w:r>
      <w:r w:rsidRPr="009B4B88">
        <w:rPr>
          <w:rFonts w:ascii="Courier New" w:hAnsi="Courier New" w:cs="Courier New"/>
          <w:color w:val="000000"/>
          <w:sz w:val="20"/>
          <w:lang w:eastAsia="lt-LT"/>
        </w:rPr>
        <w:t xml:space="preserve">(laikinasklausimuskaicius == klausimuskaicius &amp;&amp; </w:t>
      </w:r>
      <w:r w:rsidR="00C41A94">
        <w:rPr>
          <w:rFonts w:ascii="Courier New" w:hAnsi="Courier New" w:cs="Courier New"/>
          <w:color w:val="000000"/>
          <w:sz w:val="20"/>
          <w:lang w:eastAsia="lt-LT"/>
        </w:rPr>
        <w:tab/>
      </w:r>
      <w:r w:rsidR="00C41A94">
        <w:rPr>
          <w:rFonts w:ascii="Courier New" w:hAnsi="Courier New" w:cs="Courier New"/>
          <w:color w:val="000000"/>
          <w:sz w:val="20"/>
          <w:lang w:eastAsia="lt-LT"/>
        </w:rPr>
        <w:tab/>
      </w:r>
      <w:r w:rsidR="00C41A94">
        <w:rPr>
          <w:rFonts w:ascii="Courier New" w:hAnsi="Courier New" w:cs="Courier New"/>
          <w:color w:val="000000"/>
          <w:sz w:val="20"/>
          <w:lang w:eastAsia="lt-LT"/>
        </w:rPr>
        <w:tab/>
      </w:r>
      <w:r w:rsidR="00C41A94">
        <w:rPr>
          <w:rFonts w:ascii="Courier New" w:hAnsi="Courier New" w:cs="Courier New"/>
          <w:color w:val="000000"/>
          <w:sz w:val="20"/>
          <w:lang w:eastAsia="lt-LT"/>
        </w:rPr>
        <w:tab/>
      </w:r>
      <w:r w:rsidR="00C41A94">
        <w:rPr>
          <w:rFonts w:ascii="Courier New" w:hAnsi="Courier New" w:cs="Courier New"/>
          <w:color w:val="000000"/>
          <w:sz w:val="20"/>
          <w:lang w:eastAsia="lt-LT"/>
        </w:rPr>
        <w:tab/>
      </w:r>
      <w:r w:rsidR="00C41A94">
        <w:rPr>
          <w:rFonts w:ascii="Courier New" w:hAnsi="Courier New" w:cs="Courier New"/>
          <w:color w:val="000000"/>
          <w:sz w:val="20"/>
          <w:lang w:eastAsia="lt-LT"/>
        </w:rPr>
        <w:tab/>
      </w:r>
      <w:r w:rsidR="00C41A94">
        <w:rPr>
          <w:rFonts w:ascii="Courier New" w:hAnsi="Courier New" w:cs="Courier New"/>
          <w:color w:val="000000"/>
          <w:sz w:val="20"/>
          <w:lang w:eastAsia="lt-LT"/>
        </w:rPr>
        <w:tab/>
      </w:r>
      <w:r w:rsidRPr="009B4B88">
        <w:rPr>
          <w:rFonts w:ascii="Courier New" w:hAnsi="Courier New" w:cs="Courier New"/>
          <w:color w:val="000000"/>
          <w:sz w:val="20"/>
          <w:lang w:eastAsia="lt-LT"/>
        </w:rPr>
        <w:t>!autoriaiAts.Autoriai.Contains(laikinasvardas))</w:t>
      </w:r>
    </w:p>
    <w:p w14:paraId="2258B93E"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40C73C7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autoriaiAts.PridetiAutoriu(laikinasvardas);</w:t>
      </w:r>
    </w:p>
    <w:p w14:paraId="3666886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168AB61A"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6278B426"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4BA3F23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return</w:t>
      </w:r>
      <w:r w:rsidRPr="009B4B88">
        <w:rPr>
          <w:rFonts w:ascii="Courier New" w:hAnsi="Courier New" w:cs="Courier New"/>
          <w:color w:val="000000"/>
          <w:sz w:val="20"/>
          <w:lang w:eastAsia="lt-LT"/>
        </w:rPr>
        <w:t xml:space="preserve"> klausimuskaicius;</w:t>
      </w:r>
    </w:p>
    <w:p w14:paraId="6B8F1A3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6BED96B4"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14BB78CB"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7715D1E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metodas skirtas atrinkti visas temas, jog nesikartotų ir surasti jų kiekius</w:t>
      </w:r>
    </w:p>
    <w:p w14:paraId="1B22295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0898BEDB"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AtstovybiuPav</w:t>
      </w:r>
      <w:r w:rsidRPr="009B4B88">
        <w:rPr>
          <w:rFonts w:ascii="Courier New" w:hAnsi="Courier New" w:cs="Courier New"/>
          <w:color w:val="808080"/>
          <w:sz w:val="20"/>
          <w:lang w:eastAsia="lt-LT"/>
        </w:rPr>
        <w:t>"&gt;&lt;/param&gt;</w:t>
      </w:r>
    </w:p>
    <w:p w14:paraId="66DE9FA3"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temos</w:t>
      </w:r>
      <w:r w:rsidRPr="009B4B88">
        <w:rPr>
          <w:rFonts w:ascii="Courier New" w:hAnsi="Courier New" w:cs="Courier New"/>
          <w:color w:val="808080"/>
          <w:sz w:val="20"/>
          <w:lang w:eastAsia="lt-LT"/>
        </w:rPr>
        <w:t>"&gt;&lt;/param&gt;</w:t>
      </w:r>
    </w:p>
    <w:p w14:paraId="059F266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atstovybiuKiekis</w:t>
      </w:r>
      <w:r w:rsidRPr="009B4B88">
        <w:rPr>
          <w:rFonts w:ascii="Courier New" w:hAnsi="Courier New" w:cs="Courier New"/>
          <w:color w:val="808080"/>
          <w:sz w:val="20"/>
          <w:lang w:eastAsia="lt-LT"/>
        </w:rPr>
        <w:t>"&gt;&lt;/param&gt;</w:t>
      </w:r>
    </w:p>
    <w:p w14:paraId="45901BDF"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public</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void</w:t>
      </w:r>
      <w:r w:rsidRPr="009B4B88">
        <w:rPr>
          <w:rFonts w:ascii="Courier New" w:hAnsi="Courier New" w:cs="Courier New"/>
          <w:color w:val="000000"/>
          <w:sz w:val="20"/>
          <w:lang w:eastAsia="lt-LT"/>
        </w:rPr>
        <w:t xml:space="preserve"> TemuKiekis(Atstovybes[] AtstovybiuPav, TemuKonteineris temos, </w:t>
      </w:r>
    </w:p>
    <w:p w14:paraId="448A2289"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FF"/>
          <w:sz w:val="20"/>
          <w:lang w:eastAsia="lt-LT"/>
        </w:rPr>
        <w:t>int</w:t>
      </w:r>
      <w:r w:rsidR="000265FA" w:rsidRPr="009B4B88">
        <w:rPr>
          <w:rFonts w:ascii="Courier New" w:hAnsi="Courier New" w:cs="Courier New"/>
          <w:color w:val="000000"/>
          <w:sz w:val="20"/>
          <w:lang w:eastAsia="lt-LT"/>
        </w:rPr>
        <w:t xml:space="preserve"> atstovybiuKiekis)</w:t>
      </w:r>
    </w:p>
    <w:p w14:paraId="025BCA86"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1675279C"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temosIndeksas = 0;</w:t>
      </w:r>
    </w:p>
    <w:p w14:paraId="277D569B"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atstovybesIndeksas = 0;</w:t>
      </w:r>
    </w:p>
    <w:p w14:paraId="0E70350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xml:space="preserve"> laikinasPav = AtstovybiuPav[atstovybesIndeksas].Klausimai.GautiKlausima(temosIndeksas).Tema;</w:t>
      </w:r>
    </w:p>
    <w:p w14:paraId="01AE1FCA"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1006333F"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temos.TemuKiekiuPaieska(AtstovybiuPav, temos, laikinasPav, </w:t>
      </w:r>
    </w:p>
    <w:p w14:paraId="58E8A778" w14:textId="77777777" w:rsidR="00C41A94"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lastRenderedPageBreak/>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 xml:space="preserve">temosIndeksas, atstovybesIndeksas, </w:t>
      </w:r>
    </w:p>
    <w:p w14:paraId="706D7E2F"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atstovybiuKiekis);</w:t>
      </w:r>
    </w:p>
    <w:p w14:paraId="338EB7E0"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0530EE4F"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while</w:t>
      </w:r>
      <w:r w:rsidRPr="009B4B88">
        <w:rPr>
          <w:rFonts w:ascii="Courier New" w:hAnsi="Courier New" w:cs="Courier New"/>
          <w:color w:val="000000"/>
          <w:sz w:val="20"/>
          <w:lang w:eastAsia="lt-LT"/>
        </w:rPr>
        <w:t xml:space="preserve"> (temosIndeksas != AtstovybiuPav[atstovybiuKiekis </w:t>
      </w:r>
      <w:r w:rsidR="00C41A94">
        <w:rPr>
          <w:rFonts w:ascii="Courier New" w:hAnsi="Courier New" w:cs="Courier New"/>
          <w:color w:val="000000"/>
          <w:sz w:val="20"/>
          <w:lang w:eastAsia="lt-LT"/>
        </w:rPr>
        <w:t>–</w:t>
      </w:r>
      <w:r w:rsidRPr="009B4B88">
        <w:rPr>
          <w:rFonts w:ascii="Courier New" w:hAnsi="Courier New" w:cs="Courier New"/>
          <w:color w:val="000000"/>
          <w:sz w:val="20"/>
          <w:lang w:eastAsia="lt-LT"/>
        </w:rPr>
        <w:t xml:space="preserve"> </w:t>
      </w:r>
    </w:p>
    <w:p w14:paraId="41330FAF"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1].Klausimai.kiekKlausimu - 1)</w:t>
      </w:r>
    </w:p>
    <w:p w14:paraId="5EED953F"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5B838892"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while</w:t>
      </w:r>
      <w:r w:rsidRPr="009B4B88">
        <w:rPr>
          <w:rFonts w:ascii="Courier New" w:hAnsi="Courier New" w:cs="Courier New"/>
          <w:color w:val="000000"/>
          <w:sz w:val="20"/>
          <w:lang w:eastAsia="lt-LT"/>
        </w:rPr>
        <w:t xml:space="preserve">(temosIndeksas != </w:t>
      </w:r>
    </w:p>
    <w:p w14:paraId="601B3E73"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AtstovybiuPav[atstovybesIndeksas].Klausimai.kiekKlausimu - 1)</w:t>
      </w:r>
    </w:p>
    <w:p w14:paraId="1037B3D2"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43FA444C"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temosIndeksas++;</w:t>
      </w:r>
    </w:p>
    <w:p w14:paraId="731AFC9C"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laikinasPav = AtstovybiuPav[atstovybesIndeksas].Klausimai.</w:t>
      </w:r>
    </w:p>
    <w:p w14:paraId="6D59E72D" w14:textId="77777777" w:rsidR="000265FA" w:rsidRPr="009B4B88" w:rsidRDefault="000265FA" w:rsidP="00C41A94">
      <w:pPr>
        <w:autoSpaceDE w:val="0"/>
        <w:autoSpaceDN w:val="0"/>
        <w:adjustRightInd w:val="0"/>
        <w:ind w:left="4320"/>
        <w:jc w:val="left"/>
        <w:rPr>
          <w:rFonts w:ascii="Courier New" w:hAnsi="Courier New" w:cs="Courier New"/>
          <w:color w:val="000000"/>
          <w:sz w:val="20"/>
          <w:lang w:eastAsia="lt-LT"/>
        </w:rPr>
      </w:pPr>
      <w:r w:rsidRPr="009B4B88">
        <w:rPr>
          <w:rFonts w:ascii="Courier New" w:hAnsi="Courier New" w:cs="Courier New"/>
          <w:color w:val="000000"/>
          <w:sz w:val="20"/>
          <w:lang w:eastAsia="lt-LT"/>
        </w:rPr>
        <w:t>GautiKlausima(temosIndeksas).Tema;</w:t>
      </w:r>
    </w:p>
    <w:p w14:paraId="2D06A8F4"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temos.TemuKiekiuPaieska(AtstovybiuPav, temos, laikinasPav, </w:t>
      </w:r>
    </w:p>
    <w:p w14:paraId="738C5900"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temosIndeksas, atstovybesIndeksas, atstovybiuKiekis);</w:t>
      </w:r>
    </w:p>
    <w:p w14:paraId="6A3F5653"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1ADF9BC6"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0F67CACE"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1BDC0C7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if</w:t>
      </w:r>
      <w:r w:rsidRPr="009B4B88">
        <w:rPr>
          <w:rFonts w:ascii="Courier New" w:hAnsi="Courier New" w:cs="Courier New"/>
          <w:color w:val="000000"/>
          <w:sz w:val="20"/>
          <w:lang w:eastAsia="lt-LT"/>
        </w:rPr>
        <w:t xml:space="preserve"> (atstovybesIndeksas + 1 != atstovybiuKiekis)</w:t>
      </w:r>
    </w:p>
    <w:p w14:paraId="63D6091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2527A07B"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temosIndeksas = 0;</w:t>
      </w:r>
    </w:p>
    <w:p w14:paraId="7C446273"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atstovybesIndeksas++;</w:t>
      </w:r>
    </w:p>
    <w:p w14:paraId="6681D8D3"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temos.TemuKiekiuPaieska(AtstovybiuPav, temos, laikinasPav, </w:t>
      </w:r>
    </w:p>
    <w:p w14:paraId="1E680B05"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temosIndeksas, atstovybesIndeksas, atstovybiuKiekis);</w:t>
      </w:r>
    </w:p>
    <w:p w14:paraId="187B75AB"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535DD319"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517845D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0E1C283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693EA688"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23879B3B"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metode gaunamas klausimas, pasikartojęs keliose atstovybėse</w:t>
      </w:r>
    </w:p>
    <w:p w14:paraId="245AE886"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4E971819"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AtstovybiuPav</w:t>
      </w:r>
      <w:r w:rsidRPr="009B4B88">
        <w:rPr>
          <w:rFonts w:ascii="Courier New" w:hAnsi="Courier New" w:cs="Courier New"/>
          <w:color w:val="808080"/>
          <w:sz w:val="20"/>
          <w:lang w:eastAsia="lt-LT"/>
        </w:rPr>
        <w:t>"&gt;&lt;/param&gt;</w:t>
      </w:r>
    </w:p>
    <w:p w14:paraId="1584527F"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atstovybiuKiekis</w:t>
      </w:r>
      <w:r w:rsidRPr="009B4B88">
        <w:rPr>
          <w:rFonts w:ascii="Courier New" w:hAnsi="Courier New" w:cs="Courier New"/>
          <w:color w:val="808080"/>
          <w:sz w:val="20"/>
          <w:lang w:eastAsia="lt-LT"/>
        </w:rPr>
        <w:t>"&gt;&lt;/param&gt;</w:t>
      </w:r>
    </w:p>
    <w:p w14:paraId="105D9CB2"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&lt;returns&gt;</w:t>
      </w:r>
      <w:r w:rsidRPr="009B4B88">
        <w:rPr>
          <w:rFonts w:ascii="Courier New" w:hAnsi="Courier New" w:cs="Courier New"/>
          <w:color w:val="008000"/>
          <w:sz w:val="20"/>
          <w:lang w:eastAsia="lt-LT"/>
        </w:rPr>
        <w:t>pasikartojantį klausimą</w:t>
      </w:r>
      <w:r w:rsidRPr="009B4B88">
        <w:rPr>
          <w:rFonts w:ascii="Courier New" w:hAnsi="Courier New" w:cs="Courier New"/>
          <w:color w:val="808080"/>
          <w:sz w:val="20"/>
          <w:lang w:eastAsia="lt-LT"/>
        </w:rPr>
        <w:t>&lt;/returns&gt;</w:t>
      </w:r>
    </w:p>
    <w:p w14:paraId="725101DF"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public</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VienodiKlausimai(Atstovybes[] AtstovybiuPav,</w:t>
      </w:r>
    </w:p>
    <w:p w14:paraId="28C1C478" w14:textId="77777777" w:rsidR="000265FA" w:rsidRPr="009B4B88" w:rsidRDefault="000265FA" w:rsidP="00C41A94">
      <w:pPr>
        <w:autoSpaceDE w:val="0"/>
        <w:autoSpaceDN w:val="0"/>
        <w:adjustRightInd w:val="0"/>
        <w:ind w:left="432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atstovybiuKiekis)</w:t>
      </w:r>
    </w:p>
    <w:p w14:paraId="2C9AFE32"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51168C6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xml:space="preserve">[] klausimas = </w:t>
      </w:r>
      <w:r w:rsidRPr="009B4B88">
        <w:rPr>
          <w:rFonts w:ascii="Courier New" w:hAnsi="Courier New" w:cs="Courier New"/>
          <w:color w:val="0000FF"/>
          <w:sz w:val="20"/>
          <w:lang w:eastAsia="lt-LT"/>
        </w:rPr>
        <w:t>new</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[maxKlausimuKiekis];</w:t>
      </w:r>
    </w:p>
    <w:p w14:paraId="6914DC6D"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kiekis = 0;</w:t>
      </w:r>
    </w:p>
    <w:p w14:paraId="6059245A"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56D479F8"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for</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i = 0; i &lt; atstovybiuKiekis; i++)</w:t>
      </w:r>
    </w:p>
    <w:p w14:paraId="305800CD"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3B238CEB"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for</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j = i + 1; j &lt; atstovybiuKiekis; j++)</w:t>
      </w:r>
    </w:p>
    <w:p w14:paraId="5DE1E20B"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3DA9B58F"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klausimas = AtstovybiuPav[i].Klausimai.VienodiKlausimai(AtstovybiuPav[j], </w:t>
      </w:r>
      <w:r w:rsidRPr="009B4B88">
        <w:rPr>
          <w:rFonts w:ascii="Courier New" w:hAnsi="Courier New" w:cs="Courier New"/>
          <w:color w:val="0000FF"/>
          <w:sz w:val="20"/>
          <w:lang w:eastAsia="lt-LT"/>
        </w:rPr>
        <w:t>ref</w:t>
      </w:r>
      <w:r w:rsidRPr="009B4B88">
        <w:rPr>
          <w:rFonts w:ascii="Courier New" w:hAnsi="Courier New" w:cs="Courier New"/>
          <w:color w:val="000000"/>
          <w:sz w:val="20"/>
          <w:lang w:eastAsia="lt-LT"/>
        </w:rPr>
        <w:t xml:space="preserve"> klausimas,</w:t>
      </w:r>
    </w:p>
    <w:p w14:paraId="32A70891" w14:textId="77777777" w:rsidR="000265FA" w:rsidRPr="009B4B88" w:rsidRDefault="000265FA" w:rsidP="00C41A94">
      <w:pPr>
        <w:autoSpaceDE w:val="0"/>
        <w:autoSpaceDN w:val="0"/>
        <w:adjustRightInd w:val="0"/>
        <w:ind w:left="720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ref</w:t>
      </w:r>
      <w:r w:rsidRPr="009B4B88">
        <w:rPr>
          <w:rFonts w:ascii="Courier New" w:hAnsi="Courier New" w:cs="Courier New"/>
          <w:color w:val="000000"/>
          <w:sz w:val="20"/>
          <w:lang w:eastAsia="lt-LT"/>
        </w:rPr>
        <w:t xml:space="preserve"> kiekis);</w:t>
      </w:r>
    </w:p>
    <w:p w14:paraId="4D005F7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225A57CE"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7EE746EF"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09993B82"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return</w:t>
      </w:r>
      <w:r w:rsidRPr="009B4B88">
        <w:rPr>
          <w:rFonts w:ascii="Courier New" w:hAnsi="Courier New" w:cs="Courier New"/>
          <w:color w:val="000000"/>
          <w:sz w:val="20"/>
          <w:lang w:eastAsia="lt-LT"/>
        </w:rPr>
        <w:t xml:space="preserve"> klausimas;</w:t>
      </w:r>
    </w:p>
    <w:p w14:paraId="568CA74B" w14:textId="77777777" w:rsidR="00CF17BE" w:rsidRPr="009B4B88" w:rsidRDefault="000265FA" w:rsidP="000265FA">
      <w:pPr>
        <w:pStyle w:val="Programostekstas"/>
        <w:rPr>
          <w:rFonts w:cs="Courier New"/>
          <w:color w:val="000000"/>
          <w:lang w:eastAsia="lt-LT"/>
        </w:rPr>
      </w:pPr>
      <w:r w:rsidRPr="009B4B88">
        <w:rPr>
          <w:rFonts w:cs="Courier New"/>
          <w:color w:val="000000"/>
          <w:lang w:eastAsia="lt-LT"/>
        </w:rPr>
        <w:t xml:space="preserve">        }</w:t>
      </w:r>
    </w:p>
    <w:p w14:paraId="6CFAC382"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6B2B3534"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autoriaus, parašiusio daugiausia klausimų, vardo ir klausimų kiekio išvedimas</w:t>
      </w:r>
    </w:p>
    <w:p w14:paraId="73A50A24"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1D8309D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AtstovybiuPav</w:t>
      </w:r>
      <w:r w:rsidRPr="009B4B88">
        <w:rPr>
          <w:rFonts w:ascii="Courier New" w:hAnsi="Courier New" w:cs="Courier New"/>
          <w:color w:val="808080"/>
          <w:sz w:val="20"/>
          <w:lang w:eastAsia="lt-LT"/>
        </w:rPr>
        <w:t>"&gt;&lt;/param&gt;</w:t>
      </w:r>
    </w:p>
    <w:p w14:paraId="471CE28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autoriaiBendr</w:t>
      </w:r>
      <w:r w:rsidRPr="009B4B88">
        <w:rPr>
          <w:rFonts w:ascii="Courier New" w:hAnsi="Courier New" w:cs="Courier New"/>
          <w:color w:val="808080"/>
          <w:sz w:val="20"/>
          <w:lang w:eastAsia="lt-LT"/>
        </w:rPr>
        <w:t>"&gt;&lt;/param&gt;</w:t>
      </w:r>
    </w:p>
    <w:p w14:paraId="3A2A5C8F"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atstovybiuKiekis</w:t>
      </w:r>
      <w:r w:rsidRPr="009B4B88">
        <w:rPr>
          <w:rFonts w:ascii="Courier New" w:hAnsi="Courier New" w:cs="Courier New"/>
          <w:color w:val="808080"/>
          <w:sz w:val="20"/>
          <w:lang w:eastAsia="lt-LT"/>
        </w:rPr>
        <w:t>"&gt;&lt;/param&gt;</w:t>
      </w:r>
    </w:p>
    <w:p w14:paraId="062DB0CC"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public</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void</w:t>
      </w:r>
      <w:r w:rsidRPr="009B4B88">
        <w:rPr>
          <w:rFonts w:ascii="Courier New" w:hAnsi="Courier New" w:cs="Courier New"/>
          <w:color w:val="000000"/>
          <w:sz w:val="20"/>
          <w:lang w:eastAsia="lt-LT"/>
        </w:rPr>
        <w:t xml:space="preserve"> DaugiausiaKlausimuIsVisoIsvedimas(Atstovybes[] AtstovybiuPav, </w:t>
      </w:r>
    </w:p>
    <w:p w14:paraId="21E4233B"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 xml:space="preserve">DaugiausiaKlausimuBendrai autoriaiBendr, </w:t>
      </w:r>
      <w:r w:rsidR="000265FA" w:rsidRPr="009B4B88">
        <w:rPr>
          <w:rFonts w:ascii="Courier New" w:hAnsi="Courier New" w:cs="Courier New"/>
          <w:color w:val="0000FF"/>
          <w:sz w:val="20"/>
          <w:lang w:eastAsia="lt-LT"/>
        </w:rPr>
        <w:t>int</w:t>
      </w:r>
      <w:r w:rsidR="000265FA" w:rsidRPr="009B4B88">
        <w:rPr>
          <w:rFonts w:ascii="Courier New" w:hAnsi="Courier New" w:cs="Courier New"/>
          <w:color w:val="000000"/>
          <w:sz w:val="20"/>
          <w:lang w:eastAsia="lt-LT"/>
        </w:rPr>
        <w:t xml:space="preserve"> atstovybiuKiekis)</w:t>
      </w:r>
    </w:p>
    <w:p w14:paraId="48284CD9"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4D19066F"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klausimuKiekis = DaugiausiaKlausimuIsViso(AtstovybiuPav, </w:t>
      </w:r>
    </w:p>
    <w:p w14:paraId="5418B5DA"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autoriaiBendr, atstovybiuKiekis);</w:t>
      </w:r>
    </w:p>
    <w:p w14:paraId="53054AC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0D11B0CC"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Console.WriteLine(</w:t>
      </w:r>
      <w:r w:rsidRPr="009B4B88">
        <w:rPr>
          <w:rFonts w:ascii="Courier New" w:hAnsi="Courier New" w:cs="Courier New"/>
          <w:color w:val="A31515"/>
          <w:sz w:val="20"/>
          <w:lang w:eastAsia="lt-LT"/>
        </w:rPr>
        <w:t>"Daugiausia klausimų sukūrė: "</w:t>
      </w:r>
      <w:r w:rsidRPr="009B4B88">
        <w:rPr>
          <w:rFonts w:ascii="Courier New" w:hAnsi="Courier New" w:cs="Courier New"/>
          <w:color w:val="000000"/>
          <w:sz w:val="20"/>
          <w:lang w:eastAsia="lt-LT"/>
        </w:rPr>
        <w:t>);</w:t>
      </w:r>
    </w:p>
    <w:p w14:paraId="7AB83E0C"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09315E8E"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lastRenderedPageBreak/>
        <w:t xml:space="preserve">            </w:t>
      </w:r>
      <w:r w:rsidRPr="009B4B88">
        <w:rPr>
          <w:rFonts w:ascii="Courier New" w:hAnsi="Courier New" w:cs="Courier New"/>
          <w:color w:val="0000FF"/>
          <w:sz w:val="20"/>
          <w:lang w:eastAsia="lt-LT"/>
        </w:rPr>
        <w:t>for</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i = 0; i &lt; autoriaiBendr.autoriuKiekis; i++)</w:t>
      </w:r>
    </w:p>
    <w:p w14:paraId="46051B5E"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4CF7BE50"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Console.WriteLine(</w:t>
      </w:r>
      <w:r w:rsidRPr="009B4B88">
        <w:rPr>
          <w:rFonts w:ascii="Courier New" w:hAnsi="Courier New" w:cs="Courier New"/>
          <w:color w:val="A31515"/>
          <w:sz w:val="20"/>
          <w:lang w:eastAsia="lt-LT"/>
        </w:rPr>
        <w:t>"{0} : {1}"</w:t>
      </w:r>
      <w:r w:rsidRPr="009B4B88">
        <w:rPr>
          <w:rFonts w:ascii="Courier New" w:hAnsi="Courier New" w:cs="Courier New"/>
          <w:color w:val="000000"/>
          <w:sz w:val="20"/>
          <w:lang w:eastAsia="lt-LT"/>
        </w:rPr>
        <w:t xml:space="preserve">, autoriaiBendr.GautiAutoriu(i), </w:t>
      </w:r>
    </w:p>
    <w:p w14:paraId="574CE2BF"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klausimuKiekis);</w:t>
      </w:r>
    </w:p>
    <w:p w14:paraId="3BA3918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0D11CCB8"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7EE773ED"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Console.WriteLine();</w:t>
      </w:r>
    </w:p>
    <w:p w14:paraId="10573713"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7CE87DA2"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7E28B6B8"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7AF6AF3F"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autoriaus iš kiekvienos atstovybės, parašiusio daugiausia klausimų, vardo ir klausimų kiekio išvedimas</w:t>
      </w:r>
    </w:p>
    <w:p w14:paraId="64ADEE3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7F985DDD"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AtstovybiuPav</w:t>
      </w:r>
      <w:r w:rsidRPr="009B4B88">
        <w:rPr>
          <w:rFonts w:ascii="Courier New" w:hAnsi="Courier New" w:cs="Courier New"/>
          <w:color w:val="808080"/>
          <w:sz w:val="20"/>
          <w:lang w:eastAsia="lt-LT"/>
        </w:rPr>
        <w:t>"&gt;&lt;/param&gt;</w:t>
      </w:r>
    </w:p>
    <w:p w14:paraId="1355D5BC"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autoriaiAts</w:t>
      </w:r>
      <w:r w:rsidRPr="009B4B88">
        <w:rPr>
          <w:rFonts w:ascii="Courier New" w:hAnsi="Courier New" w:cs="Courier New"/>
          <w:color w:val="808080"/>
          <w:sz w:val="20"/>
          <w:lang w:eastAsia="lt-LT"/>
        </w:rPr>
        <w:t>"&gt;&lt;/param&gt;</w:t>
      </w:r>
    </w:p>
    <w:p w14:paraId="5EF536E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atstovybiuKiekis</w:t>
      </w:r>
      <w:r w:rsidRPr="009B4B88">
        <w:rPr>
          <w:rFonts w:ascii="Courier New" w:hAnsi="Courier New" w:cs="Courier New"/>
          <w:color w:val="808080"/>
          <w:sz w:val="20"/>
          <w:lang w:eastAsia="lt-LT"/>
        </w:rPr>
        <w:t>"&gt;&lt;/param&gt;</w:t>
      </w:r>
    </w:p>
    <w:p w14:paraId="00474EAD"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public</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void</w:t>
      </w:r>
      <w:r w:rsidRPr="009B4B88">
        <w:rPr>
          <w:rFonts w:ascii="Courier New" w:hAnsi="Courier New" w:cs="Courier New"/>
          <w:color w:val="000000"/>
          <w:sz w:val="20"/>
          <w:lang w:eastAsia="lt-LT"/>
        </w:rPr>
        <w:t xml:space="preserve"> DaugiausiaiKlausimuAtstovybeseIsvedimas(Atstovybes[] </w:t>
      </w:r>
    </w:p>
    <w:p w14:paraId="4AA1FCC4" w14:textId="77777777" w:rsidR="00C41A94"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AtstovybiuPav, DaugiausiaKlausimuAtskirai autoriaiAts,</w:t>
      </w:r>
    </w:p>
    <w:p w14:paraId="436AD4B4" w14:textId="77777777" w:rsidR="000265FA" w:rsidRPr="009B4B88" w:rsidRDefault="000265FA" w:rsidP="00C41A94">
      <w:pPr>
        <w:autoSpaceDE w:val="0"/>
        <w:autoSpaceDN w:val="0"/>
        <w:adjustRightInd w:val="0"/>
        <w:ind w:left="5760"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atstovybiuKiekis)</w:t>
      </w:r>
    </w:p>
    <w:p w14:paraId="746EDC06"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5BFBBBD4"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for</w:t>
      </w:r>
      <w:r w:rsidRPr="009B4B88">
        <w:rPr>
          <w:rFonts w:ascii="Courier New" w:hAnsi="Courier New" w:cs="Courier New"/>
          <w:color w:val="000000"/>
          <w:sz w:val="20"/>
          <w:lang w:eastAsia="lt-LT"/>
        </w:rPr>
        <w:t>(</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i = 0; i &lt; atstovybiuKiekis; i++)</w:t>
      </w:r>
    </w:p>
    <w:p w14:paraId="63619259"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31385479" w14:textId="77777777" w:rsidR="00C41A94" w:rsidRDefault="000265FA" w:rsidP="000265FA">
      <w:pPr>
        <w:autoSpaceDE w:val="0"/>
        <w:autoSpaceDN w:val="0"/>
        <w:adjustRightInd w:val="0"/>
        <w:ind w:firstLine="0"/>
        <w:jc w:val="left"/>
        <w:rPr>
          <w:rFonts w:ascii="Courier New" w:hAnsi="Courier New" w:cs="Courier New"/>
          <w:color w:val="A31515"/>
          <w:sz w:val="20"/>
          <w:lang w:eastAsia="lt-LT"/>
        </w:rPr>
      </w:pPr>
      <w:r w:rsidRPr="009B4B88">
        <w:rPr>
          <w:rFonts w:ascii="Courier New" w:hAnsi="Courier New" w:cs="Courier New"/>
          <w:color w:val="000000"/>
          <w:sz w:val="20"/>
          <w:lang w:eastAsia="lt-LT"/>
        </w:rPr>
        <w:t xml:space="preserve">                Console.WriteLine(</w:t>
      </w:r>
      <w:r w:rsidRPr="009B4B88">
        <w:rPr>
          <w:rFonts w:ascii="Courier New" w:hAnsi="Courier New" w:cs="Courier New"/>
          <w:color w:val="A31515"/>
          <w:sz w:val="20"/>
          <w:lang w:eastAsia="lt-LT"/>
        </w:rPr>
        <w:t xml:space="preserve">"Didziausias užduotų klausimų kiekis iš vieno </w:t>
      </w:r>
    </w:p>
    <w:p w14:paraId="590D6E43" w14:textId="77777777" w:rsidR="000265FA" w:rsidRPr="009B4B88" w:rsidRDefault="000265FA" w:rsidP="00C41A94">
      <w:pPr>
        <w:autoSpaceDE w:val="0"/>
        <w:autoSpaceDN w:val="0"/>
        <w:adjustRightInd w:val="0"/>
        <w:ind w:left="1440" w:firstLine="0"/>
        <w:jc w:val="left"/>
        <w:rPr>
          <w:rFonts w:ascii="Courier New" w:hAnsi="Courier New" w:cs="Courier New"/>
          <w:color w:val="000000"/>
          <w:sz w:val="20"/>
          <w:lang w:eastAsia="lt-LT"/>
        </w:rPr>
      </w:pPr>
      <w:r w:rsidRPr="009B4B88">
        <w:rPr>
          <w:rFonts w:ascii="Courier New" w:hAnsi="Courier New" w:cs="Courier New"/>
          <w:color w:val="A31515"/>
          <w:sz w:val="20"/>
          <w:lang w:eastAsia="lt-LT"/>
        </w:rPr>
        <w:t>žmogaus {0} atstovybėje yra {1}"</w:t>
      </w:r>
      <w:r w:rsidRPr="009B4B88">
        <w:rPr>
          <w:rFonts w:ascii="Courier New" w:hAnsi="Courier New" w:cs="Courier New"/>
          <w:color w:val="000000"/>
          <w:sz w:val="20"/>
          <w:lang w:eastAsia="lt-LT"/>
        </w:rPr>
        <w:t>, Atsto</w:t>
      </w:r>
      <w:r w:rsidR="00C41A94">
        <w:rPr>
          <w:rFonts w:ascii="Courier New" w:hAnsi="Courier New" w:cs="Courier New"/>
          <w:color w:val="000000"/>
          <w:sz w:val="20"/>
          <w:lang w:eastAsia="lt-LT"/>
        </w:rPr>
        <w:t>vybiuPav[i].atstovybesPav</w:t>
      </w:r>
      <w:r w:rsidRPr="009B4B88">
        <w:rPr>
          <w:rFonts w:ascii="Courier New" w:hAnsi="Courier New" w:cs="Courier New"/>
          <w:color w:val="000000"/>
          <w:sz w:val="20"/>
          <w:lang w:eastAsia="lt-LT"/>
        </w:rPr>
        <w:t xml:space="preserve">                             DaugiausiaiKlausimuAtstovybese(AtstovybiuPav[i], autoriaiAts));</w:t>
      </w:r>
    </w:p>
    <w:p w14:paraId="734BE50A"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419EB5A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Console.WriteLine(</w:t>
      </w:r>
      <w:r w:rsidRPr="009B4B88">
        <w:rPr>
          <w:rFonts w:ascii="Courier New" w:hAnsi="Courier New" w:cs="Courier New"/>
          <w:color w:val="A31515"/>
          <w:sz w:val="20"/>
          <w:lang w:eastAsia="lt-LT"/>
        </w:rPr>
        <w:t>"Klausimus uždavė: "</w:t>
      </w:r>
      <w:r w:rsidRPr="009B4B88">
        <w:rPr>
          <w:rFonts w:ascii="Courier New" w:hAnsi="Courier New" w:cs="Courier New"/>
          <w:color w:val="000000"/>
          <w:sz w:val="20"/>
          <w:lang w:eastAsia="lt-LT"/>
        </w:rPr>
        <w:t>);</w:t>
      </w:r>
    </w:p>
    <w:p w14:paraId="00AACB3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Console.WriteLine(</w:t>
      </w:r>
      <w:r w:rsidRPr="009B4B88">
        <w:rPr>
          <w:rFonts w:ascii="Courier New" w:hAnsi="Courier New" w:cs="Courier New"/>
          <w:color w:val="0000FF"/>
          <w:sz w:val="20"/>
          <w:lang w:eastAsia="lt-LT"/>
        </w:rPr>
        <w:t>new</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w:t>
      </w:r>
      <w:r w:rsidRPr="009B4B88">
        <w:rPr>
          <w:rFonts w:ascii="Courier New" w:hAnsi="Courier New" w:cs="Courier New"/>
          <w:color w:val="A31515"/>
          <w:sz w:val="20"/>
          <w:lang w:eastAsia="lt-LT"/>
        </w:rPr>
        <w:t>'-'</w:t>
      </w:r>
      <w:r w:rsidRPr="009B4B88">
        <w:rPr>
          <w:rFonts w:ascii="Courier New" w:hAnsi="Courier New" w:cs="Courier New"/>
          <w:color w:val="000000"/>
          <w:sz w:val="20"/>
          <w:lang w:eastAsia="lt-LT"/>
        </w:rPr>
        <w:t>, 26));</w:t>
      </w:r>
    </w:p>
    <w:p w14:paraId="3342BBC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222A56A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for</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j = 0; j &lt; autoriaiAts.autoriuKiekis; j++)</w:t>
      </w:r>
    </w:p>
    <w:p w14:paraId="4D4AFABA"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5081A0A7"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Console.WriteLine(</w:t>
      </w:r>
      <w:r w:rsidRPr="009B4B88">
        <w:rPr>
          <w:rFonts w:ascii="Courier New" w:hAnsi="Courier New" w:cs="Courier New"/>
          <w:color w:val="A31515"/>
          <w:sz w:val="20"/>
          <w:lang w:eastAsia="lt-LT"/>
        </w:rPr>
        <w:t>"| {0, -22} |"</w:t>
      </w:r>
      <w:r w:rsidRPr="009B4B88">
        <w:rPr>
          <w:rFonts w:ascii="Courier New" w:hAnsi="Courier New" w:cs="Courier New"/>
          <w:color w:val="000000"/>
          <w:sz w:val="20"/>
          <w:lang w:eastAsia="lt-LT"/>
        </w:rPr>
        <w:t xml:space="preserve">, </w:t>
      </w:r>
    </w:p>
    <w:p w14:paraId="17FCF831"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autoriaiAts.GautiAutoriu(j));</w:t>
      </w:r>
    </w:p>
    <w:p w14:paraId="5ECA3B4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0F50031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0B9307A3"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Console.WriteLine(</w:t>
      </w:r>
      <w:r w:rsidRPr="009B4B88">
        <w:rPr>
          <w:rFonts w:ascii="Courier New" w:hAnsi="Courier New" w:cs="Courier New"/>
          <w:color w:val="0000FF"/>
          <w:sz w:val="20"/>
          <w:lang w:eastAsia="lt-LT"/>
        </w:rPr>
        <w:t>new</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w:t>
      </w:r>
      <w:r w:rsidRPr="009B4B88">
        <w:rPr>
          <w:rFonts w:ascii="Courier New" w:hAnsi="Courier New" w:cs="Courier New"/>
          <w:color w:val="A31515"/>
          <w:sz w:val="20"/>
          <w:lang w:eastAsia="lt-LT"/>
        </w:rPr>
        <w:t>'-'</w:t>
      </w:r>
      <w:r w:rsidRPr="009B4B88">
        <w:rPr>
          <w:rFonts w:ascii="Courier New" w:hAnsi="Courier New" w:cs="Courier New"/>
          <w:color w:val="000000"/>
          <w:sz w:val="20"/>
          <w:lang w:eastAsia="lt-LT"/>
        </w:rPr>
        <w:t>, 26));</w:t>
      </w:r>
    </w:p>
    <w:p w14:paraId="2298A4E0"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Console.WriteLine();</w:t>
      </w:r>
    </w:p>
    <w:p w14:paraId="54F9E2BE"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117C63CD" w14:textId="77777777" w:rsidR="000265FA" w:rsidRPr="009B4B88" w:rsidRDefault="000265FA" w:rsidP="000265FA">
      <w:pPr>
        <w:pStyle w:val="Programostekstas"/>
        <w:rPr>
          <w:rFonts w:cs="Courier New"/>
          <w:b/>
        </w:rPr>
      </w:pPr>
      <w:r w:rsidRPr="009B4B88">
        <w:rPr>
          <w:rFonts w:cs="Courier New"/>
          <w:color w:val="000000"/>
          <w:lang w:eastAsia="lt-LT"/>
        </w:rPr>
        <w:t xml:space="preserve">        }</w:t>
      </w:r>
    </w:p>
    <w:p w14:paraId="6C0D5B9A"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5780229F"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69BD1B6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nesikartojančių temų ir jų kiekių išvedimas</w:t>
      </w:r>
    </w:p>
    <w:p w14:paraId="16D04E7A"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505F69EC"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temos</w:t>
      </w:r>
      <w:r w:rsidRPr="009B4B88">
        <w:rPr>
          <w:rFonts w:ascii="Courier New" w:hAnsi="Courier New" w:cs="Courier New"/>
          <w:color w:val="808080"/>
          <w:sz w:val="20"/>
          <w:lang w:eastAsia="lt-LT"/>
        </w:rPr>
        <w:t>"&gt;&lt;/param&gt;</w:t>
      </w:r>
    </w:p>
    <w:p w14:paraId="776F6723"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public</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void</w:t>
      </w:r>
      <w:r w:rsidRPr="009B4B88">
        <w:rPr>
          <w:rFonts w:ascii="Courier New" w:hAnsi="Courier New" w:cs="Courier New"/>
          <w:color w:val="000000"/>
          <w:sz w:val="20"/>
          <w:lang w:eastAsia="lt-LT"/>
        </w:rPr>
        <w:t xml:space="preserve"> SkirtinguTemuIsvedimas(TemuKonteineris temos)</w:t>
      </w:r>
    </w:p>
    <w:p w14:paraId="07D492D8"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011215F4" w14:textId="77777777" w:rsidR="003A1C1F" w:rsidRDefault="000265FA" w:rsidP="000265FA">
      <w:pPr>
        <w:autoSpaceDE w:val="0"/>
        <w:autoSpaceDN w:val="0"/>
        <w:adjustRightInd w:val="0"/>
        <w:ind w:firstLine="0"/>
        <w:jc w:val="left"/>
        <w:rPr>
          <w:rFonts w:ascii="Courier New" w:hAnsi="Courier New" w:cs="Courier New"/>
          <w:color w:val="A31515"/>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xml:space="preserve"> failoVardas = </w:t>
      </w:r>
      <w:r w:rsidRPr="009B4B88">
        <w:rPr>
          <w:rFonts w:ascii="Courier New" w:hAnsi="Courier New" w:cs="Courier New"/>
          <w:color w:val="A31515"/>
          <w:sz w:val="20"/>
          <w:lang w:eastAsia="lt-LT"/>
        </w:rPr>
        <w:t xml:space="preserve">"C: /Users/Mantas/OneDrive - Kaunas University of </w:t>
      </w:r>
    </w:p>
    <w:p w14:paraId="2DE0EEEF" w14:textId="77777777" w:rsidR="003A1C1F" w:rsidRDefault="003A1C1F" w:rsidP="000265FA">
      <w:pPr>
        <w:autoSpaceDE w:val="0"/>
        <w:autoSpaceDN w:val="0"/>
        <w:adjustRightInd w:val="0"/>
        <w:ind w:firstLine="0"/>
        <w:jc w:val="left"/>
        <w:rPr>
          <w:rFonts w:ascii="Courier New" w:hAnsi="Courier New" w:cs="Courier New"/>
          <w:color w:val="A31515"/>
          <w:sz w:val="20"/>
          <w:lang w:eastAsia="lt-LT"/>
        </w:rPr>
      </w:pPr>
      <w:r>
        <w:rPr>
          <w:rFonts w:ascii="Courier New" w:hAnsi="Courier New" w:cs="Courier New"/>
          <w:color w:val="A31515"/>
          <w:sz w:val="20"/>
          <w:lang w:eastAsia="lt-LT"/>
        </w:rPr>
        <w:tab/>
      </w:r>
      <w:r>
        <w:rPr>
          <w:rFonts w:ascii="Courier New" w:hAnsi="Courier New" w:cs="Courier New"/>
          <w:color w:val="A31515"/>
          <w:sz w:val="20"/>
          <w:lang w:eastAsia="lt-LT"/>
        </w:rPr>
        <w:tab/>
      </w:r>
      <w:r w:rsidR="000265FA" w:rsidRPr="009B4B88">
        <w:rPr>
          <w:rFonts w:ascii="Courier New" w:hAnsi="Courier New" w:cs="Courier New"/>
          <w:color w:val="A31515"/>
          <w:sz w:val="20"/>
          <w:lang w:eastAsia="lt-LT"/>
        </w:rPr>
        <w:t xml:space="preserve">Technology/OP/Laboratoriniai darbai/L.1 Proto musis/L.1 Proto </w:t>
      </w:r>
    </w:p>
    <w:p w14:paraId="293B10A2" w14:textId="77777777" w:rsidR="000265FA" w:rsidRPr="009B4B88" w:rsidRDefault="003A1C1F"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A31515"/>
          <w:sz w:val="20"/>
          <w:lang w:eastAsia="lt-LT"/>
        </w:rPr>
        <w:tab/>
      </w:r>
      <w:r>
        <w:rPr>
          <w:rFonts w:ascii="Courier New" w:hAnsi="Courier New" w:cs="Courier New"/>
          <w:color w:val="A31515"/>
          <w:sz w:val="20"/>
          <w:lang w:eastAsia="lt-LT"/>
        </w:rPr>
        <w:tab/>
      </w:r>
      <w:r>
        <w:rPr>
          <w:rFonts w:ascii="Courier New" w:hAnsi="Courier New" w:cs="Courier New"/>
          <w:color w:val="A31515"/>
          <w:sz w:val="20"/>
          <w:lang w:eastAsia="lt-LT"/>
        </w:rPr>
        <w:tab/>
      </w:r>
      <w:r>
        <w:rPr>
          <w:rFonts w:ascii="Courier New" w:hAnsi="Courier New" w:cs="Courier New"/>
          <w:color w:val="A31515"/>
          <w:sz w:val="20"/>
          <w:lang w:eastAsia="lt-LT"/>
        </w:rPr>
        <w:tab/>
      </w:r>
      <w:r>
        <w:rPr>
          <w:rFonts w:ascii="Courier New" w:hAnsi="Courier New" w:cs="Courier New"/>
          <w:color w:val="A31515"/>
          <w:sz w:val="20"/>
          <w:lang w:eastAsia="lt-LT"/>
        </w:rPr>
        <w:tab/>
      </w:r>
      <w:r w:rsidR="000265FA" w:rsidRPr="009B4B88">
        <w:rPr>
          <w:rFonts w:ascii="Courier New" w:hAnsi="Courier New" w:cs="Courier New"/>
          <w:color w:val="A31515"/>
          <w:sz w:val="20"/>
          <w:lang w:eastAsia="lt-LT"/>
        </w:rPr>
        <w:t>musis/U2-5_Mantas_Danauskas/TemųSkaičius.csv"</w:t>
      </w:r>
      <w:r w:rsidR="000265FA" w:rsidRPr="009B4B88">
        <w:rPr>
          <w:rFonts w:ascii="Courier New" w:hAnsi="Courier New" w:cs="Courier New"/>
          <w:color w:val="000000"/>
          <w:sz w:val="20"/>
          <w:lang w:eastAsia="lt-LT"/>
        </w:rPr>
        <w:t>;</w:t>
      </w:r>
    </w:p>
    <w:p w14:paraId="59F9D29B"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60116BE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using</w:t>
      </w:r>
      <w:r w:rsidRPr="009B4B88">
        <w:rPr>
          <w:rFonts w:ascii="Courier New" w:hAnsi="Courier New" w:cs="Courier New"/>
          <w:color w:val="000000"/>
          <w:sz w:val="20"/>
          <w:lang w:eastAsia="lt-LT"/>
        </w:rPr>
        <w:t xml:space="preserve"> (StreamWriter rasyti = </w:t>
      </w:r>
      <w:r w:rsidRPr="009B4B88">
        <w:rPr>
          <w:rFonts w:ascii="Courier New" w:hAnsi="Courier New" w:cs="Courier New"/>
          <w:color w:val="0000FF"/>
          <w:sz w:val="20"/>
          <w:lang w:eastAsia="lt-LT"/>
        </w:rPr>
        <w:t>new</w:t>
      </w:r>
      <w:r w:rsidRPr="009B4B88">
        <w:rPr>
          <w:rFonts w:ascii="Courier New" w:hAnsi="Courier New" w:cs="Courier New"/>
          <w:color w:val="000000"/>
          <w:sz w:val="20"/>
          <w:lang w:eastAsia="lt-LT"/>
        </w:rPr>
        <w:t xml:space="preserve"> StreamWriter(failoVardas))</w:t>
      </w:r>
    </w:p>
    <w:p w14:paraId="176521C9"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1DCDDD96"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for</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i = 0; i &lt; temos.temuKiekis; i++)</w:t>
      </w:r>
    </w:p>
    <w:p w14:paraId="7DBA747E"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7513FE08" w14:textId="77777777" w:rsidR="003A1C1F"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rasyti.WriteLine(</w:t>
      </w:r>
      <w:r w:rsidRPr="009B4B88">
        <w:rPr>
          <w:rFonts w:ascii="Courier New" w:hAnsi="Courier New" w:cs="Courier New"/>
          <w:color w:val="A31515"/>
          <w:sz w:val="20"/>
          <w:lang w:eastAsia="lt-LT"/>
        </w:rPr>
        <w:t>"{0};{1}"</w:t>
      </w:r>
      <w:r w:rsidRPr="009B4B88">
        <w:rPr>
          <w:rFonts w:ascii="Courier New" w:hAnsi="Courier New" w:cs="Courier New"/>
          <w:color w:val="000000"/>
          <w:sz w:val="20"/>
          <w:lang w:eastAsia="lt-LT"/>
        </w:rPr>
        <w:t xml:space="preserve">, temos.GautiTema(i).TemosPav, </w:t>
      </w:r>
    </w:p>
    <w:p w14:paraId="1B056747" w14:textId="77777777" w:rsidR="000265FA" w:rsidRPr="009B4B88" w:rsidRDefault="003A1C1F"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temos.GautiTema(i).TemuKiekis);</w:t>
      </w:r>
    </w:p>
    <w:p w14:paraId="3957D7B3"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79FABDBF"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234E52C8"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0ECA8904"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0AF72770"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46B0A404"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klausimų, pasikartojusių keliose atstovybėse, išvedimas</w:t>
      </w:r>
    </w:p>
    <w:p w14:paraId="01910D5E"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34BA6F72"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AtstovybiuPav</w:t>
      </w:r>
      <w:r w:rsidRPr="009B4B88">
        <w:rPr>
          <w:rFonts w:ascii="Courier New" w:hAnsi="Courier New" w:cs="Courier New"/>
          <w:color w:val="808080"/>
          <w:sz w:val="20"/>
          <w:lang w:eastAsia="lt-LT"/>
        </w:rPr>
        <w:t>"&gt;&lt;/param&gt;</w:t>
      </w:r>
    </w:p>
    <w:p w14:paraId="6F5226E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atstovybiuKiekis</w:t>
      </w:r>
      <w:r w:rsidRPr="009B4B88">
        <w:rPr>
          <w:rFonts w:ascii="Courier New" w:hAnsi="Courier New" w:cs="Courier New"/>
          <w:color w:val="808080"/>
          <w:sz w:val="20"/>
          <w:lang w:eastAsia="lt-LT"/>
        </w:rPr>
        <w:t>"&gt;&lt;/param&gt;</w:t>
      </w:r>
    </w:p>
    <w:p w14:paraId="3DAB63FE" w14:textId="77777777" w:rsidR="003A1C1F"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public</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void</w:t>
      </w:r>
      <w:r w:rsidRPr="009B4B88">
        <w:rPr>
          <w:rFonts w:ascii="Courier New" w:hAnsi="Courier New" w:cs="Courier New"/>
          <w:color w:val="000000"/>
          <w:sz w:val="20"/>
          <w:lang w:eastAsia="lt-LT"/>
        </w:rPr>
        <w:t xml:space="preserve"> VienoduKlausimuIsvedimas(Atstovybes[] AtstovybiuPav,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w:t>
      </w:r>
    </w:p>
    <w:p w14:paraId="7327D113" w14:textId="77777777" w:rsidR="000265FA" w:rsidRPr="009B4B88" w:rsidRDefault="003A1C1F"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lastRenderedPageBreak/>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atstovybiuKiekis)</w:t>
      </w:r>
    </w:p>
    <w:p w14:paraId="598CC2E2"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081D310C" w14:textId="77777777" w:rsidR="003A1C1F"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xml:space="preserve"> [] VienoduKlausimuSarasas = VienodiKlausimai(AtstovybiuPav, </w:t>
      </w:r>
    </w:p>
    <w:p w14:paraId="62EF3DC6" w14:textId="77777777" w:rsidR="000265FA" w:rsidRPr="009B4B88" w:rsidRDefault="003A1C1F"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atstovybiuKiekis);</w:t>
      </w:r>
    </w:p>
    <w:p w14:paraId="0F21B969" w14:textId="77777777" w:rsidR="003A1C1F" w:rsidRDefault="000265FA" w:rsidP="000265FA">
      <w:pPr>
        <w:autoSpaceDE w:val="0"/>
        <w:autoSpaceDN w:val="0"/>
        <w:adjustRightInd w:val="0"/>
        <w:ind w:firstLine="0"/>
        <w:jc w:val="left"/>
        <w:rPr>
          <w:rFonts w:ascii="Courier New" w:hAnsi="Courier New" w:cs="Courier New"/>
          <w:color w:val="A31515"/>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xml:space="preserve"> failoVardas = </w:t>
      </w:r>
      <w:r w:rsidRPr="009B4B88">
        <w:rPr>
          <w:rFonts w:ascii="Courier New" w:hAnsi="Courier New" w:cs="Courier New"/>
          <w:color w:val="A31515"/>
          <w:sz w:val="20"/>
          <w:lang w:eastAsia="lt-LT"/>
        </w:rPr>
        <w:t xml:space="preserve">"C: /Users/Mantas/OneDrive - Kaunas University of </w:t>
      </w:r>
    </w:p>
    <w:p w14:paraId="1BD2BAE0" w14:textId="77777777" w:rsidR="003A1C1F" w:rsidRDefault="003A1C1F" w:rsidP="000265FA">
      <w:pPr>
        <w:autoSpaceDE w:val="0"/>
        <w:autoSpaceDN w:val="0"/>
        <w:adjustRightInd w:val="0"/>
        <w:ind w:firstLine="0"/>
        <w:jc w:val="left"/>
        <w:rPr>
          <w:rFonts w:ascii="Courier New" w:hAnsi="Courier New" w:cs="Courier New"/>
          <w:color w:val="A31515"/>
          <w:sz w:val="20"/>
          <w:lang w:eastAsia="lt-LT"/>
        </w:rPr>
      </w:pPr>
      <w:r>
        <w:rPr>
          <w:rFonts w:ascii="Courier New" w:hAnsi="Courier New" w:cs="Courier New"/>
          <w:color w:val="A31515"/>
          <w:sz w:val="20"/>
          <w:lang w:eastAsia="lt-LT"/>
        </w:rPr>
        <w:tab/>
      </w:r>
      <w:r>
        <w:rPr>
          <w:rFonts w:ascii="Courier New" w:hAnsi="Courier New" w:cs="Courier New"/>
          <w:color w:val="A31515"/>
          <w:sz w:val="20"/>
          <w:lang w:eastAsia="lt-LT"/>
        </w:rPr>
        <w:tab/>
      </w:r>
      <w:r w:rsidR="000265FA" w:rsidRPr="009B4B88">
        <w:rPr>
          <w:rFonts w:ascii="Courier New" w:hAnsi="Courier New" w:cs="Courier New"/>
          <w:color w:val="A31515"/>
          <w:sz w:val="20"/>
          <w:lang w:eastAsia="lt-LT"/>
        </w:rPr>
        <w:t xml:space="preserve">Technology/OP/Laboratoriniai darbai/L.1 Proto musis/L.1 Proto </w:t>
      </w:r>
    </w:p>
    <w:p w14:paraId="7E57F305" w14:textId="77777777" w:rsidR="000265FA" w:rsidRPr="009B4B88" w:rsidRDefault="003A1C1F"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A31515"/>
          <w:sz w:val="20"/>
          <w:lang w:eastAsia="lt-LT"/>
        </w:rPr>
        <w:tab/>
      </w:r>
      <w:r>
        <w:rPr>
          <w:rFonts w:ascii="Courier New" w:hAnsi="Courier New" w:cs="Courier New"/>
          <w:color w:val="A31515"/>
          <w:sz w:val="20"/>
          <w:lang w:eastAsia="lt-LT"/>
        </w:rPr>
        <w:tab/>
      </w:r>
      <w:r w:rsidR="000265FA" w:rsidRPr="009B4B88">
        <w:rPr>
          <w:rFonts w:ascii="Courier New" w:hAnsi="Courier New" w:cs="Courier New"/>
          <w:color w:val="A31515"/>
          <w:sz w:val="20"/>
          <w:lang w:eastAsia="lt-LT"/>
        </w:rPr>
        <w:t>musis/U2-5_Mantas_Danauskas/VienodiKlausimai.csv"</w:t>
      </w:r>
      <w:r w:rsidR="000265FA" w:rsidRPr="009B4B88">
        <w:rPr>
          <w:rFonts w:ascii="Courier New" w:hAnsi="Courier New" w:cs="Courier New"/>
          <w:color w:val="000000"/>
          <w:sz w:val="20"/>
          <w:lang w:eastAsia="lt-LT"/>
        </w:rPr>
        <w:t>;</w:t>
      </w:r>
    </w:p>
    <w:p w14:paraId="0F130A3E"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i = 0;</w:t>
      </w:r>
    </w:p>
    <w:p w14:paraId="687CB713"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138849D8"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using</w:t>
      </w:r>
      <w:r w:rsidRPr="009B4B88">
        <w:rPr>
          <w:rFonts w:ascii="Courier New" w:hAnsi="Courier New" w:cs="Courier New"/>
          <w:color w:val="000000"/>
          <w:sz w:val="20"/>
          <w:lang w:eastAsia="lt-LT"/>
        </w:rPr>
        <w:t xml:space="preserve"> (StreamWriter irasyti = </w:t>
      </w:r>
      <w:r w:rsidRPr="009B4B88">
        <w:rPr>
          <w:rFonts w:ascii="Courier New" w:hAnsi="Courier New" w:cs="Courier New"/>
          <w:color w:val="0000FF"/>
          <w:sz w:val="20"/>
          <w:lang w:eastAsia="lt-LT"/>
        </w:rPr>
        <w:t>new</w:t>
      </w:r>
      <w:r w:rsidRPr="009B4B88">
        <w:rPr>
          <w:rFonts w:ascii="Courier New" w:hAnsi="Courier New" w:cs="Courier New"/>
          <w:color w:val="000000"/>
          <w:sz w:val="20"/>
          <w:lang w:eastAsia="lt-LT"/>
        </w:rPr>
        <w:t xml:space="preserve"> StreamWriter(failoVardas))</w:t>
      </w:r>
    </w:p>
    <w:p w14:paraId="6E859332" w14:textId="4CD94A88" w:rsidR="000265FA"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53F8B06D" w14:textId="3B52B384" w:rsidR="00CA6DDB" w:rsidRPr="00CA6DDB" w:rsidRDefault="00CA6DDB" w:rsidP="00CA6DDB">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Pr="00CA6DDB">
        <w:rPr>
          <w:rFonts w:ascii="Courier New" w:hAnsi="Courier New" w:cs="Courier New"/>
          <w:color w:val="0000FF"/>
          <w:sz w:val="20"/>
          <w:lang w:eastAsia="lt-LT"/>
        </w:rPr>
        <w:t>if</w:t>
      </w:r>
      <w:r w:rsidRPr="00CA6DDB">
        <w:rPr>
          <w:rFonts w:ascii="Courier New" w:hAnsi="Courier New" w:cs="Courier New"/>
          <w:color w:val="000000"/>
          <w:sz w:val="20"/>
          <w:lang w:eastAsia="lt-LT"/>
        </w:rPr>
        <w:t xml:space="preserve"> (VienoduKlausimuSarasas[0] == </w:t>
      </w:r>
      <w:r w:rsidRPr="00CA6DDB">
        <w:rPr>
          <w:rFonts w:ascii="Courier New" w:hAnsi="Courier New" w:cs="Courier New"/>
          <w:color w:val="0000FF"/>
          <w:sz w:val="20"/>
          <w:lang w:eastAsia="lt-LT"/>
        </w:rPr>
        <w:t>null</w:t>
      </w:r>
      <w:r w:rsidRPr="00CA6DDB">
        <w:rPr>
          <w:rFonts w:ascii="Courier New" w:hAnsi="Courier New" w:cs="Courier New"/>
          <w:color w:val="000000"/>
          <w:sz w:val="20"/>
          <w:lang w:eastAsia="lt-LT"/>
        </w:rPr>
        <w:t>)</w:t>
      </w:r>
    </w:p>
    <w:p w14:paraId="069529EE" w14:textId="5FF256CC" w:rsidR="00CA6DDB" w:rsidRPr="00CA6DDB" w:rsidRDefault="00CA6DDB" w:rsidP="00CA6DDB">
      <w:pPr>
        <w:autoSpaceDE w:val="0"/>
        <w:autoSpaceDN w:val="0"/>
        <w:adjustRightInd w:val="0"/>
        <w:ind w:firstLine="0"/>
        <w:jc w:val="left"/>
        <w:rPr>
          <w:rFonts w:ascii="Courier New" w:hAnsi="Courier New" w:cs="Courier New"/>
          <w:color w:val="000000"/>
          <w:sz w:val="20"/>
          <w:lang w:eastAsia="lt-LT"/>
        </w:rPr>
      </w:pPr>
      <w:r w:rsidRPr="00CA6DDB">
        <w:rPr>
          <w:rFonts w:ascii="Courier New" w:hAnsi="Courier New" w:cs="Courier New"/>
          <w:color w:val="000000"/>
          <w:sz w:val="20"/>
          <w:lang w:eastAsia="lt-LT"/>
        </w:rPr>
        <w:t xml:space="preserve">                    </w:t>
      </w:r>
      <w:r>
        <w:rPr>
          <w:rFonts w:ascii="Courier New" w:hAnsi="Courier New" w:cs="Courier New"/>
          <w:color w:val="000000"/>
          <w:sz w:val="20"/>
          <w:lang w:eastAsia="lt-LT"/>
        </w:rPr>
        <w:tab/>
      </w:r>
      <w:r w:rsidRPr="00CA6DDB">
        <w:rPr>
          <w:rFonts w:ascii="Courier New" w:hAnsi="Courier New" w:cs="Courier New"/>
          <w:color w:val="000000"/>
          <w:sz w:val="20"/>
          <w:lang w:eastAsia="lt-LT"/>
        </w:rPr>
        <w:t>irasyti.WriteLine(</w:t>
      </w:r>
      <w:r w:rsidRPr="00CA6DDB">
        <w:rPr>
          <w:rFonts w:ascii="Courier New" w:hAnsi="Courier New" w:cs="Courier New"/>
          <w:color w:val="A31515"/>
          <w:sz w:val="20"/>
          <w:lang w:eastAsia="lt-LT"/>
        </w:rPr>
        <w:t>"Pasikartojančių klausimų nėra"</w:t>
      </w:r>
      <w:r w:rsidRPr="00CA6DDB">
        <w:rPr>
          <w:rFonts w:ascii="Courier New" w:hAnsi="Courier New" w:cs="Courier New"/>
          <w:color w:val="000000"/>
          <w:sz w:val="20"/>
          <w:lang w:eastAsia="lt-LT"/>
        </w:rPr>
        <w:t>);</w:t>
      </w:r>
    </w:p>
    <w:p w14:paraId="470D2BC8" w14:textId="00D7B1C3" w:rsidR="00CA6DDB" w:rsidRPr="00CA6DDB" w:rsidRDefault="00CA6DDB" w:rsidP="00CA6DDB">
      <w:pPr>
        <w:autoSpaceDE w:val="0"/>
        <w:autoSpaceDN w:val="0"/>
        <w:adjustRightInd w:val="0"/>
        <w:ind w:firstLine="0"/>
        <w:jc w:val="left"/>
        <w:rPr>
          <w:rFonts w:ascii="Courier New" w:hAnsi="Courier New" w:cs="Courier New"/>
          <w:color w:val="000000"/>
          <w:sz w:val="20"/>
          <w:lang w:eastAsia="lt-LT"/>
        </w:rPr>
      </w:pPr>
      <w:r w:rsidRPr="00CA6DDB">
        <w:rPr>
          <w:rFonts w:ascii="Courier New" w:hAnsi="Courier New" w:cs="Courier New"/>
          <w:color w:val="000000"/>
          <w:sz w:val="20"/>
          <w:lang w:eastAsia="lt-LT"/>
        </w:rPr>
        <w:t xml:space="preserve">            </w:t>
      </w:r>
      <w:r>
        <w:rPr>
          <w:rFonts w:ascii="Courier New" w:hAnsi="Courier New" w:cs="Courier New"/>
          <w:color w:val="000000"/>
          <w:sz w:val="20"/>
          <w:lang w:eastAsia="lt-LT"/>
        </w:rPr>
        <w:tab/>
      </w:r>
      <w:r w:rsidRPr="00CA6DDB">
        <w:rPr>
          <w:rFonts w:ascii="Courier New" w:hAnsi="Courier New" w:cs="Courier New"/>
          <w:color w:val="0000FF"/>
          <w:sz w:val="20"/>
          <w:lang w:eastAsia="lt-LT"/>
        </w:rPr>
        <w:t>else</w:t>
      </w:r>
    </w:p>
    <w:p w14:paraId="156CDA0E" w14:textId="0ED82F5B"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00CA6DDB">
        <w:rPr>
          <w:rFonts w:ascii="Courier New" w:hAnsi="Courier New" w:cs="Courier New"/>
          <w:color w:val="000000"/>
          <w:sz w:val="20"/>
          <w:lang w:eastAsia="lt-LT"/>
        </w:rPr>
        <w:tab/>
      </w:r>
      <w:r w:rsidR="00CA6DDB">
        <w:rPr>
          <w:rFonts w:ascii="Courier New" w:hAnsi="Courier New" w:cs="Courier New"/>
          <w:color w:val="000000"/>
          <w:sz w:val="20"/>
          <w:lang w:eastAsia="lt-LT"/>
        </w:rPr>
        <w:tab/>
      </w:r>
      <w:r w:rsidRPr="009B4B88">
        <w:rPr>
          <w:rFonts w:ascii="Courier New" w:hAnsi="Courier New" w:cs="Courier New"/>
          <w:color w:val="0000FF"/>
          <w:sz w:val="20"/>
          <w:lang w:eastAsia="lt-LT"/>
        </w:rPr>
        <w:t>while</w:t>
      </w:r>
      <w:r w:rsidRPr="009B4B88">
        <w:rPr>
          <w:rFonts w:ascii="Courier New" w:hAnsi="Courier New" w:cs="Courier New"/>
          <w:color w:val="000000"/>
          <w:sz w:val="20"/>
          <w:lang w:eastAsia="lt-LT"/>
        </w:rPr>
        <w:t xml:space="preserve"> (VienoduKlausimuSarasas[i] != </w:t>
      </w:r>
      <w:r w:rsidRPr="009B4B88">
        <w:rPr>
          <w:rFonts w:ascii="Courier New" w:hAnsi="Courier New" w:cs="Courier New"/>
          <w:color w:val="0000FF"/>
          <w:sz w:val="20"/>
          <w:lang w:eastAsia="lt-LT"/>
        </w:rPr>
        <w:t>null</w:t>
      </w:r>
      <w:r w:rsidRPr="009B4B88">
        <w:rPr>
          <w:rFonts w:ascii="Courier New" w:hAnsi="Courier New" w:cs="Courier New"/>
          <w:color w:val="000000"/>
          <w:sz w:val="20"/>
          <w:lang w:eastAsia="lt-LT"/>
        </w:rPr>
        <w:t>)</w:t>
      </w:r>
    </w:p>
    <w:p w14:paraId="0BF60C5A" w14:textId="2E905321"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00CA6DDB">
        <w:rPr>
          <w:rFonts w:ascii="Courier New" w:hAnsi="Courier New" w:cs="Courier New"/>
          <w:color w:val="000000"/>
          <w:sz w:val="20"/>
          <w:lang w:eastAsia="lt-LT"/>
        </w:rPr>
        <w:tab/>
      </w:r>
      <w:r w:rsidR="00CA6DDB">
        <w:rPr>
          <w:rFonts w:ascii="Courier New" w:hAnsi="Courier New" w:cs="Courier New"/>
          <w:color w:val="000000"/>
          <w:sz w:val="20"/>
          <w:lang w:eastAsia="lt-LT"/>
        </w:rPr>
        <w:tab/>
      </w:r>
      <w:r w:rsidRPr="009B4B88">
        <w:rPr>
          <w:rFonts w:ascii="Courier New" w:hAnsi="Courier New" w:cs="Courier New"/>
          <w:color w:val="000000"/>
          <w:sz w:val="20"/>
          <w:lang w:eastAsia="lt-LT"/>
        </w:rPr>
        <w:t>{</w:t>
      </w:r>
    </w:p>
    <w:p w14:paraId="7944942F" w14:textId="358E1014"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00CA6DDB">
        <w:rPr>
          <w:rFonts w:ascii="Courier New" w:hAnsi="Courier New" w:cs="Courier New"/>
          <w:color w:val="000000"/>
          <w:sz w:val="20"/>
          <w:lang w:eastAsia="lt-LT"/>
        </w:rPr>
        <w:tab/>
        <w:t xml:space="preserve">    </w:t>
      </w:r>
      <w:r w:rsidRPr="009B4B88">
        <w:rPr>
          <w:rFonts w:ascii="Courier New" w:hAnsi="Courier New" w:cs="Courier New"/>
          <w:color w:val="000000"/>
          <w:sz w:val="20"/>
          <w:lang w:eastAsia="lt-LT"/>
        </w:rPr>
        <w:t>irasyti.WriteLine(VienoduKlausimuSarasas[i]);</w:t>
      </w:r>
    </w:p>
    <w:p w14:paraId="56F5D7D1" w14:textId="552A8AAD"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00CA6DDB">
        <w:rPr>
          <w:rFonts w:ascii="Courier New" w:hAnsi="Courier New" w:cs="Courier New"/>
          <w:color w:val="000000"/>
          <w:sz w:val="20"/>
          <w:lang w:eastAsia="lt-LT"/>
        </w:rPr>
        <w:tab/>
        <w:t xml:space="preserve">    </w:t>
      </w:r>
      <w:r w:rsidRPr="009B4B88">
        <w:rPr>
          <w:rFonts w:ascii="Courier New" w:hAnsi="Courier New" w:cs="Courier New"/>
          <w:color w:val="000000"/>
          <w:sz w:val="20"/>
          <w:lang w:eastAsia="lt-LT"/>
        </w:rPr>
        <w:t>i++;</w:t>
      </w:r>
    </w:p>
    <w:p w14:paraId="306559CC" w14:textId="519930FD"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00CA6DDB">
        <w:rPr>
          <w:rFonts w:ascii="Courier New" w:hAnsi="Courier New" w:cs="Courier New"/>
          <w:color w:val="000000"/>
          <w:sz w:val="20"/>
          <w:lang w:eastAsia="lt-LT"/>
        </w:rPr>
        <w:tab/>
      </w:r>
      <w:r w:rsidR="00CA6DDB">
        <w:rPr>
          <w:rFonts w:ascii="Courier New" w:hAnsi="Courier New" w:cs="Courier New"/>
          <w:color w:val="000000"/>
          <w:sz w:val="20"/>
          <w:lang w:eastAsia="lt-LT"/>
        </w:rPr>
        <w:tab/>
      </w:r>
      <w:r w:rsidRPr="009B4B88">
        <w:rPr>
          <w:rFonts w:ascii="Courier New" w:hAnsi="Courier New" w:cs="Courier New"/>
          <w:color w:val="000000"/>
          <w:sz w:val="20"/>
          <w:lang w:eastAsia="lt-LT"/>
        </w:rPr>
        <w:t>}</w:t>
      </w:r>
    </w:p>
    <w:p w14:paraId="3B32BE0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24B0E0FF" w14:textId="77777777" w:rsidR="000265FA"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30B450EF" w14:textId="77777777" w:rsidR="00781311" w:rsidRDefault="00781311" w:rsidP="000265FA">
      <w:pPr>
        <w:autoSpaceDE w:val="0"/>
        <w:autoSpaceDN w:val="0"/>
        <w:adjustRightInd w:val="0"/>
        <w:ind w:firstLine="0"/>
        <w:jc w:val="left"/>
        <w:rPr>
          <w:rFonts w:ascii="Courier New" w:hAnsi="Courier New" w:cs="Courier New"/>
          <w:color w:val="000000"/>
          <w:sz w:val="20"/>
          <w:lang w:eastAsia="lt-LT"/>
        </w:rPr>
      </w:pPr>
    </w:p>
    <w:p w14:paraId="1091A071" w14:textId="77777777" w:rsidR="00781311" w:rsidRPr="00781311" w:rsidRDefault="00781311" w:rsidP="00781311">
      <w:pPr>
        <w:autoSpaceDE w:val="0"/>
        <w:autoSpaceDN w:val="0"/>
        <w:adjustRightInd w:val="0"/>
        <w:ind w:left="720" w:firstLine="0"/>
        <w:jc w:val="left"/>
        <w:rPr>
          <w:rFonts w:ascii="Courier New" w:hAnsi="Courier New" w:cs="Courier New"/>
          <w:color w:val="000000"/>
          <w:sz w:val="20"/>
          <w:lang w:eastAsia="lt-LT"/>
        </w:rPr>
      </w:pPr>
      <w:r>
        <w:rPr>
          <w:rFonts w:ascii="Courier New" w:hAnsi="Courier New" w:cs="Courier New"/>
          <w:color w:val="808080"/>
          <w:sz w:val="20"/>
          <w:lang w:eastAsia="lt-LT"/>
        </w:rPr>
        <w:t xml:space="preserve">  </w:t>
      </w:r>
      <w:r w:rsidRPr="00781311">
        <w:rPr>
          <w:rFonts w:ascii="Courier New" w:hAnsi="Courier New" w:cs="Courier New"/>
          <w:color w:val="808080"/>
          <w:sz w:val="20"/>
          <w:lang w:eastAsia="lt-LT"/>
        </w:rPr>
        <w:t>///</w:t>
      </w:r>
      <w:r w:rsidRPr="00781311">
        <w:rPr>
          <w:rFonts w:ascii="Courier New" w:hAnsi="Courier New" w:cs="Courier New"/>
          <w:color w:val="008000"/>
          <w:sz w:val="20"/>
          <w:lang w:eastAsia="lt-LT"/>
        </w:rPr>
        <w:t xml:space="preserve"> </w:t>
      </w:r>
      <w:r w:rsidRPr="00781311">
        <w:rPr>
          <w:rFonts w:ascii="Courier New" w:hAnsi="Courier New" w:cs="Courier New"/>
          <w:color w:val="808080"/>
          <w:sz w:val="20"/>
          <w:lang w:eastAsia="lt-LT"/>
        </w:rPr>
        <w:t>&lt;summary&gt;</w:t>
      </w:r>
    </w:p>
    <w:p w14:paraId="3DC4CAB2"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r w:rsidRPr="00781311">
        <w:rPr>
          <w:rFonts w:ascii="Courier New" w:hAnsi="Courier New" w:cs="Courier New"/>
          <w:color w:val="808080"/>
          <w:sz w:val="20"/>
          <w:lang w:eastAsia="lt-LT"/>
        </w:rPr>
        <w:t>///</w:t>
      </w:r>
      <w:r w:rsidRPr="00781311">
        <w:rPr>
          <w:rFonts w:ascii="Courier New" w:hAnsi="Courier New" w:cs="Courier New"/>
          <w:color w:val="008000"/>
          <w:sz w:val="20"/>
          <w:lang w:eastAsia="lt-LT"/>
        </w:rPr>
        <w:t xml:space="preserve"> Sukuriama duomenų lentelė, kuri yra išsaugojama .txt tipu</w:t>
      </w:r>
    </w:p>
    <w:p w14:paraId="41A0D89E"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r w:rsidRPr="00781311">
        <w:rPr>
          <w:rFonts w:ascii="Courier New" w:hAnsi="Courier New" w:cs="Courier New"/>
          <w:color w:val="808080"/>
          <w:sz w:val="20"/>
          <w:lang w:eastAsia="lt-LT"/>
        </w:rPr>
        <w:t>///</w:t>
      </w:r>
      <w:r w:rsidRPr="00781311">
        <w:rPr>
          <w:rFonts w:ascii="Courier New" w:hAnsi="Courier New" w:cs="Courier New"/>
          <w:color w:val="008000"/>
          <w:sz w:val="20"/>
          <w:lang w:eastAsia="lt-LT"/>
        </w:rPr>
        <w:t xml:space="preserve"> </w:t>
      </w:r>
      <w:r w:rsidRPr="00781311">
        <w:rPr>
          <w:rFonts w:ascii="Courier New" w:hAnsi="Courier New" w:cs="Courier New"/>
          <w:color w:val="808080"/>
          <w:sz w:val="20"/>
          <w:lang w:eastAsia="lt-LT"/>
        </w:rPr>
        <w:t>&lt;/summary&gt;</w:t>
      </w:r>
    </w:p>
    <w:p w14:paraId="52A309F4"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r w:rsidRPr="00781311">
        <w:rPr>
          <w:rFonts w:ascii="Courier New" w:hAnsi="Courier New" w:cs="Courier New"/>
          <w:color w:val="808080"/>
          <w:sz w:val="20"/>
          <w:lang w:eastAsia="lt-LT"/>
        </w:rPr>
        <w:t>///</w:t>
      </w:r>
      <w:r w:rsidRPr="00781311">
        <w:rPr>
          <w:rFonts w:ascii="Courier New" w:hAnsi="Courier New" w:cs="Courier New"/>
          <w:color w:val="008000"/>
          <w:sz w:val="20"/>
          <w:lang w:eastAsia="lt-LT"/>
        </w:rPr>
        <w:t xml:space="preserve"> </w:t>
      </w:r>
      <w:r w:rsidRPr="00781311">
        <w:rPr>
          <w:rFonts w:ascii="Courier New" w:hAnsi="Courier New" w:cs="Courier New"/>
          <w:color w:val="808080"/>
          <w:sz w:val="20"/>
          <w:lang w:eastAsia="lt-LT"/>
        </w:rPr>
        <w:t>&lt;param name="</w:t>
      </w:r>
      <w:r w:rsidRPr="00781311">
        <w:rPr>
          <w:rFonts w:ascii="Courier New" w:hAnsi="Courier New" w:cs="Courier New"/>
          <w:color w:val="000000"/>
          <w:sz w:val="20"/>
          <w:lang w:eastAsia="lt-LT"/>
        </w:rPr>
        <w:t>AtstovybiuPav</w:t>
      </w:r>
      <w:r w:rsidRPr="00781311">
        <w:rPr>
          <w:rFonts w:ascii="Courier New" w:hAnsi="Courier New" w:cs="Courier New"/>
          <w:color w:val="808080"/>
          <w:sz w:val="20"/>
          <w:lang w:eastAsia="lt-LT"/>
        </w:rPr>
        <w:t>"&gt;&lt;/param&gt;</w:t>
      </w:r>
    </w:p>
    <w:p w14:paraId="53C1A656"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r w:rsidRPr="00781311">
        <w:rPr>
          <w:rFonts w:ascii="Courier New" w:hAnsi="Courier New" w:cs="Courier New"/>
          <w:color w:val="808080"/>
          <w:sz w:val="20"/>
          <w:lang w:eastAsia="lt-LT"/>
        </w:rPr>
        <w:t>///</w:t>
      </w:r>
      <w:r w:rsidRPr="00781311">
        <w:rPr>
          <w:rFonts w:ascii="Courier New" w:hAnsi="Courier New" w:cs="Courier New"/>
          <w:color w:val="008000"/>
          <w:sz w:val="20"/>
          <w:lang w:eastAsia="lt-LT"/>
        </w:rPr>
        <w:t xml:space="preserve"> </w:t>
      </w:r>
      <w:r w:rsidRPr="00781311">
        <w:rPr>
          <w:rFonts w:ascii="Courier New" w:hAnsi="Courier New" w:cs="Courier New"/>
          <w:color w:val="808080"/>
          <w:sz w:val="20"/>
          <w:lang w:eastAsia="lt-LT"/>
        </w:rPr>
        <w:t>&lt;param name="</w:t>
      </w:r>
      <w:r w:rsidRPr="00781311">
        <w:rPr>
          <w:rFonts w:ascii="Courier New" w:hAnsi="Courier New" w:cs="Courier New"/>
          <w:color w:val="000000"/>
          <w:sz w:val="20"/>
          <w:lang w:eastAsia="lt-LT"/>
        </w:rPr>
        <w:t>atstovybiuKiekis</w:t>
      </w:r>
      <w:r w:rsidRPr="00781311">
        <w:rPr>
          <w:rFonts w:ascii="Courier New" w:hAnsi="Courier New" w:cs="Courier New"/>
          <w:color w:val="808080"/>
          <w:sz w:val="20"/>
          <w:lang w:eastAsia="lt-LT"/>
        </w:rPr>
        <w:t>"&gt;&lt;/param&gt;</w:t>
      </w:r>
    </w:p>
    <w:p w14:paraId="47172322" w14:textId="77777777" w:rsid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r w:rsidRPr="00781311">
        <w:rPr>
          <w:rFonts w:ascii="Courier New" w:hAnsi="Courier New" w:cs="Courier New"/>
          <w:color w:val="0000FF"/>
          <w:sz w:val="20"/>
          <w:lang w:eastAsia="lt-LT"/>
        </w:rPr>
        <w:t>void</w:t>
      </w:r>
      <w:r w:rsidRPr="00781311">
        <w:rPr>
          <w:rFonts w:ascii="Courier New" w:hAnsi="Courier New" w:cs="Courier New"/>
          <w:color w:val="000000"/>
          <w:sz w:val="20"/>
          <w:lang w:eastAsia="lt-LT"/>
        </w:rPr>
        <w:t xml:space="preserve"> DuomenuPateikimasLenteleje(Atstovybes[] AtstovybiuPav,</w:t>
      </w:r>
    </w:p>
    <w:p w14:paraId="5DABACC9" w14:textId="77777777" w:rsidR="00781311" w:rsidRPr="00781311" w:rsidRDefault="00781311" w:rsidP="00781311">
      <w:pPr>
        <w:autoSpaceDE w:val="0"/>
        <w:autoSpaceDN w:val="0"/>
        <w:adjustRightInd w:val="0"/>
        <w:ind w:left="504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r w:rsidRPr="00781311">
        <w:rPr>
          <w:rFonts w:ascii="Courier New" w:hAnsi="Courier New" w:cs="Courier New"/>
          <w:color w:val="0000FF"/>
          <w:sz w:val="20"/>
          <w:lang w:eastAsia="lt-LT"/>
        </w:rPr>
        <w:t>int</w:t>
      </w:r>
      <w:r w:rsidRPr="00781311">
        <w:rPr>
          <w:rFonts w:ascii="Courier New" w:hAnsi="Courier New" w:cs="Courier New"/>
          <w:color w:val="000000"/>
          <w:sz w:val="20"/>
          <w:lang w:eastAsia="lt-LT"/>
        </w:rPr>
        <w:t xml:space="preserve"> atstovybiuKiekis)</w:t>
      </w:r>
    </w:p>
    <w:p w14:paraId="1E108844"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p>
    <w:p w14:paraId="7B486C18" w14:textId="77777777" w:rsid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r w:rsidRPr="00781311">
        <w:rPr>
          <w:rFonts w:ascii="Courier New" w:hAnsi="Courier New" w:cs="Courier New"/>
          <w:color w:val="0000FF"/>
          <w:sz w:val="20"/>
          <w:lang w:eastAsia="lt-LT"/>
        </w:rPr>
        <w:t>using</w:t>
      </w:r>
      <w:r w:rsidRPr="00781311">
        <w:rPr>
          <w:rFonts w:ascii="Courier New" w:hAnsi="Courier New" w:cs="Courier New"/>
          <w:color w:val="000000"/>
          <w:sz w:val="20"/>
          <w:lang w:eastAsia="lt-LT"/>
        </w:rPr>
        <w:t xml:space="preserve"> (StreamWriter failopavadinimas = </w:t>
      </w:r>
      <w:r w:rsidRPr="00781311">
        <w:rPr>
          <w:rFonts w:ascii="Courier New" w:hAnsi="Courier New" w:cs="Courier New"/>
          <w:color w:val="0000FF"/>
          <w:sz w:val="20"/>
          <w:lang w:eastAsia="lt-LT"/>
        </w:rPr>
        <w:t>new</w:t>
      </w:r>
      <w:r w:rsidRPr="00781311">
        <w:rPr>
          <w:rFonts w:ascii="Courier New" w:hAnsi="Courier New" w:cs="Courier New"/>
          <w:color w:val="000000"/>
          <w:sz w:val="20"/>
          <w:lang w:eastAsia="lt-LT"/>
        </w:rPr>
        <w:t xml:space="preserve"> </w:t>
      </w:r>
    </w:p>
    <w:p w14:paraId="2467DB4B"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Pr="00781311">
        <w:rPr>
          <w:rFonts w:ascii="Courier New" w:hAnsi="Courier New" w:cs="Courier New"/>
          <w:color w:val="000000"/>
          <w:sz w:val="20"/>
          <w:lang w:eastAsia="lt-LT"/>
        </w:rPr>
        <w:t>StreamWriter(</w:t>
      </w:r>
      <w:r w:rsidR="005B59AA">
        <w:rPr>
          <w:rFonts w:ascii="Courier New" w:hAnsi="Courier New" w:cs="Courier New"/>
          <w:color w:val="A31515"/>
          <w:sz w:val="20"/>
          <w:lang w:eastAsia="lt-LT"/>
        </w:rPr>
        <w:t>"</w:t>
      </w:r>
      <w:r w:rsidRPr="00781311">
        <w:rPr>
          <w:rFonts w:ascii="Courier New" w:hAnsi="Courier New" w:cs="Courier New"/>
          <w:color w:val="A31515"/>
          <w:sz w:val="20"/>
          <w:lang w:eastAsia="lt-LT"/>
        </w:rPr>
        <w:t>Duomenųlentelė.txt"</w:t>
      </w:r>
      <w:r w:rsidRPr="00781311">
        <w:rPr>
          <w:rFonts w:ascii="Courier New" w:hAnsi="Courier New" w:cs="Courier New"/>
          <w:color w:val="000000"/>
          <w:sz w:val="20"/>
          <w:lang w:eastAsia="lt-LT"/>
        </w:rPr>
        <w:t>))</w:t>
      </w:r>
    </w:p>
    <w:p w14:paraId="3F54886A"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p>
    <w:p w14:paraId="29021EE1"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failopavadinimas.WriteLine(</w:t>
      </w:r>
      <w:r w:rsidRPr="00781311">
        <w:rPr>
          <w:rFonts w:ascii="Courier New" w:hAnsi="Courier New" w:cs="Courier New"/>
          <w:color w:val="A31515"/>
          <w:sz w:val="20"/>
          <w:lang w:eastAsia="lt-LT"/>
        </w:rPr>
        <w:t>"Duomenys apie klausimus:"</w:t>
      </w:r>
      <w:r w:rsidRPr="00781311">
        <w:rPr>
          <w:rFonts w:ascii="Courier New" w:hAnsi="Courier New" w:cs="Courier New"/>
          <w:color w:val="000000"/>
          <w:sz w:val="20"/>
          <w:lang w:eastAsia="lt-LT"/>
        </w:rPr>
        <w:t>);</w:t>
      </w:r>
    </w:p>
    <w:p w14:paraId="51676572"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p>
    <w:p w14:paraId="06AB99BD"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failopavadinimas.WriteLine(</w:t>
      </w:r>
      <w:r w:rsidRPr="00781311">
        <w:rPr>
          <w:rFonts w:ascii="Courier New" w:hAnsi="Courier New" w:cs="Courier New"/>
          <w:color w:val="0000FF"/>
          <w:sz w:val="20"/>
          <w:lang w:eastAsia="lt-LT"/>
        </w:rPr>
        <w:t>new</w:t>
      </w:r>
      <w:r w:rsidRPr="00781311">
        <w:rPr>
          <w:rFonts w:ascii="Courier New" w:hAnsi="Courier New" w:cs="Courier New"/>
          <w:color w:val="000000"/>
          <w:sz w:val="20"/>
          <w:lang w:eastAsia="lt-LT"/>
        </w:rPr>
        <w:t xml:space="preserve"> String(</w:t>
      </w:r>
      <w:r w:rsidRPr="00781311">
        <w:rPr>
          <w:rFonts w:ascii="Courier New" w:hAnsi="Courier New" w:cs="Courier New"/>
          <w:color w:val="A31515"/>
          <w:sz w:val="20"/>
          <w:lang w:eastAsia="lt-LT"/>
        </w:rPr>
        <w:t>'-'</w:t>
      </w:r>
      <w:r w:rsidRPr="00781311">
        <w:rPr>
          <w:rFonts w:ascii="Courier New" w:hAnsi="Courier New" w:cs="Courier New"/>
          <w:color w:val="000000"/>
          <w:sz w:val="20"/>
          <w:lang w:eastAsia="lt-LT"/>
        </w:rPr>
        <w:t>, 360));</w:t>
      </w:r>
    </w:p>
    <w:p w14:paraId="00359A8A" w14:textId="77777777" w:rsidR="00781311" w:rsidRDefault="00781311" w:rsidP="00781311">
      <w:pPr>
        <w:autoSpaceDE w:val="0"/>
        <w:autoSpaceDN w:val="0"/>
        <w:adjustRightInd w:val="0"/>
        <w:ind w:firstLine="0"/>
        <w:jc w:val="left"/>
        <w:rPr>
          <w:rFonts w:ascii="Courier New" w:hAnsi="Courier New" w:cs="Courier New"/>
          <w:color w:val="A31515"/>
          <w:sz w:val="20"/>
          <w:lang w:eastAsia="lt-LT"/>
        </w:rPr>
      </w:pPr>
      <w:r w:rsidRPr="00781311">
        <w:rPr>
          <w:rFonts w:ascii="Courier New" w:hAnsi="Courier New" w:cs="Courier New"/>
          <w:color w:val="000000"/>
          <w:sz w:val="20"/>
          <w:lang w:eastAsia="lt-LT"/>
        </w:rPr>
        <w:t xml:space="preserve">                failopavadinimas.WriteLine(</w:t>
      </w:r>
      <w:r w:rsidRPr="00781311">
        <w:rPr>
          <w:rFonts w:ascii="Courier New" w:hAnsi="Courier New" w:cs="Courier New"/>
          <w:color w:val="A31515"/>
          <w:sz w:val="20"/>
          <w:lang w:eastAsia="lt-LT"/>
        </w:rPr>
        <w:t>"| {0, -22} | {1, 12} | {2, -23} |</w:t>
      </w:r>
    </w:p>
    <w:p w14:paraId="2376606C" w14:textId="77777777" w:rsidR="00781311" w:rsidRPr="00781311" w:rsidRDefault="00781311" w:rsidP="00781311">
      <w:pPr>
        <w:autoSpaceDE w:val="0"/>
        <w:autoSpaceDN w:val="0"/>
        <w:adjustRightInd w:val="0"/>
        <w:ind w:left="2880"/>
        <w:jc w:val="left"/>
        <w:rPr>
          <w:rFonts w:ascii="Courier New" w:hAnsi="Courier New" w:cs="Courier New"/>
          <w:color w:val="000000"/>
          <w:sz w:val="20"/>
          <w:lang w:eastAsia="lt-LT"/>
        </w:rPr>
      </w:pPr>
      <w:r w:rsidRPr="00781311">
        <w:rPr>
          <w:rFonts w:ascii="Courier New" w:hAnsi="Courier New" w:cs="Courier New"/>
          <w:color w:val="A31515"/>
          <w:sz w:val="20"/>
          <w:lang w:eastAsia="lt-LT"/>
        </w:rPr>
        <w:t xml:space="preserve"> {3, -150} | {4, -90} | {5, -35} | {6, 6} |"</w:t>
      </w:r>
      <w:r w:rsidRPr="00781311">
        <w:rPr>
          <w:rFonts w:ascii="Courier New" w:hAnsi="Courier New" w:cs="Courier New"/>
          <w:color w:val="000000"/>
          <w:sz w:val="20"/>
          <w:lang w:eastAsia="lt-LT"/>
        </w:rPr>
        <w:t>,</w:t>
      </w:r>
    </w:p>
    <w:p w14:paraId="0F5DE33C" w14:textId="77777777" w:rsidR="00781311" w:rsidRDefault="00781311" w:rsidP="00781311">
      <w:pPr>
        <w:autoSpaceDE w:val="0"/>
        <w:autoSpaceDN w:val="0"/>
        <w:adjustRightInd w:val="0"/>
        <w:ind w:left="3600" w:firstLine="0"/>
        <w:jc w:val="left"/>
        <w:rPr>
          <w:rFonts w:ascii="Courier New" w:hAnsi="Courier New" w:cs="Courier New"/>
          <w:color w:val="000000"/>
          <w:sz w:val="20"/>
          <w:lang w:eastAsia="lt-LT"/>
        </w:rPr>
      </w:pPr>
      <w:r w:rsidRPr="00781311">
        <w:rPr>
          <w:rFonts w:ascii="Courier New" w:hAnsi="Courier New" w:cs="Courier New"/>
          <w:color w:val="A31515"/>
          <w:sz w:val="20"/>
          <w:lang w:eastAsia="lt-LT"/>
        </w:rPr>
        <w:t>"Tema"</w:t>
      </w:r>
      <w:r w:rsidRPr="00781311">
        <w:rPr>
          <w:rFonts w:ascii="Courier New" w:hAnsi="Courier New" w:cs="Courier New"/>
          <w:color w:val="000000"/>
          <w:sz w:val="20"/>
          <w:lang w:eastAsia="lt-LT"/>
        </w:rPr>
        <w:t xml:space="preserve">, </w:t>
      </w:r>
      <w:r w:rsidRPr="00781311">
        <w:rPr>
          <w:rFonts w:ascii="Courier New" w:hAnsi="Courier New" w:cs="Courier New"/>
          <w:color w:val="A31515"/>
          <w:sz w:val="20"/>
          <w:lang w:eastAsia="lt-LT"/>
        </w:rPr>
        <w:t>"Sudėtingumas"</w:t>
      </w:r>
      <w:r w:rsidRPr="00781311">
        <w:rPr>
          <w:rFonts w:ascii="Courier New" w:hAnsi="Courier New" w:cs="Courier New"/>
          <w:color w:val="000000"/>
          <w:sz w:val="20"/>
          <w:lang w:eastAsia="lt-LT"/>
        </w:rPr>
        <w:t xml:space="preserve">, </w:t>
      </w:r>
      <w:r w:rsidRPr="00781311">
        <w:rPr>
          <w:rFonts w:ascii="Courier New" w:hAnsi="Courier New" w:cs="Courier New"/>
          <w:color w:val="A31515"/>
          <w:sz w:val="20"/>
          <w:lang w:eastAsia="lt-LT"/>
        </w:rPr>
        <w:t>"Klausimo autorius"</w:t>
      </w:r>
      <w:r w:rsidRPr="00781311">
        <w:rPr>
          <w:rFonts w:ascii="Courier New" w:hAnsi="Courier New" w:cs="Courier New"/>
          <w:color w:val="000000"/>
          <w:sz w:val="20"/>
          <w:lang w:eastAsia="lt-LT"/>
        </w:rPr>
        <w:t xml:space="preserve">, </w:t>
      </w:r>
      <w:r w:rsidRPr="00781311">
        <w:rPr>
          <w:rFonts w:ascii="Courier New" w:hAnsi="Courier New" w:cs="Courier New"/>
          <w:color w:val="A31515"/>
          <w:sz w:val="20"/>
          <w:lang w:eastAsia="lt-LT"/>
        </w:rPr>
        <w:t>"Klausimo tekstas"</w:t>
      </w:r>
      <w:r w:rsidRPr="00781311">
        <w:rPr>
          <w:rFonts w:ascii="Courier New" w:hAnsi="Courier New" w:cs="Courier New"/>
          <w:color w:val="000000"/>
          <w:sz w:val="20"/>
          <w:lang w:eastAsia="lt-LT"/>
        </w:rPr>
        <w:t>,</w:t>
      </w:r>
      <w:r w:rsidRPr="00781311">
        <w:rPr>
          <w:rFonts w:ascii="Courier New" w:hAnsi="Courier New" w:cs="Courier New"/>
          <w:color w:val="A31515"/>
          <w:sz w:val="20"/>
          <w:lang w:eastAsia="lt-LT"/>
        </w:rPr>
        <w:t>"Atsakymo variantai"</w:t>
      </w:r>
      <w:r w:rsidRPr="00781311">
        <w:rPr>
          <w:rFonts w:ascii="Courier New" w:hAnsi="Courier New" w:cs="Courier New"/>
          <w:color w:val="000000"/>
          <w:sz w:val="20"/>
          <w:lang w:eastAsia="lt-LT"/>
        </w:rPr>
        <w:t xml:space="preserve">, </w:t>
      </w:r>
    </w:p>
    <w:p w14:paraId="1FE3280D" w14:textId="77777777" w:rsidR="00781311" w:rsidRPr="00781311" w:rsidRDefault="00781311" w:rsidP="00781311">
      <w:pPr>
        <w:autoSpaceDE w:val="0"/>
        <w:autoSpaceDN w:val="0"/>
        <w:adjustRightInd w:val="0"/>
        <w:ind w:left="3600" w:firstLine="0"/>
        <w:jc w:val="left"/>
        <w:rPr>
          <w:rFonts w:ascii="Courier New" w:hAnsi="Courier New" w:cs="Courier New"/>
          <w:color w:val="000000"/>
          <w:sz w:val="20"/>
          <w:lang w:eastAsia="lt-LT"/>
        </w:rPr>
      </w:pPr>
      <w:r w:rsidRPr="00781311">
        <w:rPr>
          <w:rFonts w:ascii="Courier New" w:hAnsi="Courier New" w:cs="Courier New"/>
          <w:color w:val="A31515"/>
          <w:sz w:val="20"/>
          <w:lang w:eastAsia="lt-LT"/>
        </w:rPr>
        <w:t>"Teisingas atsakymas"</w:t>
      </w:r>
      <w:r w:rsidRPr="00781311">
        <w:rPr>
          <w:rFonts w:ascii="Courier New" w:hAnsi="Courier New" w:cs="Courier New"/>
          <w:color w:val="000000"/>
          <w:sz w:val="20"/>
          <w:lang w:eastAsia="lt-LT"/>
        </w:rPr>
        <w:t xml:space="preserve">, </w:t>
      </w:r>
      <w:r w:rsidRPr="00781311">
        <w:rPr>
          <w:rFonts w:ascii="Courier New" w:hAnsi="Courier New" w:cs="Courier New"/>
          <w:color w:val="A31515"/>
          <w:sz w:val="20"/>
          <w:lang w:eastAsia="lt-LT"/>
        </w:rPr>
        <w:t>"Balai"</w:t>
      </w:r>
      <w:r w:rsidRPr="00781311">
        <w:rPr>
          <w:rFonts w:ascii="Courier New" w:hAnsi="Courier New" w:cs="Courier New"/>
          <w:color w:val="000000"/>
          <w:sz w:val="20"/>
          <w:lang w:eastAsia="lt-LT"/>
        </w:rPr>
        <w:t>);</w:t>
      </w:r>
    </w:p>
    <w:p w14:paraId="6884377D"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failopavadinimas.WriteLine(</w:t>
      </w:r>
      <w:r w:rsidRPr="00781311">
        <w:rPr>
          <w:rFonts w:ascii="Courier New" w:hAnsi="Courier New" w:cs="Courier New"/>
          <w:color w:val="0000FF"/>
          <w:sz w:val="20"/>
          <w:lang w:eastAsia="lt-LT"/>
        </w:rPr>
        <w:t>new</w:t>
      </w:r>
      <w:r w:rsidRPr="00781311">
        <w:rPr>
          <w:rFonts w:ascii="Courier New" w:hAnsi="Courier New" w:cs="Courier New"/>
          <w:color w:val="000000"/>
          <w:sz w:val="20"/>
          <w:lang w:eastAsia="lt-LT"/>
        </w:rPr>
        <w:t xml:space="preserve"> String(</w:t>
      </w:r>
      <w:r w:rsidRPr="00781311">
        <w:rPr>
          <w:rFonts w:ascii="Courier New" w:hAnsi="Courier New" w:cs="Courier New"/>
          <w:color w:val="A31515"/>
          <w:sz w:val="20"/>
          <w:lang w:eastAsia="lt-LT"/>
        </w:rPr>
        <w:t>'-'</w:t>
      </w:r>
      <w:r w:rsidRPr="00781311">
        <w:rPr>
          <w:rFonts w:ascii="Courier New" w:hAnsi="Courier New" w:cs="Courier New"/>
          <w:color w:val="000000"/>
          <w:sz w:val="20"/>
          <w:lang w:eastAsia="lt-LT"/>
        </w:rPr>
        <w:t>, 360));</w:t>
      </w:r>
    </w:p>
    <w:p w14:paraId="33519C2A"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p>
    <w:p w14:paraId="5CE0C45C"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r w:rsidRPr="00781311">
        <w:rPr>
          <w:rFonts w:ascii="Courier New" w:hAnsi="Courier New" w:cs="Courier New"/>
          <w:color w:val="0000FF"/>
          <w:sz w:val="20"/>
          <w:lang w:eastAsia="lt-LT"/>
        </w:rPr>
        <w:t>for</w:t>
      </w:r>
      <w:r w:rsidRPr="00781311">
        <w:rPr>
          <w:rFonts w:ascii="Courier New" w:hAnsi="Courier New" w:cs="Courier New"/>
          <w:color w:val="000000"/>
          <w:sz w:val="20"/>
          <w:lang w:eastAsia="lt-LT"/>
        </w:rPr>
        <w:t xml:space="preserve"> (</w:t>
      </w:r>
      <w:r w:rsidRPr="00781311">
        <w:rPr>
          <w:rFonts w:ascii="Courier New" w:hAnsi="Courier New" w:cs="Courier New"/>
          <w:color w:val="0000FF"/>
          <w:sz w:val="20"/>
          <w:lang w:eastAsia="lt-LT"/>
        </w:rPr>
        <w:t>int</w:t>
      </w:r>
      <w:r w:rsidRPr="00781311">
        <w:rPr>
          <w:rFonts w:ascii="Courier New" w:hAnsi="Courier New" w:cs="Courier New"/>
          <w:color w:val="000000"/>
          <w:sz w:val="20"/>
          <w:lang w:eastAsia="lt-LT"/>
        </w:rPr>
        <w:t xml:space="preserve"> i = 0; i &lt; atstovybiuKiekis; i++)</w:t>
      </w:r>
    </w:p>
    <w:p w14:paraId="35D9D3BD"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p>
    <w:p w14:paraId="009CDD18"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failopavadinimas.WriteLine(AtstovybiuPav[i].atstovybesPav);</w:t>
      </w:r>
    </w:p>
    <w:p w14:paraId="1CDA969F"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failopavadinimas.WriteLine(</w:t>
      </w:r>
      <w:r w:rsidRPr="00781311">
        <w:rPr>
          <w:rFonts w:ascii="Courier New" w:hAnsi="Courier New" w:cs="Courier New"/>
          <w:color w:val="0000FF"/>
          <w:sz w:val="20"/>
          <w:lang w:eastAsia="lt-LT"/>
        </w:rPr>
        <w:t>new</w:t>
      </w:r>
      <w:r w:rsidRPr="00781311">
        <w:rPr>
          <w:rFonts w:ascii="Courier New" w:hAnsi="Courier New" w:cs="Courier New"/>
          <w:color w:val="000000"/>
          <w:sz w:val="20"/>
          <w:lang w:eastAsia="lt-LT"/>
        </w:rPr>
        <w:t xml:space="preserve"> String(</w:t>
      </w:r>
      <w:r w:rsidRPr="00781311">
        <w:rPr>
          <w:rFonts w:ascii="Courier New" w:hAnsi="Courier New" w:cs="Courier New"/>
          <w:color w:val="A31515"/>
          <w:sz w:val="20"/>
          <w:lang w:eastAsia="lt-LT"/>
        </w:rPr>
        <w:t>'-'</w:t>
      </w:r>
      <w:r w:rsidRPr="00781311">
        <w:rPr>
          <w:rFonts w:ascii="Courier New" w:hAnsi="Courier New" w:cs="Courier New"/>
          <w:color w:val="000000"/>
          <w:sz w:val="20"/>
          <w:lang w:eastAsia="lt-LT"/>
        </w:rPr>
        <w:t>, 360));</w:t>
      </w:r>
    </w:p>
    <w:p w14:paraId="08D10E62" w14:textId="77777777" w:rsid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r w:rsidRPr="00781311">
        <w:rPr>
          <w:rFonts w:ascii="Courier New" w:hAnsi="Courier New" w:cs="Courier New"/>
          <w:color w:val="0000FF"/>
          <w:sz w:val="20"/>
          <w:lang w:eastAsia="lt-LT"/>
        </w:rPr>
        <w:t>for</w:t>
      </w:r>
      <w:r w:rsidRPr="00781311">
        <w:rPr>
          <w:rFonts w:ascii="Courier New" w:hAnsi="Courier New" w:cs="Courier New"/>
          <w:color w:val="000000"/>
          <w:sz w:val="20"/>
          <w:lang w:eastAsia="lt-LT"/>
        </w:rPr>
        <w:t xml:space="preserve"> (</w:t>
      </w:r>
      <w:r w:rsidRPr="00781311">
        <w:rPr>
          <w:rFonts w:ascii="Courier New" w:hAnsi="Courier New" w:cs="Courier New"/>
          <w:color w:val="0000FF"/>
          <w:sz w:val="20"/>
          <w:lang w:eastAsia="lt-LT"/>
        </w:rPr>
        <w:t>int</w:t>
      </w:r>
      <w:r w:rsidRPr="00781311">
        <w:rPr>
          <w:rFonts w:ascii="Courier New" w:hAnsi="Courier New" w:cs="Courier New"/>
          <w:color w:val="000000"/>
          <w:sz w:val="20"/>
          <w:lang w:eastAsia="lt-LT"/>
        </w:rPr>
        <w:t xml:space="preserve"> j = 0; j &lt; AtstovybiuPav[i].Klausimai.kiekKlausimu;</w:t>
      </w:r>
    </w:p>
    <w:p w14:paraId="5721828E" w14:textId="77777777" w:rsidR="00781311" w:rsidRPr="00781311" w:rsidRDefault="00781311" w:rsidP="00781311">
      <w:pPr>
        <w:autoSpaceDE w:val="0"/>
        <w:autoSpaceDN w:val="0"/>
        <w:adjustRightInd w:val="0"/>
        <w:ind w:left="792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j++)</w:t>
      </w:r>
    </w:p>
    <w:p w14:paraId="3B9A6594"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p>
    <w:p w14:paraId="2D37B4C9" w14:textId="77777777" w:rsidR="00781311" w:rsidRDefault="00781311" w:rsidP="00781311">
      <w:pPr>
        <w:autoSpaceDE w:val="0"/>
        <w:autoSpaceDN w:val="0"/>
        <w:adjustRightInd w:val="0"/>
        <w:ind w:left="2160"/>
        <w:jc w:val="left"/>
        <w:rPr>
          <w:rFonts w:ascii="Courier New" w:hAnsi="Courier New" w:cs="Courier New"/>
          <w:color w:val="000000"/>
          <w:sz w:val="20"/>
          <w:lang w:eastAsia="lt-LT"/>
        </w:rPr>
      </w:pPr>
      <w:r w:rsidRPr="00781311">
        <w:rPr>
          <w:rFonts w:ascii="Courier New" w:hAnsi="Courier New" w:cs="Courier New"/>
          <w:color w:val="000000"/>
          <w:sz w:val="20"/>
          <w:lang w:eastAsia="lt-LT"/>
        </w:rPr>
        <w:t>failopavadinimas.WriteLine(AtstovybiuPav[i].</w:t>
      </w:r>
    </w:p>
    <w:p w14:paraId="4D1F4A93" w14:textId="77777777" w:rsidR="00781311" w:rsidRPr="00781311" w:rsidRDefault="00781311" w:rsidP="00781311">
      <w:pPr>
        <w:autoSpaceDE w:val="0"/>
        <w:autoSpaceDN w:val="0"/>
        <w:adjustRightInd w:val="0"/>
        <w:ind w:left="5040"/>
        <w:jc w:val="left"/>
        <w:rPr>
          <w:rFonts w:ascii="Courier New" w:hAnsi="Courier New" w:cs="Courier New"/>
          <w:color w:val="000000"/>
          <w:sz w:val="20"/>
          <w:lang w:eastAsia="lt-LT"/>
        </w:rPr>
      </w:pPr>
      <w:r w:rsidRPr="00781311">
        <w:rPr>
          <w:rFonts w:ascii="Courier New" w:hAnsi="Courier New" w:cs="Courier New"/>
          <w:color w:val="000000"/>
          <w:sz w:val="20"/>
          <w:lang w:eastAsia="lt-LT"/>
        </w:rPr>
        <w:t>Klausimai.GautiKlausima(j));</w:t>
      </w:r>
    </w:p>
    <w:p w14:paraId="447CD526"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p>
    <w:p w14:paraId="0409F44A"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failopavadinimas.WriteLine(</w:t>
      </w:r>
      <w:r w:rsidRPr="00781311">
        <w:rPr>
          <w:rFonts w:ascii="Courier New" w:hAnsi="Courier New" w:cs="Courier New"/>
          <w:color w:val="0000FF"/>
          <w:sz w:val="20"/>
          <w:lang w:eastAsia="lt-LT"/>
        </w:rPr>
        <w:t>new</w:t>
      </w:r>
      <w:r w:rsidRPr="00781311">
        <w:rPr>
          <w:rFonts w:ascii="Courier New" w:hAnsi="Courier New" w:cs="Courier New"/>
          <w:color w:val="000000"/>
          <w:sz w:val="20"/>
          <w:lang w:eastAsia="lt-LT"/>
        </w:rPr>
        <w:t xml:space="preserve"> String(</w:t>
      </w:r>
      <w:r w:rsidRPr="00781311">
        <w:rPr>
          <w:rFonts w:ascii="Courier New" w:hAnsi="Courier New" w:cs="Courier New"/>
          <w:color w:val="A31515"/>
          <w:sz w:val="20"/>
          <w:lang w:eastAsia="lt-LT"/>
        </w:rPr>
        <w:t>'-'</w:t>
      </w:r>
      <w:r w:rsidRPr="00781311">
        <w:rPr>
          <w:rFonts w:ascii="Courier New" w:hAnsi="Courier New" w:cs="Courier New"/>
          <w:color w:val="000000"/>
          <w:sz w:val="20"/>
          <w:lang w:eastAsia="lt-LT"/>
        </w:rPr>
        <w:t>, 360));</w:t>
      </w:r>
    </w:p>
    <w:p w14:paraId="0CED7A6D"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p>
    <w:p w14:paraId="0D7E5C47"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p>
    <w:p w14:paraId="43A6B781"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p>
    <w:p w14:paraId="6DDAB40A"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7A39DE36" w14:textId="77777777" w:rsidR="00AB7416" w:rsidRPr="009B4B88" w:rsidRDefault="000265FA" w:rsidP="000265FA">
      <w:pPr>
        <w:pStyle w:val="Programostekstas"/>
        <w:rPr>
          <w:rFonts w:cs="Courier New"/>
        </w:rPr>
      </w:pPr>
      <w:r w:rsidRPr="009B4B88">
        <w:rPr>
          <w:rFonts w:cs="Courier New"/>
          <w:color w:val="000000"/>
          <w:lang w:eastAsia="lt-LT"/>
        </w:rPr>
        <w:t>}</w:t>
      </w:r>
    </w:p>
    <w:p w14:paraId="190EC41E" w14:textId="77777777" w:rsidR="00AB7416" w:rsidRPr="00844988" w:rsidRDefault="00AB7416" w:rsidP="00AB7416">
      <w:pPr>
        <w:pStyle w:val="Antrat2"/>
      </w:pPr>
      <w:bookmarkStart w:id="9" w:name="_Toc529041935"/>
      <w:r w:rsidRPr="00844988">
        <w:t>Pradiniai duomenys ir rezultatai</w:t>
      </w:r>
      <w:bookmarkEnd w:id="9"/>
    </w:p>
    <w:p w14:paraId="6686682C" w14:textId="77777777" w:rsidR="00AB7416" w:rsidRDefault="00AB7416" w:rsidP="00AB7416">
      <w:pPr>
        <w:pStyle w:val="Programostekstas"/>
      </w:pPr>
    </w:p>
    <w:p w14:paraId="4D573F71" w14:textId="77777777" w:rsidR="005B59AA" w:rsidRDefault="005B59AA" w:rsidP="00AB7416">
      <w:pPr>
        <w:pStyle w:val="Programostekstas"/>
        <w:rPr>
          <w:rFonts w:ascii="Times New Roman" w:hAnsi="Times New Roman"/>
          <w:b/>
          <w:sz w:val="22"/>
          <w:szCs w:val="22"/>
        </w:rPr>
      </w:pPr>
      <w:r>
        <w:rPr>
          <w:rFonts w:ascii="Times New Roman" w:hAnsi="Times New Roman"/>
          <w:b/>
          <w:sz w:val="22"/>
          <w:szCs w:val="22"/>
        </w:rPr>
        <w:t>duomenys1.csv:</w:t>
      </w:r>
    </w:p>
    <w:p w14:paraId="2729BBA0" w14:textId="77777777" w:rsidR="005A0435" w:rsidRDefault="005A0435" w:rsidP="00AB7416">
      <w:pPr>
        <w:pStyle w:val="Programostekstas"/>
        <w:rPr>
          <w:rFonts w:ascii="Times New Roman" w:hAnsi="Times New Roman"/>
          <w:b/>
          <w:sz w:val="22"/>
          <w:szCs w:val="22"/>
        </w:rPr>
      </w:pPr>
    </w:p>
    <w:p w14:paraId="070FC058" w14:textId="77777777" w:rsidR="005A0435" w:rsidRPr="005A0435" w:rsidRDefault="005A0435" w:rsidP="005A0435">
      <w:pPr>
        <w:pStyle w:val="Programostekstas"/>
        <w:rPr>
          <w:rFonts w:cs="Courier New"/>
        </w:rPr>
      </w:pPr>
      <w:r w:rsidRPr="005A0435">
        <w:rPr>
          <w:rFonts w:cs="Courier New"/>
        </w:rPr>
        <w:t>InfoSA</w:t>
      </w:r>
    </w:p>
    <w:p w14:paraId="0252B3EF" w14:textId="77777777" w:rsidR="005A0435" w:rsidRPr="005A0435" w:rsidRDefault="005A0435" w:rsidP="005A0435">
      <w:pPr>
        <w:pStyle w:val="Programostekstas"/>
        <w:rPr>
          <w:rFonts w:cs="Courier New"/>
        </w:rPr>
      </w:pPr>
      <w:r w:rsidRPr="005A0435">
        <w:rPr>
          <w:rFonts w:cs="Courier New"/>
        </w:rPr>
        <w:lastRenderedPageBreak/>
        <w:t>Įvairūs;2;Robertas Petrauskas;Kaip NATO fonetinėje abėcėlėje šifruojama raidė R?;Romeo,Rembo,Raily,Rodeo;Romeo;2</w:t>
      </w:r>
    </w:p>
    <w:p w14:paraId="39CD81A3" w14:textId="77777777" w:rsidR="005A0435" w:rsidRPr="005A0435" w:rsidRDefault="005A0435" w:rsidP="005A0435">
      <w:pPr>
        <w:pStyle w:val="Programostekstas"/>
        <w:rPr>
          <w:rFonts w:cs="Courier New"/>
        </w:rPr>
      </w:pPr>
      <w:r w:rsidRPr="005A0435">
        <w:rPr>
          <w:rFonts w:cs="Courier New"/>
        </w:rPr>
        <w:t>Anotomija ir medicina;2;Rimantas Valiukonis;Koks augalas vienos rūšies žinduoliui sukelia euforiją, o kitos rūšies žinduolį nuramina?;Kanapė,Durniaropė,Valerijonas,Aguona;Valerijonas;2</w:t>
      </w:r>
    </w:p>
    <w:p w14:paraId="1BF30B55" w14:textId="77777777" w:rsidR="005A0435" w:rsidRPr="005A0435" w:rsidRDefault="005A0435" w:rsidP="005A0435">
      <w:pPr>
        <w:pStyle w:val="Programostekstas"/>
        <w:rPr>
          <w:rFonts w:cs="Courier New"/>
        </w:rPr>
      </w:pPr>
      <w:r w:rsidRPr="005A0435">
        <w:rPr>
          <w:rFonts w:cs="Courier New"/>
        </w:rPr>
        <w:t>Įvairūs;3;Robertas Petrauskas;Kaip iššifruojama santrumpa DNR?;Deoksiribonukleorūgštis,Deoksinorūgšits,Deoksidooksidorūgštis,Deoksiribonukleonidorūgštis;Deoksiribonukleorūgštis;5</w:t>
      </w:r>
    </w:p>
    <w:p w14:paraId="56068070" w14:textId="77777777" w:rsidR="005A0435" w:rsidRPr="005A0435" w:rsidRDefault="005A0435" w:rsidP="005A0435">
      <w:pPr>
        <w:pStyle w:val="Programostekstas"/>
        <w:rPr>
          <w:rFonts w:cs="Courier New"/>
        </w:rPr>
      </w:pPr>
      <w:r w:rsidRPr="005A0435">
        <w:rPr>
          <w:rFonts w:cs="Courier New"/>
        </w:rPr>
        <w:t>Įvairūs;2;Mantas Stonkus;Koks augalas lotyniškai vadinasi Urtica?;Pienė,Dilgėlė,Usnis,Melisa;Dilgėlė;3</w:t>
      </w:r>
    </w:p>
    <w:p w14:paraId="527A2A3E" w14:textId="77777777" w:rsidR="005A0435" w:rsidRPr="005A0435" w:rsidRDefault="005A0435" w:rsidP="005A0435">
      <w:pPr>
        <w:pStyle w:val="Programostekstas"/>
        <w:rPr>
          <w:rFonts w:cs="Courier New"/>
        </w:rPr>
      </w:pPr>
      <w:r w:rsidRPr="005A0435">
        <w:rPr>
          <w:rFonts w:cs="Courier New"/>
        </w:rPr>
        <w:t>Geografija;2;Viktoras Drąsutavičius;Prie kokios jūros įsikūręs Vladivostokas?;Rytų Sibiro,Japonijos,Čiukčių,Beringo;Japonijos;2</w:t>
      </w:r>
    </w:p>
    <w:p w14:paraId="33B37965" w14:textId="77777777" w:rsidR="005A0435" w:rsidRPr="005A0435" w:rsidRDefault="005A0435" w:rsidP="005A0435">
      <w:pPr>
        <w:pStyle w:val="Programostekstas"/>
        <w:rPr>
          <w:rFonts w:cs="Courier New"/>
        </w:rPr>
      </w:pPr>
      <w:r w:rsidRPr="005A0435">
        <w:rPr>
          <w:rFonts w:cs="Courier New"/>
        </w:rPr>
        <w:t>Įvairūs;2;Ramunė Vinauskaitė;Kokį gėrimą italai vadina spumante?;Anyžinę dektinę,Baltąjį vyną,Putojantį vyną,Raudonąjį vyną;Putojantį vyną;3</w:t>
      </w:r>
    </w:p>
    <w:p w14:paraId="0744EE9D" w14:textId="77777777" w:rsidR="005A0435" w:rsidRPr="005A0435" w:rsidRDefault="005A0435" w:rsidP="005A0435">
      <w:pPr>
        <w:pStyle w:val="Programostekstas"/>
        <w:rPr>
          <w:rFonts w:cs="Courier New"/>
        </w:rPr>
      </w:pPr>
      <w:r w:rsidRPr="005A0435">
        <w:rPr>
          <w:rFonts w:cs="Courier New"/>
        </w:rPr>
        <w:t>Geografija;2;Robertas Petrauskas;Kokios valstybės pavadinimas išvertus į lietuvių kalbą reiškia "Sidabro žemė"?;Siera Leonė,Australija,Islandija,Argentina;Argentina;3</w:t>
      </w:r>
    </w:p>
    <w:p w14:paraId="7A82A51E" w14:textId="77777777" w:rsidR="005A0435" w:rsidRPr="005A0435" w:rsidRDefault="005A0435" w:rsidP="005A0435">
      <w:pPr>
        <w:pStyle w:val="Programostekstas"/>
        <w:rPr>
          <w:rFonts w:cs="Courier New"/>
        </w:rPr>
      </w:pPr>
      <w:r w:rsidRPr="005A0435">
        <w:rPr>
          <w:rFonts w:cs="Courier New"/>
        </w:rPr>
        <w:t>Kinas;3;Viktoras Drąsutavičius;Kas vaidino SS pulkininką Hansą Landą filme "Negarbingi šunsnukiai"?;Tilis Šveigeris,Kristofas Valcas,Kventinas Tarantino,Bruno Ganzas;Kristofas Valcas (Christoph Waltz);5</w:t>
      </w:r>
    </w:p>
    <w:p w14:paraId="010576EC" w14:textId="77777777" w:rsidR="005A0435" w:rsidRPr="005A0435" w:rsidRDefault="005A0435" w:rsidP="005A0435">
      <w:pPr>
        <w:pStyle w:val="Programostekstas"/>
        <w:rPr>
          <w:rFonts w:cs="Courier New"/>
        </w:rPr>
      </w:pPr>
      <w:r w:rsidRPr="005A0435">
        <w:rPr>
          <w:rFonts w:cs="Courier New"/>
        </w:rPr>
        <w:t>Kinas;3;Mindaugas Baliukevičius;Kaip vadinasi filmas, kuriame pagrindinis veikėjas sako: "Gyvenimas - kaip šokoladinių saldainių dėžutė. Niekada nežinai, ką ją atidaręs rasi..."?;Forestas Gampas,Vėjo nublokšti,Apie Šmitą,Babelis;Forestas Gampas;2</w:t>
      </w:r>
    </w:p>
    <w:p w14:paraId="49AFFB80" w14:textId="77777777" w:rsidR="005A0435" w:rsidRPr="005A0435" w:rsidRDefault="005A0435" w:rsidP="005A0435">
      <w:pPr>
        <w:pStyle w:val="Programostekstas"/>
        <w:rPr>
          <w:rFonts w:cs="Courier New"/>
        </w:rPr>
      </w:pPr>
      <w:r w:rsidRPr="005A0435">
        <w:rPr>
          <w:rFonts w:cs="Courier New"/>
        </w:rPr>
        <w:t>Lietuva;1;Ramunė Vinauskaitė;Kada Lietuva įstojo į ES?;2003m. gegužės 1d.,2004m. gegužės 1d.,2005m. gegužės 1d.,2003m. balandžio 30d.;2004m. gegužės 1d.;1</w:t>
      </w:r>
    </w:p>
    <w:p w14:paraId="7F502714" w14:textId="77777777" w:rsidR="005A0435" w:rsidRPr="005A0435" w:rsidRDefault="005A0435" w:rsidP="005A0435">
      <w:pPr>
        <w:pStyle w:val="Programostekstas"/>
        <w:rPr>
          <w:rFonts w:cs="Courier New"/>
        </w:rPr>
      </w:pPr>
      <w:r w:rsidRPr="005A0435">
        <w:rPr>
          <w:rFonts w:cs="Courier New"/>
        </w:rPr>
        <w:t>Lietuva;2;Robertas Petrauskas;Kokia įstaiga dabar įsikūrus Raudonės pilyje?;Savivaldybės administracija,Viešoji biblioteka,Mokykla,Kraštotyros muziejus;Mokykla;3</w:t>
      </w:r>
    </w:p>
    <w:p w14:paraId="40F81DCE" w14:textId="77777777" w:rsidR="005A0435" w:rsidRPr="005A0435" w:rsidRDefault="005A0435" w:rsidP="005A0435">
      <w:pPr>
        <w:pStyle w:val="Programostekstas"/>
        <w:rPr>
          <w:rFonts w:cs="Courier New"/>
        </w:rPr>
      </w:pPr>
      <w:r w:rsidRPr="005A0435">
        <w:rPr>
          <w:rFonts w:cs="Courier New"/>
        </w:rPr>
        <w:t>Anotomija ir medicina;2;Rimantas Valiukonis;Kiek žmogaus ląstelė turi chromosomų porų?;20,21,22,23;23;3</w:t>
      </w:r>
    </w:p>
    <w:p w14:paraId="099C4546" w14:textId="77777777" w:rsidR="005A0435" w:rsidRPr="005A0435" w:rsidRDefault="005A0435" w:rsidP="005A0435">
      <w:pPr>
        <w:pStyle w:val="Programostekstas"/>
        <w:rPr>
          <w:rFonts w:cs="Courier New"/>
        </w:rPr>
      </w:pPr>
      <w:r w:rsidRPr="005A0435">
        <w:rPr>
          <w:rFonts w:cs="Courier New"/>
        </w:rPr>
        <w:t>Lietuva;2;Aurelijus Esanavičius;Kelintais metais susidegino Romas Kalanta?;1971m.,1972m.,1973m.1975m.;1972m.;3</w:t>
      </w:r>
    </w:p>
    <w:p w14:paraId="4B1A5550" w14:textId="77777777" w:rsidR="005A0435" w:rsidRPr="005A0435" w:rsidRDefault="005A0435" w:rsidP="005A0435">
      <w:pPr>
        <w:pStyle w:val="Programostekstas"/>
        <w:rPr>
          <w:rFonts w:cs="Courier New"/>
        </w:rPr>
      </w:pPr>
      <w:r w:rsidRPr="005A0435">
        <w:rPr>
          <w:rFonts w:cs="Courier New"/>
        </w:rPr>
        <w:t>Anotomija ir medicina;3;Rimantas Valiukonis;Ką žmogaus organizme pažeidžia psoriazė?;Kraujagysles ir širdį,Odą ir sąnarius,Smegenis,Odą ir nagus;Odą ir sąnarius;5</w:t>
      </w:r>
    </w:p>
    <w:p w14:paraId="4C47B175" w14:textId="77777777" w:rsidR="005A0435" w:rsidRPr="005A0435" w:rsidRDefault="005A0435" w:rsidP="005A0435">
      <w:pPr>
        <w:pStyle w:val="Programostekstas"/>
        <w:rPr>
          <w:rFonts w:cs="Courier New"/>
        </w:rPr>
      </w:pPr>
      <w:r w:rsidRPr="005A0435">
        <w:rPr>
          <w:rFonts w:cs="Courier New"/>
        </w:rPr>
        <w:t>Istorija;2;Mindaugas Baliukevičius;Kokią šalį II pasauliniame kare Sąjungininkai išlaisvino vėliausiai?;Olandiją,Austriją,Italiją,Belgiją;Olandiją;2</w:t>
      </w:r>
    </w:p>
    <w:p w14:paraId="756FB5B5" w14:textId="77777777" w:rsidR="005A0435" w:rsidRPr="005A0435" w:rsidRDefault="005A0435" w:rsidP="005A0435">
      <w:pPr>
        <w:pStyle w:val="Programostekstas"/>
        <w:rPr>
          <w:rFonts w:cs="Courier New"/>
        </w:rPr>
      </w:pPr>
      <w:r w:rsidRPr="005A0435">
        <w:rPr>
          <w:rFonts w:cs="Courier New"/>
        </w:rPr>
        <w:t>Istorija;2;Mindaugas Baliukevičius;Kuris XX a. diktatorius buvo įsakęs naikti žvirblius?;Josifas Stalinas,Benito Musolinis,Mao Dzedongas,Fransiskas Frankas;Mao Dzedongas;2</w:t>
      </w:r>
    </w:p>
    <w:p w14:paraId="599AE9A6" w14:textId="77777777" w:rsidR="005A0435" w:rsidRPr="005A0435" w:rsidRDefault="005A0435" w:rsidP="005A0435">
      <w:pPr>
        <w:pStyle w:val="Programostekstas"/>
        <w:rPr>
          <w:rFonts w:cs="Courier New"/>
        </w:rPr>
      </w:pPr>
      <w:r w:rsidRPr="005A0435">
        <w:rPr>
          <w:rFonts w:cs="Courier New"/>
        </w:rPr>
        <w:t>Gyvūnai;2;Gerda Jakštaitė;Kokios spalvos omaro kraujas?;Raudonos,Žalios,Geltonos,Mėlynos;Mėlynos;3</w:t>
      </w:r>
    </w:p>
    <w:p w14:paraId="270259C0" w14:textId="77777777" w:rsidR="005A0435" w:rsidRPr="005A0435" w:rsidRDefault="005A0435" w:rsidP="005A0435">
      <w:pPr>
        <w:pStyle w:val="Programostekstas"/>
        <w:rPr>
          <w:rFonts w:cs="Courier New"/>
        </w:rPr>
      </w:pPr>
      <w:r w:rsidRPr="005A0435">
        <w:rPr>
          <w:rFonts w:cs="Courier New"/>
        </w:rPr>
        <w:t>Skaičiai;2;Robertas Petrauskas;Koks mėnuo metuose yra ilgiausias?;Gruodis,Spalis,Sausis,Gegužė;Spalis - 31 d. + 1 val.;4</w:t>
      </w:r>
    </w:p>
    <w:p w14:paraId="2039E96D" w14:textId="77777777" w:rsidR="005A0435" w:rsidRPr="005A0435" w:rsidRDefault="005A0435" w:rsidP="005A0435">
      <w:pPr>
        <w:pStyle w:val="Programostekstas"/>
        <w:rPr>
          <w:rFonts w:cs="Courier New"/>
        </w:rPr>
      </w:pPr>
      <w:r w:rsidRPr="005A0435">
        <w:rPr>
          <w:rFonts w:cs="Courier New"/>
        </w:rPr>
        <w:t>Gyvūnai;3;Gerda Jakštaitė;Koks paukštis turi ilgiausią snapą?;Raganosis ragasnapis,Australijos pelikanas,Didžioji kuolinga,Amerikos baltasis pelikanas;Australijos pelikanas - apie 47 cm;6</w:t>
      </w:r>
    </w:p>
    <w:p w14:paraId="68BCC9CB" w14:textId="77777777" w:rsidR="005A0435" w:rsidRPr="005A0435" w:rsidRDefault="005A0435" w:rsidP="005A0435">
      <w:pPr>
        <w:pStyle w:val="Programostekstas"/>
        <w:rPr>
          <w:rFonts w:cs="Courier New"/>
        </w:rPr>
      </w:pPr>
      <w:r w:rsidRPr="005A0435">
        <w:rPr>
          <w:rFonts w:cs="Courier New"/>
        </w:rPr>
        <w:t>Gyvūnai;3;Gerda Jakštaitė;Kokį gyvūną 1408 m.Vokiečių ordino magistras padovanojo Vytautui?;Lokį,Tigrą,Taurųjį elnią,Liūtą;Liūtą;5</w:t>
      </w:r>
    </w:p>
    <w:p w14:paraId="2D9670BA" w14:textId="77777777" w:rsidR="005A0435" w:rsidRPr="005A0435" w:rsidRDefault="005A0435" w:rsidP="005A0435">
      <w:pPr>
        <w:pStyle w:val="Programostekstas"/>
        <w:rPr>
          <w:rFonts w:cs="Courier New"/>
        </w:rPr>
      </w:pPr>
      <w:r w:rsidRPr="005A0435">
        <w:rPr>
          <w:rFonts w:cs="Courier New"/>
        </w:rPr>
        <w:t>Skaičiai;1;Robertas Petrauskas;Kokią sumą visada sudaro lošimo kauliuko priešingų plokštumų skaičiai?;6,7,8,9;7;1</w:t>
      </w:r>
    </w:p>
    <w:p w14:paraId="7F6F4C55" w14:textId="77777777" w:rsidR="005A0435" w:rsidRPr="005A0435" w:rsidRDefault="005A0435" w:rsidP="005A0435">
      <w:pPr>
        <w:pStyle w:val="Programostekstas"/>
        <w:rPr>
          <w:rFonts w:cs="Courier New"/>
        </w:rPr>
      </w:pPr>
      <w:r w:rsidRPr="005A0435">
        <w:rPr>
          <w:rFonts w:cs="Courier New"/>
        </w:rPr>
        <w:t>Maistas;2;Ramunė Vinauskaitė;Kelių spalvų būna "M&amp;M" saldainiai?;4,5,6,7;6;3</w:t>
      </w:r>
    </w:p>
    <w:p w14:paraId="6BD064FE" w14:textId="77777777" w:rsidR="005A0435" w:rsidRPr="005A0435" w:rsidRDefault="005A0435" w:rsidP="005A0435">
      <w:pPr>
        <w:pStyle w:val="Programostekstas"/>
        <w:rPr>
          <w:rFonts w:cs="Courier New"/>
        </w:rPr>
      </w:pPr>
      <w:r w:rsidRPr="005A0435">
        <w:rPr>
          <w:rFonts w:cs="Courier New"/>
        </w:rPr>
        <w:t>Skaičiai;1;Mantas Stonkus;Kokia spalva pažymėtas skaičius "0" ruletės rate?;Žalia,Juoda,Raudona,Balta;Žalia;2</w:t>
      </w:r>
    </w:p>
    <w:p w14:paraId="34BF57E4" w14:textId="77777777" w:rsidR="005A0435" w:rsidRPr="005A0435" w:rsidRDefault="005A0435" w:rsidP="005A0435">
      <w:pPr>
        <w:pStyle w:val="Programostekstas"/>
        <w:rPr>
          <w:rFonts w:cs="Courier New"/>
        </w:rPr>
      </w:pPr>
      <w:r w:rsidRPr="005A0435">
        <w:rPr>
          <w:rFonts w:cs="Courier New"/>
        </w:rPr>
        <w:t>Maistas;1;Ramunė Vinauskaitė;Kuris vaisius yra saldžiausias - mandarinas, figa, bananas ar mangas?;Mandarinas,Figa,Bananas,Mangas;Figa;1</w:t>
      </w:r>
    </w:p>
    <w:p w14:paraId="2B9B83CC" w14:textId="77777777" w:rsidR="005A0435" w:rsidRDefault="005A0435" w:rsidP="005A0435">
      <w:pPr>
        <w:pStyle w:val="Programostekstas"/>
        <w:rPr>
          <w:rFonts w:cs="Courier New"/>
        </w:rPr>
      </w:pPr>
      <w:r w:rsidRPr="005A0435">
        <w:rPr>
          <w:rFonts w:cs="Courier New"/>
        </w:rPr>
        <w:t>Spalvos;2;Robertas Petrauskas;Kuri "Google" logotipo raidė yra žalia?;"G","O","L","E";"L";5</w:t>
      </w:r>
    </w:p>
    <w:p w14:paraId="081BE4E8" w14:textId="77777777" w:rsidR="005A0435" w:rsidRPr="005A0435" w:rsidRDefault="005A0435" w:rsidP="005A0435">
      <w:pPr>
        <w:pStyle w:val="Programostekstas"/>
        <w:rPr>
          <w:rFonts w:cs="Courier New"/>
        </w:rPr>
      </w:pPr>
    </w:p>
    <w:p w14:paraId="312949CF" w14:textId="77777777" w:rsidR="005B59AA" w:rsidRDefault="005B59AA" w:rsidP="00AB7416">
      <w:pPr>
        <w:pStyle w:val="Programostekstas"/>
        <w:rPr>
          <w:rFonts w:ascii="Times New Roman" w:hAnsi="Times New Roman"/>
          <w:b/>
          <w:sz w:val="22"/>
          <w:szCs w:val="22"/>
        </w:rPr>
      </w:pPr>
      <w:r>
        <w:rPr>
          <w:rFonts w:ascii="Times New Roman" w:hAnsi="Times New Roman"/>
          <w:b/>
          <w:sz w:val="22"/>
          <w:szCs w:val="22"/>
        </w:rPr>
        <w:t>duomenys2.csv:</w:t>
      </w:r>
    </w:p>
    <w:p w14:paraId="18016683" w14:textId="77777777" w:rsidR="005A0435" w:rsidRDefault="005A0435" w:rsidP="00AB7416">
      <w:pPr>
        <w:pStyle w:val="Programostekstas"/>
        <w:rPr>
          <w:rFonts w:ascii="Times New Roman" w:hAnsi="Times New Roman"/>
          <w:b/>
          <w:sz w:val="22"/>
          <w:szCs w:val="22"/>
        </w:rPr>
      </w:pPr>
    </w:p>
    <w:p w14:paraId="08C6810A" w14:textId="77777777" w:rsidR="005A0435" w:rsidRPr="005A0435" w:rsidRDefault="005A0435" w:rsidP="005A0435">
      <w:pPr>
        <w:pStyle w:val="Programostekstas"/>
        <w:rPr>
          <w:rFonts w:cs="Courier New"/>
        </w:rPr>
      </w:pPr>
      <w:r w:rsidRPr="005A0435">
        <w:rPr>
          <w:rFonts w:cs="Courier New"/>
        </w:rPr>
        <w:t>ChemSA</w:t>
      </w:r>
    </w:p>
    <w:p w14:paraId="4251211E" w14:textId="77777777" w:rsidR="005A0435" w:rsidRPr="005A0435" w:rsidRDefault="005A0435" w:rsidP="005A0435">
      <w:pPr>
        <w:pStyle w:val="Programostekstas"/>
        <w:rPr>
          <w:rFonts w:cs="Courier New"/>
        </w:rPr>
      </w:pPr>
      <w:r w:rsidRPr="005A0435">
        <w:rPr>
          <w:rFonts w:cs="Courier New"/>
        </w:rPr>
        <w:t>Įvairūs;2;Robertas Petrauskas;Kaip NATO fonetinėje abėcėlėje šifruojama raidė R?;Romeo,Rembo,Raily,Rodeo;Romeo;2</w:t>
      </w:r>
    </w:p>
    <w:p w14:paraId="3D70567D" w14:textId="77777777" w:rsidR="005A0435" w:rsidRPr="005A0435" w:rsidRDefault="005A0435" w:rsidP="005A0435">
      <w:pPr>
        <w:pStyle w:val="Programostekstas"/>
        <w:rPr>
          <w:rFonts w:cs="Courier New"/>
        </w:rPr>
      </w:pPr>
      <w:r w:rsidRPr="005A0435">
        <w:rPr>
          <w:rFonts w:cs="Courier New"/>
        </w:rPr>
        <w:lastRenderedPageBreak/>
        <w:t>Lietuva;2;Robertas Petrauskas;Kokia įstaiga dabar įsikūrus Raudonės pilyje?;Savivaldybės administracija,Viešoji biblioteka,Mokykla,Kraštotyros muziejus;Mokykla;3</w:t>
      </w:r>
    </w:p>
    <w:p w14:paraId="19B2C40B" w14:textId="77777777" w:rsidR="005A0435" w:rsidRPr="005A0435" w:rsidRDefault="005A0435" w:rsidP="005A0435">
      <w:pPr>
        <w:pStyle w:val="Programostekstas"/>
        <w:rPr>
          <w:rFonts w:cs="Courier New"/>
        </w:rPr>
      </w:pPr>
      <w:r w:rsidRPr="005A0435">
        <w:rPr>
          <w:rFonts w:cs="Courier New"/>
        </w:rPr>
        <w:t>Anotomija ir medicina;2;Rimantas Valiukonis;Kiek žmogaus ląstelė turi chromosomų porų?;20,21,22,23;23;3</w:t>
      </w:r>
    </w:p>
    <w:p w14:paraId="7A178A2C" w14:textId="77777777" w:rsidR="005A0435" w:rsidRPr="005A0435" w:rsidRDefault="005A0435" w:rsidP="005A0435">
      <w:pPr>
        <w:pStyle w:val="Programostekstas"/>
        <w:rPr>
          <w:rFonts w:cs="Courier New"/>
        </w:rPr>
      </w:pPr>
      <w:r w:rsidRPr="005A0435">
        <w:rPr>
          <w:rFonts w:cs="Courier New"/>
        </w:rPr>
        <w:t>Lietuva;2;Robertas Petrauskas;Kokia įstaiga dabar įsikūrus Raudonės pilyje?;Savivaldybės administracija,Viešoji biblioteka,Mokykla,Kraštotyros muziejus;Mokykla;3</w:t>
      </w:r>
    </w:p>
    <w:p w14:paraId="741CB251" w14:textId="77777777" w:rsidR="005A0435" w:rsidRPr="005A0435" w:rsidRDefault="005A0435" w:rsidP="005A0435">
      <w:pPr>
        <w:pStyle w:val="Programostekstas"/>
        <w:rPr>
          <w:rFonts w:cs="Courier New"/>
        </w:rPr>
      </w:pPr>
      <w:r w:rsidRPr="005A0435">
        <w:rPr>
          <w:rFonts w:cs="Courier New"/>
        </w:rPr>
        <w:t>Įvairūs;2;Antoni;Kaip NATO fonetinėje abėcėlėje šifruojama raidė R?;Romeo,Rembo,Raily,Rodeo;Romeo;2</w:t>
      </w:r>
    </w:p>
    <w:p w14:paraId="0BF1C2D8" w14:textId="77777777" w:rsidR="005A0435" w:rsidRPr="005A0435" w:rsidRDefault="005A0435" w:rsidP="005A0435">
      <w:pPr>
        <w:pStyle w:val="Programostekstas"/>
        <w:rPr>
          <w:rFonts w:cs="Courier New"/>
        </w:rPr>
      </w:pPr>
      <w:r w:rsidRPr="005A0435">
        <w:rPr>
          <w:rFonts w:cs="Courier New"/>
        </w:rPr>
        <w:t>Anotomija ir medicina;2;Antoni;Koks augalas vienos rūšies žinduoliui sukelia euforiją, o kitos rūšies žinduolį nuramina?;Kanapė,Durniaropė,Valerijonas,Aguona;Valerijonas;2</w:t>
      </w:r>
    </w:p>
    <w:p w14:paraId="54CC7DDB" w14:textId="77777777" w:rsidR="005A0435" w:rsidRPr="005A0435" w:rsidRDefault="005A0435" w:rsidP="005A0435">
      <w:pPr>
        <w:pStyle w:val="Programostekstas"/>
        <w:rPr>
          <w:rFonts w:cs="Courier New"/>
        </w:rPr>
      </w:pPr>
      <w:r w:rsidRPr="005A0435">
        <w:rPr>
          <w:rFonts w:cs="Courier New"/>
        </w:rPr>
        <w:t>Įvairūs;3;Antoni;Kaip iššifruojama santrumpa DNR?;Deoksiribonukleorūgštis,Deoksinorūgšits,Deoksidooksidorūgštis,Deoksiribonukleonidorūgštis;Deoksiribonukleorūgštis;5</w:t>
      </w:r>
    </w:p>
    <w:p w14:paraId="44052CE6" w14:textId="77777777" w:rsidR="005A0435" w:rsidRPr="005A0435" w:rsidRDefault="005A0435" w:rsidP="005A0435">
      <w:pPr>
        <w:pStyle w:val="Programostekstas"/>
        <w:rPr>
          <w:rFonts w:cs="Courier New"/>
        </w:rPr>
      </w:pPr>
      <w:r w:rsidRPr="005A0435">
        <w:rPr>
          <w:rFonts w:cs="Courier New"/>
        </w:rPr>
        <w:t>Įvairūs;2;Antoni;Koks augalas lotyniškai vadinasi Urtica?;Pienė,Dilgėlė,Usnis,Melisa;Dilgėlė;3</w:t>
      </w:r>
    </w:p>
    <w:p w14:paraId="15985471" w14:textId="77777777" w:rsidR="005A0435" w:rsidRPr="005A0435" w:rsidRDefault="005A0435" w:rsidP="005A0435">
      <w:pPr>
        <w:pStyle w:val="Programostekstas"/>
        <w:rPr>
          <w:rFonts w:cs="Courier New"/>
        </w:rPr>
      </w:pPr>
      <w:r w:rsidRPr="005A0435">
        <w:rPr>
          <w:rFonts w:cs="Courier New"/>
        </w:rPr>
        <w:t>Lietuva;2;Robertas Petrauskas;Kokia įstaiga dabar įsikūrus Raudonės pilyje?;Savivaldybės administracija,Viešoji biblioteka,Mokykla,Kraštotyros muziejus;Mokykla;3</w:t>
      </w:r>
    </w:p>
    <w:p w14:paraId="0FEC2136" w14:textId="77777777" w:rsidR="005A0435" w:rsidRPr="005A0435" w:rsidRDefault="005A0435" w:rsidP="005A0435">
      <w:pPr>
        <w:pStyle w:val="Programostekstas"/>
        <w:rPr>
          <w:rFonts w:cs="Courier New"/>
        </w:rPr>
      </w:pPr>
      <w:r w:rsidRPr="005A0435">
        <w:rPr>
          <w:rFonts w:cs="Courier New"/>
        </w:rPr>
        <w:t>Geografija;2;Antoni;Prie kokios jūros įsikūręs Vladivostokas?;Rytų Sibiro,Japonijos,Čiukčių,Beringo;Japonijos;2</w:t>
      </w:r>
    </w:p>
    <w:p w14:paraId="70C2C3E5" w14:textId="77777777" w:rsidR="005A0435" w:rsidRPr="005A0435" w:rsidRDefault="005A0435" w:rsidP="005A0435">
      <w:pPr>
        <w:pStyle w:val="Programostekstas"/>
        <w:rPr>
          <w:rFonts w:cs="Courier New"/>
        </w:rPr>
      </w:pPr>
      <w:r w:rsidRPr="005A0435">
        <w:rPr>
          <w:rFonts w:cs="Courier New"/>
        </w:rPr>
        <w:t>Įvairūs;2;Antoni;Kokį gėrimą italai vadina spumante?;Anyžinę dektinę,Baltąjį vyną,Putojantį vyną,Raudonąjį vyną;Putojantį vyną;3</w:t>
      </w:r>
    </w:p>
    <w:p w14:paraId="7AE219A1" w14:textId="77777777" w:rsidR="005A0435" w:rsidRDefault="005A0435" w:rsidP="005A0435">
      <w:pPr>
        <w:pStyle w:val="Programostekstas"/>
        <w:rPr>
          <w:rFonts w:cs="Courier New"/>
        </w:rPr>
      </w:pPr>
      <w:r w:rsidRPr="005A0435">
        <w:rPr>
          <w:rFonts w:cs="Courier New"/>
        </w:rPr>
        <w:t>Geografija;2;Antoni;Kokios valstybės pavadinimas išvertus į lietuvių kalbą reiškia "Sidabro žemė"?;Siera Leonė,Australija,Islandija,Argentina;Argentina;3</w:t>
      </w:r>
    </w:p>
    <w:p w14:paraId="4EFE35FD" w14:textId="77777777" w:rsidR="005A0435" w:rsidRPr="005A0435" w:rsidRDefault="005A0435" w:rsidP="005A0435">
      <w:pPr>
        <w:pStyle w:val="Programostekstas"/>
        <w:rPr>
          <w:rFonts w:cs="Courier New"/>
        </w:rPr>
      </w:pPr>
    </w:p>
    <w:p w14:paraId="096A1889" w14:textId="77777777" w:rsidR="005B59AA" w:rsidRDefault="005A0435" w:rsidP="00AB7416">
      <w:pPr>
        <w:pStyle w:val="Programostekstas"/>
        <w:rPr>
          <w:rFonts w:ascii="Times New Roman" w:hAnsi="Times New Roman"/>
          <w:b/>
          <w:sz w:val="22"/>
          <w:szCs w:val="22"/>
        </w:rPr>
      </w:pPr>
      <w:r>
        <w:rPr>
          <w:rFonts w:ascii="Times New Roman" w:hAnsi="Times New Roman"/>
          <w:b/>
          <w:sz w:val="22"/>
          <w:szCs w:val="22"/>
        </w:rPr>
        <w:t>Duomenųlentelė.txt:</w:t>
      </w:r>
    </w:p>
    <w:p w14:paraId="463BE948" w14:textId="12CCB109" w:rsidR="005A0435" w:rsidRDefault="005A0435" w:rsidP="00AB7416">
      <w:pPr>
        <w:pStyle w:val="Programostekstas"/>
        <w:rPr>
          <w:rFonts w:ascii="Times New Roman" w:hAnsi="Times New Roman"/>
          <w:b/>
          <w:sz w:val="22"/>
          <w:szCs w:val="22"/>
        </w:rPr>
      </w:pPr>
    </w:p>
    <w:p w14:paraId="51B05F70" w14:textId="2541296F" w:rsidR="00565BEF" w:rsidRDefault="00565BEF" w:rsidP="00AB7416">
      <w:pPr>
        <w:pStyle w:val="Programostekstas"/>
        <w:rPr>
          <w:rFonts w:ascii="Times New Roman" w:hAnsi="Times New Roman"/>
          <w:sz w:val="22"/>
          <w:szCs w:val="22"/>
        </w:rPr>
      </w:pPr>
      <w:r w:rsidRPr="00565BEF">
        <w:rPr>
          <w:rFonts w:ascii="Times New Roman" w:hAnsi="Times New Roman"/>
          <w:sz w:val="22"/>
          <w:szCs w:val="22"/>
        </w:rPr>
        <w:t xml:space="preserve">Lentelė labai didelė, jos nuotrauka: </w:t>
      </w:r>
    </w:p>
    <w:p w14:paraId="4FDF3F72" w14:textId="00755F63" w:rsidR="00565BEF" w:rsidRDefault="00565BEF" w:rsidP="00AB7416">
      <w:pPr>
        <w:pStyle w:val="Programostekstas"/>
        <w:rPr>
          <w:rFonts w:ascii="Times New Roman" w:hAnsi="Times New Roman"/>
          <w:sz w:val="22"/>
          <w:szCs w:val="22"/>
        </w:rPr>
      </w:pPr>
      <w:r>
        <w:rPr>
          <w:noProof/>
          <w:lang w:eastAsia="lt-LT"/>
        </w:rPr>
        <w:drawing>
          <wp:inline distT="0" distB="0" distL="0" distR="0" wp14:anchorId="3B38152C" wp14:editId="7281A4F6">
            <wp:extent cx="6299835" cy="196977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9835" cy="1969770"/>
                    </a:xfrm>
                    <a:prstGeom prst="rect">
                      <a:avLst/>
                    </a:prstGeom>
                  </pic:spPr>
                </pic:pic>
              </a:graphicData>
            </a:graphic>
          </wp:inline>
        </w:drawing>
      </w:r>
    </w:p>
    <w:p w14:paraId="31D913B6" w14:textId="144163FD" w:rsidR="00565BEF" w:rsidRDefault="00565BEF" w:rsidP="00AB7416">
      <w:pPr>
        <w:pStyle w:val="Programostekstas"/>
        <w:rPr>
          <w:rFonts w:ascii="Times New Roman" w:hAnsi="Times New Roman"/>
          <w:sz w:val="22"/>
          <w:szCs w:val="22"/>
        </w:rPr>
      </w:pPr>
    </w:p>
    <w:p w14:paraId="2BA59F54" w14:textId="735A054F" w:rsidR="00565BEF" w:rsidRPr="00565BEF" w:rsidRDefault="00565BEF" w:rsidP="00AB7416">
      <w:pPr>
        <w:pStyle w:val="Programostekstas"/>
        <w:rPr>
          <w:rFonts w:ascii="Times New Roman" w:hAnsi="Times New Roman"/>
          <w:b/>
          <w:sz w:val="22"/>
          <w:szCs w:val="22"/>
        </w:rPr>
      </w:pPr>
      <w:r w:rsidRPr="00565BEF">
        <w:rPr>
          <w:rFonts w:ascii="Times New Roman" w:hAnsi="Times New Roman"/>
          <w:b/>
          <w:sz w:val="22"/>
          <w:szCs w:val="22"/>
        </w:rPr>
        <w:t>Lentelės tekstas:</w:t>
      </w:r>
    </w:p>
    <w:p w14:paraId="6A11CD5F" w14:textId="77777777" w:rsidR="00565BEF" w:rsidRDefault="00565BEF" w:rsidP="00AB7416">
      <w:pPr>
        <w:pStyle w:val="Programostekstas"/>
        <w:rPr>
          <w:rFonts w:ascii="Times New Roman" w:hAnsi="Times New Roman"/>
          <w:b/>
          <w:sz w:val="22"/>
          <w:szCs w:val="22"/>
        </w:rPr>
      </w:pPr>
    </w:p>
    <w:p w14:paraId="03713AC3" w14:textId="77777777" w:rsidR="005A0435" w:rsidRPr="005A0435" w:rsidRDefault="005A0435" w:rsidP="005A0435">
      <w:pPr>
        <w:pStyle w:val="Programostekstas"/>
        <w:rPr>
          <w:rFonts w:cs="Courier New"/>
        </w:rPr>
      </w:pPr>
      <w:r w:rsidRPr="005A0435">
        <w:rPr>
          <w:rFonts w:cs="Courier New"/>
        </w:rPr>
        <w:t>Duomenys apie klausimus:</w:t>
      </w:r>
    </w:p>
    <w:p w14:paraId="29E808E2" w14:textId="77777777" w:rsidR="005A0435" w:rsidRPr="005A0435" w:rsidRDefault="005A0435" w:rsidP="005A0435">
      <w:pPr>
        <w:pStyle w:val="Programostekstas"/>
        <w:rPr>
          <w:rFonts w:cs="Courier New"/>
        </w:rPr>
      </w:pPr>
      <w:r w:rsidRPr="005A0435">
        <w:rPr>
          <w:rFonts w:cs="Courier New"/>
        </w:rPr>
        <w:t>------------------------------------------------------------------------------------------------------------------------------------------------------------------------------------------------------------------------------------------------------------------------------------------------------------------------------------------------------------------------</w:t>
      </w:r>
    </w:p>
    <w:p w14:paraId="45A988DD" w14:textId="77777777" w:rsidR="005A0435" w:rsidRPr="005A0435" w:rsidRDefault="005A0435" w:rsidP="005A0435">
      <w:pPr>
        <w:pStyle w:val="Programostekstas"/>
        <w:rPr>
          <w:rFonts w:cs="Courier New"/>
        </w:rPr>
      </w:pPr>
      <w:r w:rsidRPr="005A0435">
        <w:rPr>
          <w:rFonts w:cs="Courier New"/>
        </w:rPr>
        <w:t>| Tema                   | Sudėtingumas | Klausimo autorius       | Klausimo tekstas                                                                                                                                       | Atsakymo variantai                                                                         | Teisingas atsakymas                 |  Balai |</w:t>
      </w:r>
    </w:p>
    <w:p w14:paraId="13F45A0F" w14:textId="77777777" w:rsidR="005A0435" w:rsidRPr="005A0435" w:rsidRDefault="005A0435" w:rsidP="005A0435">
      <w:pPr>
        <w:pStyle w:val="Programostekstas"/>
        <w:rPr>
          <w:rFonts w:cs="Courier New"/>
        </w:rPr>
      </w:pPr>
      <w:r w:rsidRPr="005A0435">
        <w:rPr>
          <w:rFonts w:cs="Courier New"/>
        </w:rPr>
        <w:t>------------------------------------------------------------------------------------------------------------------------------------------------------------------------------------------------------------------------------------------------------------------------------------------------------------------------------------------------------------------------</w:t>
      </w:r>
    </w:p>
    <w:p w14:paraId="202FA7C6" w14:textId="77777777" w:rsidR="005A0435" w:rsidRPr="005A0435" w:rsidRDefault="005A0435" w:rsidP="005A0435">
      <w:pPr>
        <w:pStyle w:val="Programostekstas"/>
        <w:rPr>
          <w:rFonts w:cs="Courier New"/>
        </w:rPr>
      </w:pPr>
      <w:r w:rsidRPr="005A0435">
        <w:rPr>
          <w:rFonts w:cs="Courier New"/>
        </w:rPr>
        <w:t>InfoSA</w:t>
      </w:r>
    </w:p>
    <w:p w14:paraId="5F4424DB" w14:textId="77777777" w:rsidR="005A0435" w:rsidRPr="005A0435" w:rsidRDefault="005A0435" w:rsidP="005A0435">
      <w:pPr>
        <w:pStyle w:val="Programostekstas"/>
        <w:rPr>
          <w:rFonts w:cs="Courier New"/>
        </w:rPr>
      </w:pPr>
      <w:r w:rsidRPr="005A0435">
        <w:rPr>
          <w:rFonts w:cs="Courier New"/>
        </w:rPr>
        <w:t>--------------------------------------------------------------------------------------------------------------------------------------------------------------------</w:t>
      </w:r>
      <w:r w:rsidRPr="005A0435">
        <w:rPr>
          <w:rFonts w:cs="Courier New"/>
        </w:rPr>
        <w:lastRenderedPageBreak/>
        <w:t>----------------------------------------------------------------------------------------------------------------------------------------------------------------------------------------------------</w:t>
      </w:r>
    </w:p>
    <w:p w14:paraId="5446BBCD" w14:textId="77777777" w:rsidR="005A0435" w:rsidRPr="005A0435" w:rsidRDefault="005A0435" w:rsidP="005A0435">
      <w:pPr>
        <w:pStyle w:val="Programostekstas"/>
        <w:rPr>
          <w:rFonts w:cs="Courier New"/>
        </w:rPr>
      </w:pPr>
      <w:r w:rsidRPr="005A0435">
        <w:rPr>
          <w:rFonts w:cs="Courier New"/>
        </w:rPr>
        <w:t>| Įvairūs                | 2            | Robertas Petrauskas     | Kaip NATO fonetinėje abėcėlėje šifruojama raidė R?                                                                                                     | Romeo,Rembo,Raily,Rodeo                                                                    | Romeo                               | 2      |</w:t>
      </w:r>
    </w:p>
    <w:p w14:paraId="389F83EF" w14:textId="77777777" w:rsidR="005A0435" w:rsidRPr="005A0435" w:rsidRDefault="005A0435" w:rsidP="005A0435">
      <w:pPr>
        <w:pStyle w:val="Programostekstas"/>
        <w:rPr>
          <w:rFonts w:cs="Courier New"/>
        </w:rPr>
      </w:pPr>
      <w:r w:rsidRPr="005A0435">
        <w:rPr>
          <w:rFonts w:cs="Courier New"/>
        </w:rPr>
        <w:t>| Anotomija ir medicina  | 2            | Rimantas Valiukonis     | Koks augalas vienos rūšies žinduoliui sukelia euforiją, o kitos rūšies žinduolį nuramina?                                                              | Kanapė,Durniaropė,Valerijonas,Aguona                                                       | Valerijonas                         | 2      |</w:t>
      </w:r>
    </w:p>
    <w:p w14:paraId="5A954735" w14:textId="77777777" w:rsidR="005A0435" w:rsidRPr="005A0435" w:rsidRDefault="005A0435" w:rsidP="005A0435">
      <w:pPr>
        <w:pStyle w:val="Programostekstas"/>
        <w:rPr>
          <w:rFonts w:cs="Courier New"/>
        </w:rPr>
      </w:pPr>
      <w:r w:rsidRPr="005A0435">
        <w:rPr>
          <w:rFonts w:cs="Courier New"/>
        </w:rPr>
        <w:t>| Įvairūs                | 3            | Robertas Petrauskas     | Kaip iššifruojama santrumpa DNR?                                                                                                                       | Deoksiribonukleorūgštis,Deoksinorūgšits,Deoksidooksidorūgštis,Deoksiribonukleonidorūgštis  | Deoksiribonukleorūgštis             | 5      |</w:t>
      </w:r>
    </w:p>
    <w:p w14:paraId="2BD99EDC" w14:textId="77777777" w:rsidR="005A0435" w:rsidRPr="005A0435" w:rsidRDefault="005A0435" w:rsidP="005A0435">
      <w:pPr>
        <w:pStyle w:val="Programostekstas"/>
        <w:rPr>
          <w:rFonts w:cs="Courier New"/>
        </w:rPr>
      </w:pPr>
      <w:r w:rsidRPr="005A0435">
        <w:rPr>
          <w:rFonts w:cs="Courier New"/>
        </w:rPr>
        <w:t>| Įvairūs                | 2            | Mantas Stonkus          | Koks augalas lotyniškai vadinasi Urtica?                                                                                                               | Pienė,Dilgėlė,Usnis,Melisa                                                                 | Dilgėlė                             | 3      |</w:t>
      </w:r>
    </w:p>
    <w:p w14:paraId="56B03942" w14:textId="77777777" w:rsidR="005A0435" w:rsidRPr="005A0435" w:rsidRDefault="005A0435" w:rsidP="005A0435">
      <w:pPr>
        <w:pStyle w:val="Programostekstas"/>
        <w:rPr>
          <w:rFonts w:cs="Courier New"/>
        </w:rPr>
      </w:pPr>
      <w:r w:rsidRPr="005A0435">
        <w:rPr>
          <w:rFonts w:cs="Courier New"/>
        </w:rPr>
        <w:t>| Geografija             | 2            | Viktoras Drąsutavičius  | Prie kokios jūros įsikūręs Vladivostokas?                                                                                                              | Rytų Sibiro,Japonijos,Čiukčių,Beringo                                                      | Japonijos                           | 2      |</w:t>
      </w:r>
    </w:p>
    <w:p w14:paraId="419182ED" w14:textId="77777777" w:rsidR="005A0435" w:rsidRPr="005A0435" w:rsidRDefault="005A0435" w:rsidP="005A0435">
      <w:pPr>
        <w:pStyle w:val="Programostekstas"/>
        <w:rPr>
          <w:rFonts w:cs="Courier New"/>
        </w:rPr>
      </w:pPr>
      <w:r w:rsidRPr="005A0435">
        <w:rPr>
          <w:rFonts w:cs="Courier New"/>
        </w:rPr>
        <w:t>| Įvairūs                | 2            | Ramunė Vinauskaitė      | Kokį gėrimą italai vadina spumante?                                                                                                                    | Anyžinę dektinę,Baltąjį vyną,Putojantį vyną,Raudonąjį vyną                                 | Putojantį vyną                      | 3      |</w:t>
      </w:r>
    </w:p>
    <w:p w14:paraId="065891CC" w14:textId="77777777" w:rsidR="005A0435" w:rsidRPr="005A0435" w:rsidRDefault="005A0435" w:rsidP="005A0435">
      <w:pPr>
        <w:pStyle w:val="Programostekstas"/>
        <w:rPr>
          <w:rFonts w:cs="Courier New"/>
        </w:rPr>
      </w:pPr>
      <w:r w:rsidRPr="005A0435">
        <w:rPr>
          <w:rFonts w:cs="Courier New"/>
        </w:rPr>
        <w:t>| Geografija             | 2            | Robertas Petrauskas     | Kokios valstybės pavadinimas išvertus į lietuvių kalbą reiškia "Sidabro žemė"?                                                                         | Siera Leonė,Australija,Islandija,Argentina                                                 | Argentina                           | 3      |</w:t>
      </w:r>
    </w:p>
    <w:p w14:paraId="0EDDEE78" w14:textId="77777777" w:rsidR="005A0435" w:rsidRPr="005A0435" w:rsidRDefault="005A0435" w:rsidP="005A0435">
      <w:pPr>
        <w:pStyle w:val="Programostekstas"/>
        <w:rPr>
          <w:rFonts w:cs="Courier New"/>
        </w:rPr>
      </w:pPr>
      <w:r w:rsidRPr="005A0435">
        <w:rPr>
          <w:rFonts w:cs="Courier New"/>
        </w:rPr>
        <w:t>| Kinas                  | 3            | Viktoras Drąsutavičius  | Kas vaidino SS pulkininką Hansą Landą filme "Negarbingi šunsnukiai"?                                                                                   | Tilis Šveigeris,Kristofas Valcas,Kventinas Tarantino,Bruno Ganzas                          | Kristofas Valcas (Christoph Waltz)  | 5      |</w:t>
      </w:r>
    </w:p>
    <w:p w14:paraId="73121D46" w14:textId="77777777" w:rsidR="005A0435" w:rsidRPr="005A0435" w:rsidRDefault="005A0435" w:rsidP="005A0435">
      <w:pPr>
        <w:pStyle w:val="Programostekstas"/>
        <w:rPr>
          <w:rFonts w:cs="Courier New"/>
        </w:rPr>
      </w:pPr>
      <w:r w:rsidRPr="005A0435">
        <w:rPr>
          <w:rFonts w:cs="Courier New"/>
        </w:rPr>
        <w:t>| Kinas                  | 3            | Mindaugas Baliukevičius | Kaip vadinasi filmas, kuriame pagrindinis veikėjas sako: "Gyvenimas - kaip šokoladinių saldainių dėžutė. Niekada nežinai, ką ją atidaręs rasi..."?     | Forestas Gampas,Vėjo nublokšti,Apie Šmitą,Babelis                                          | Forestas Gampas                     | 2      |</w:t>
      </w:r>
    </w:p>
    <w:p w14:paraId="18FA02AA" w14:textId="77777777" w:rsidR="005A0435" w:rsidRPr="005A0435" w:rsidRDefault="005A0435" w:rsidP="005A0435">
      <w:pPr>
        <w:pStyle w:val="Programostekstas"/>
        <w:rPr>
          <w:rFonts w:cs="Courier New"/>
        </w:rPr>
      </w:pPr>
      <w:r w:rsidRPr="005A0435">
        <w:rPr>
          <w:rFonts w:cs="Courier New"/>
        </w:rPr>
        <w:t>| Lietuva                | 1            | Ramunė Vinauskaitė      | Kada Lietuva įstojo į ES?                                                                                                                              | 2003m. gegužės 1d.,2004m. gegužės 1d.,2005m. gegužės 1d.,2003m. balandžio 30d.             | 2004m. gegužės 1d.                  | 1      |</w:t>
      </w:r>
    </w:p>
    <w:p w14:paraId="4A44ED87" w14:textId="77777777" w:rsidR="005A0435" w:rsidRPr="005A0435" w:rsidRDefault="005A0435" w:rsidP="005A0435">
      <w:pPr>
        <w:pStyle w:val="Programostekstas"/>
        <w:rPr>
          <w:rFonts w:cs="Courier New"/>
        </w:rPr>
      </w:pPr>
      <w:r w:rsidRPr="005A0435">
        <w:rPr>
          <w:rFonts w:cs="Courier New"/>
        </w:rPr>
        <w:t>| Lietuva                | 2            | Robertas Petrauskas     | Kokia įstaiga dabar įsikūrus Raudonės pilyje?                                                                                                          | Savivaldybės administracija,Viešoji biblioteka,Mokykla,Kraštotyros muziejus                | Mokykla                             | 3      |</w:t>
      </w:r>
    </w:p>
    <w:p w14:paraId="51592F9B" w14:textId="77777777" w:rsidR="005A0435" w:rsidRPr="005A0435" w:rsidRDefault="005A0435" w:rsidP="005A0435">
      <w:pPr>
        <w:pStyle w:val="Programostekstas"/>
        <w:rPr>
          <w:rFonts w:cs="Courier New"/>
        </w:rPr>
      </w:pPr>
      <w:r w:rsidRPr="005A0435">
        <w:rPr>
          <w:rFonts w:cs="Courier New"/>
        </w:rPr>
        <w:t>| Anotomija ir medicina  | 2            | Rimantas Valiukonis     | Kiek žmogaus ląstelė turi chromosomų porų?                                                                                                             | 20,21,22,23                                                                                | 23                                  | 3      |</w:t>
      </w:r>
    </w:p>
    <w:p w14:paraId="658425CC" w14:textId="77777777" w:rsidR="005A0435" w:rsidRPr="005A0435" w:rsidRDefault="005A0435" w:rsidP="005A0435">
      <w:pPr>
        <w:pStyle w:val="Programostekstas"/>
        <w:rPr>
          <w:rFonts w:cs="Courier New"/>
        </w:rPr>
      </w:pPr>
      <w:r w:rsidRPr="005A0435">
        <w:rPr>
          <w:rFonts w:cs="Courier New"/>
        </w:rPr>
        <w:t>| Lietuva                | 2            | Aurelijus Esanavičius   | Kelintais metais susidegino Romas Kalanta?                                                                                                             | 1971m.,1972m.,1973m.1975m.                                                                 | 1972m.                              | 3      |</w:t>
      </w:r>
    </w:p>
    <w:p w14:paraId="19AAF0CF" w14:textId="77777777" w:rsidR="005A0435" w:rsidRPr="005A0435" w:rsidRDefault="005A0435" w:rsidP="005A0435">
      <w:pPr>
        <w:pStyle w:val="Programostekstas"/>
        <w:rPr>
          <w:rFonts w:cs="Courier New"/>
        </w:rPr>
      </w:pPr>
      <w:r w:rsidRPr="005A0435">
        <w:rPr>
          <w:rFonts w:cs="Courier New"/>
        </w:rPr>
        <w:t>| Anotomija ir medicina  | 3            | Rimantas Valiukonis     | Ką žmogaus organizme pažeidžia psoriazė?                                                                                                               | Kraujagysles ir širdį,Odą ir sąnarius,Smegenis,Odą ir nagus                                | Odą ir sąnarius                     | 5      |</w:t>
      </w:r>
    </w:p>
    <w:p w14:paraId="4DE4E5AD" w14:textId="77777777" w:rsidR="005A0435" w:rsidRPr="005A0435" w:rsidRDefault="005A0435" w:rsidP="005A0435">
      <w:pPr>
        <w:pStyle w:val="Programostekstas"/>
        <w:rPr>
          <w:rFonts w:cs="Courier New"/>
        </w:rPr>
      </w:pPr>
      <w:r w:rsidRPr="005A0435">
        <w:rPr>
          <w:rFonts w:cs="Courier New"/>
        </w:rPr>
        <w:t>| Istorija               | 2            | Mindaugas Baliukevičius | Kokią šalį II pasauliniame kare Sąjungininkai išlaisvino vėliausiai?                                                                                   | Olandiją,Austriją,Italiją,Belgiją                                                          | Olandiją                            | 2      |</w:t>
      </w:r>
    </w:p>
    <w:p w14:paraId="614C0BB1" w14:textId="77777777" w:rsidR="005A0435" w:rsidRPr="005A0435" w:rsidRDefault="005A0435" w:rsidP="005A0435">
      <w:pPr>
        <w:pStyle w:val="Programostekstas"/>
        <w:rPr>
          <w:rFonts w:cs="Courier New"/>
        </w:rPr>
      </w:pPr>
      <w:r w:rsidRPr="005A0435">
        <w:rPr>
          <w:rFonts w:cs="Courier New"/>
        </w:rPr>
        <w:lastRenderedPageBreak/>
        <w:t>| Istorija               | 2            | Mindaugas Baliukevičius | Kuris XX a. diktatorius buvo įsakęs naikti žvirblius?                                                                                                  | Josifas Stalinas,Benito Musolinis,Mao Dzedongas,Fransiskas Frankas                         | Mao Dzedongas                       | 2      |</w:t>
      </w:r>
    </w:p>
    <w:p w14:paraId="3D696A14" w14:textId="77777777" w:rsidR="005A0435" w:rsidRPr="005A0435" w:rsidRDefault="005A0435" w:rsidP="005A0435">
      <w:pPr>
        <w:pStyle w:val="Programostekstas"/>
        <w:rPr>
          <w:rFonts w:cs="Courier New"/>
        </w:rPr>
      </w:pPr>
      <w:r w:rsidRPr="005A0435">
        <w:rPr>
          <w:rFonts w:cs="Courier New"/>
        </w:rPr>
        <w:t>| Gyvūnai                | 2            | Gerda Jakštaitė         | Kokios spalvos omaro kraujas?                                                                                                                          | Raudonos,Žalios,Geltonos,Mėlynos                                                           | Mėlynos                             | 3      |</w:t>
      </w:r>
    </w:p>
    <w:p w14:paraId="101766DF" w14:textId="77777777" w:rsidR="005A0435" w:rsidRPr="005A0435" w:rsidRDefault="005A0435" w:rsidP="005A0435">
      <w:pPr>
        <w:pStyle w:val="Programostekstas"/>
        <w:rPr>
          <w:rFonts w:cs="Courier New"/>
        </w:rPr>
      </w:pPr>
      <w:r w:rsidRPr="005A0435">
        <w:rPr>
          <w:rFonts w:cs="Courier New"/>
        </w:rPr>
        <w:t>| Skaičiai               | 2            | Robertas Petrauskas     | Koks mėnuo metuose yra ilgiausias?                                                                                                                     | Gruodis,Spalis,Sausis,Gegužė                                                               | Spalis - 31 d. + 1 val.             | 4      |</w:t>
      </w:r>
    </w:p>
    <w:p w14:paraId="6CD2382D" w14:textId="77777777" w:rsidR="005A0435" w:rsidRPr="005A0435" w:rsidRDefault="005A0435" w:rsidP="005A0435">
      <w:pPr>
        <w:pStyle w:val="Programostekstas"/>
        <w:rPr>
          <w:rFonts w:cs="Courier New"/>
        </w:rPr>
      </w:pPr>
      <w:r w:rsidRPr="005A0435">
        <w:rPr>
          <w:rFonts w:cs="Courier New"/>
        </w:rPr>
        <w:t>| Gyvūnai                | 3            | Gerda Jakštaitė         | Koks paukštis turi ilgiausią snapą?                                                                                                                    | Raganosis ragasnapis,Australijos pelikanas,Didžioji kuolinga,Amerikos baltasis pelikanas   | Australijos pelikanas - apie 47 cm  | 6      |</w:t>
      </w:r>
    </w:p>
    <w:p w14:paraId="57C1F4E8" w14:textId="77777777" w:rsidR="005A0435" w:rsidRPr="005A0435" w:rsidRDefault="005A0435" w:rsidP="005A0435">
      <w:pPr>
        <w:pStyle w:val="Programostekstas"/>
        <w:rPr>
          <w:rFonts w:cs="Courier New"/>
        </w:rPr>
      </w:pPr>
      <w:r w:rsidRPr="005A0435">
        <w:rPr>
          <w:rFonts w:cs="Courier New"/>
        </w:rPr>
        <w:t>| Gyvūnai                | 3            | Gerda Jakštaitė         | Kokį gyvūną 1408 m.Vokiečių ordino magistras padovanojo Vytautui?                                                                                      | Lokį,Tigrą,Taurųjį elnią,Liūtą                                                             | Liūtą                               | 5      |</w:t>
      </w:r>
    </w:p>
    <w:p w14:paraId="46DD4B1D" w14:textId="77777777" w:rsidR="005A0435" w:rsidRPr="005A0435" w:rsidRDefault="005A0435" w:rsidP="005A0435">
      <w:pPr>
        <w:pStyle w:val="Programostekstas"/>
        <w:rPr>
          <w:rFonts w:cs="Courier New"/>
        </w:rPr>
      </w:pPr>
      <w:r w:rsidRPr="005A0435">
        <w:rPr>
          <w:rFonts w:cs="Courier New"/>
        </w:rPr>
        <w:t>| Skaičiai               | 1            | Robertas Petrauskas     | Kokią sumą visada sudaro lošimo kauliuko priešingų plokštumų skaičiai?                                                                                 | 6,7,8,9                                                                                    | 7                                   | 1      |</w:t>
      </w:r>
    </w:p>
    <w:p w14:paraId="3297616A" w14:textId="77777777" w:rsidR="005A0435" w:rsidRPr="005A0435" w:rsidRDefault="005A0435" w:rsidP="005A0435">
      <w:pPr>
        <w:pStyle w:val="Programostekstas"/>
        <w:rPr>
          <w:rFonts w:cs="Courier New"/>
        </w:rPr>
      </w:pPr>
      <w:r w:rsidRPr="005A0435">
        <w:rPr>
          <w:rFonts w:cs="Courier New"/>
        </w:rPr>
        <w:t>| Maistas                | 2            | Ramunė Vinauskaitė      | Kelių spalvų būna "M&amp;M" saldainiai?                                                                                                                    | 4,5,6,7                                                                                    | 6                                   | 3      |</w:t>
      </w:r>
    </w:p>
    <w:p w14:paraId="7480FD17" w14:textId="77777777" w:rsidR="005A0435" w:rsidRPr="005A0435" w:rsidRDefault="005A0435" w:rsidP="005A0435">
      <w:pPr>
        <w:pStyle w:val="Programostekstas"/>
        <w:rPr>
          <w:rFonts w:cs="Courier New"/>
        </w:rPr>
      </w:pPr>
      <w:r w:rsidRPr="005A0435">
        <w:rPr>
          <w:rFonts w:cs="Courier New"/>
        </w:rPr>
        <w:t>| Skaičiai               | 1            | Mantas Stonkus          | Kokia spalva pažymėtas skaičius "0" ruletės rate?                                                                                                      | Žalia,Juoda,Raudona,Balta                                                                  | Žalia                               | 2      |</w:t>
      </w:r>
    </w:p>
    <w:p w14:paraId="137A568A" w14:textId="77777777" w:rsidR="005A0435" w:rsidRPr="005A0435" w:rsidRDefault="005A0435" w:rsidP="005A0435">
      <w:pPr>
        <w:pStyle w:val="Programostekstas"/>
        <w:rPr>
          <w:rFonts w:cs="Courier New"/>
        </w:rPr>
      </w:pPr>
      <w:r w:rsidRPr="005A0435">
        <w:rPr>
          <w:rFonts w:cs="Courier New"/>
        </w:rPr>
        <w:t>| Maistas                | 1            | Ramunė Vinauskaitė      | Kuris vaisius yra saldžiausias - mandarinas, figa, bananas ar mangas?                                                                                  | Mandarinas,Figa,Bananas,Mangas                                                             | Figa                                | 1      |</w:t>
      </w:r>
    </w:p>
    <w:p w14:paraId="5756B749" w14:textId="77777777" w:rsidR="005A0435" w:rsidRPr="005A0435" w:rsidRDefault="005A0435" w:rsidP="005A0435">
      <w:pPr>
        <w:pStyle w:val="Programostekstas"/>
        <w:rPr>
          <w:rFonts w:cs="Courier New"/>
        </w:rPr>
      </w:pPr>
      <w:r w:rsidRPr="005A0435">
        <w:rPr>
          <w:rFonts w:cs="Courier New"/>
        </w:rPr>
        <w:t>| Spalvos                | 2            | Robertas Petrauskas     | Kuri "Google" logotipo raidė yra žalia?                                                                                                                | "G","O","L","E"                                                                            | "L"                                 | 5      |</w:t>
      </w:r>
    </w:p>
    <w:p w14:paraId="34C24C7A" w14:textId="77777777" w:rsidR="005A0435" w:rsidRPr="005A0435" w:rsidRDefault="005A0435" w:rsidP="005A0435">
      <w:pPr>
        <w:pStyle w:val="Programostekstas"/>
        <w:rPr>
          <w:rFonts w:cs="Courier New"/>
        </w:rPr>
      </w:pPr>
      <w:r w:rsidRPr="005A0435">
        <w:rPr>
          <w:rFonts w:cs="Courier New"/>
        </w:rPr>
        <w:t>------------------------------------------------------------------------------------------------------------------------------------------------------------------------------------------------------------------------------------------------------------------------------------------------------------------------------------------------------------------------</w:t>
      </w:r>
    </w:p>
    <w:p w14:paraId="1CFCBFCF" w14:textId="77777777" w:rsidR="005A0435" w:rsidRPr="005A0435" w:rsidRDefault="005A0435" w:rsidP="005A0435">
      <w:pPr>
        <w:pStyle w:val="Programostekstas"/>
        <w:rPr>
          <w:rFonts w:cs="Courier New"/>
        </w:rPr>
      </w:pPr>
      <w:r w:rsidRPr="005A0435">
        <w:rPr>
          <w:rFonts w:cs="Courier New"/>
        </w:rPr>
        <w:t>ChemSA</w:t>
      </w:r>
    </w:p>
    <w:p w14:paraId="275739B9" w14:textId="77777777" w:rsidR="005A0435" w:rsidRPr="005A0435" w:rsidRDefault="005A0435" w:rsidP="005A0435">
      <w:pPr>
        <w:pStyle w:val="Programostekstas"/>
        <w:rPr>
          <w:rFonts w:cs="Courier New"/>
        </w:rPr>
      </w:pPr>
      <w:r w:rsidRPr="005A0435">
        <w:rPr>
          <w:rFonts w:cs="Courier New"/>
        </w:rPr>
        <w:t>------------------------------------------------------------------------------------------------------------------------------------------------------------------------------------------------------------------------------------------------------------------------------------------------------------------------------------------------------------------------</w:t>
      </w:r>
    </w:p>
    <w:p w14:paraId="584E39A9" w14:textId="77777777" w:rsidR="005A0435" w:rsidRPr="005A0435" w:rsidRDefault="005A0435" w:rsidP="005A0435">
      <w:pPr>
        <w:pStyle w:val="Programostekstas"/>
        <w:rPr>
          <w:rFonts w:cs="Courier New"/>
        </w:rPr>
      </w:pPr>
      <w:r w:rsidRPr="005A0435">
        <w:rPr>
          <w:rFonts w:cs="Courier New"/>
        </w:rPr>
        <w:t>| Įvairūs                | 2            | Robertas Petrauskas     | Kaip NATO fonetinėje abėcėlėje šifruojama raidė R?                                                                                                     | Romeo,Rembo,Raily,Rodeo                                                                    | Romeo                               | 2      |</w:t>
      </w:r>
    </w:p>
    <w:p w14:paraId="4C06DEDD" w14:textId="77777777" w:rsidR="005A0435" w:rsidRPr="005A0435" w:rsidRDefault="005A0435" w:rsidP="005A0435">
      <w:pPr>
        <w:pStyle w:val="Programostekstas"/>
        <w:rPr>
          <w:rFonts w:cs="Courier New"/>
        </w:rPr>
      </w:pPr>
      <w:r w:rsidRPr="005A0435">
        <w:rPr>
          <w:rFonts w:cs="Courier New"/>
        </w:rPr>
        <w:t>| Lietuva                | 2            | Robertas Petrauskas     | Kokia įstaiga dabar įsikūrus Raudonės pilyje?                                                                                                          | Savivaldybės administracija,Viešoji biblioteka,Mokykla,Kraštotyros muziejus                | Mokykla                             | 3      |</w:t>
      </w:r>
    </w:p>
    <w:p w14:paraId="3EA08F4A" w14:textId="77777777" w:rsidR="005A0435" w:rsidRPr="005A0435" w:rsidRDefault="005A0435" w:rsidP="005A0435">
      <w:pPr>
        <w:pStyle w:val="Programostekstas"/>
        <w:rPr>
          <w:rFonts w:cs="Courier New"/>
        </w:rPr>
      </w:pPr>
      <w:r w:rsidRPr="005A0435">
        <w:rPr>
          <w:rFonts w:cs="Courier New"/>
        </w:rPr>
        <w:t>| Anotomija ir medicina  | 2            | Rimantas Valiukonis     | Kiek žmogaus ląstelė turi chromosomų porų?                                                                                                             | 20,21,22,23                                                                                | 23                                  | 3      |</w:t>
      </w:r>
    </w:p>
    <w:p w14:paraId="30A5DCE8" w14:textId="77777777" w:rsidR="005A0435" w:rsidRPr="005A0435" w:rsidRDefault="005A0435" w:rsidP="005A0435">
      <w:pPr>
        <w:pStyle w:val="Programostekstas"/>
        <w:rPr>
          <w:rFonts w:cs="Courier New"/>
        </w:rPr>
      </w:pPr>
      <w:r w:rsidRPr="005A0435">
        <w:rPr>
          <w:rFonts w:cs="Courier New"/>
        </w:rPr>
        <w:t xml:space="preserve">| Lietuva                | 2            | Robertas Petrauskas     | Kokia įstaiga dabar įsikūrus Raudonės pilyje?                                                                                                          </w:t>
      </w:r>
      <w:r w:rsidRPr="005A0435">
        <w:rPr>
          <w:rFonts w:cs="Courier New"/>
        </w:rPr>
        <w:lastRenderedPageBreak/>
        <w:t>| Savivaldybės administracija,Viešoji biblioteka,Mokykla,Kraštotyros muziejus                | Mokykla                             | 3      |</w:t>
      </w:r>
    </w:p>
    <w:p w14:paraId="66186DA5" w14:textId="77777777" w:rsidR="005A0435" w:rsidRPr="005A0435" w:rsidRDefault="005A0435" w:rsidP="005A0435">
      <w:pPr>
        <w:pStyle w:val="Programostekstas"/>
        <w:rPr>
          <w:rFonts w:cs="Courier New"/>
        </w:rPr>
      </w:pPr>
      <w:r w:rsidRPr="005A0435">
        <w:rPr>
          <w:rFonts w:cs="Courier New"/>
        </w:rPr>
        <w:t>| Įvairūs                | 2            | Antoni                  | Kaip NATO fonetinėje abėcėlėje šifruojama raidė R?                                                                                                     | Romeo,Rembo,Raily,Rodeo                                                                    | Romeo                               | 2      |</w:t>
      </w:r>
    </w:p>
    <w:p w14:paraId="52334A14" w14:textId="77777777" w:rsidR="005A0435" w:rsidRPr="005A0435" w:rsidRDefault="005A0435" w:rsidP="005A0435">
      <w:pPr>
        <w:pStyle w:val="Programostekstas"/>
        <w:rPr>
          <w:rFonts w:cs="Courier New"/>
        </w:rPr>
      </w:pPr>
      <w:r w:rsidRPr="005A0435">
        <w:rPr>
          <w:rFonts w:cs="Courier New"/>
        </w:rPr>
        <w:t>| Anotomija ir medicina  | 2            | Antoni                  | Koks augalas vienos rūšies žinduoliui sukelia euforiją, o kitos rūšies žinduolį nuramina?                                                              | Kanapė,Durniaropė,Valerijonas,Aguona                                                       | Valerijonas                         | 2      |</w:t>
      </w:r>
    </w:p>
    <w:p w14:paraId="14ADB3C4" w14:textId="77777777" w:rsidR="005A0435" w:rsidRPr="005A0435" w:rsidRDefault="005A0435" w:rsidP="005A0435">
      <w:pPr>
        <w:pStyle w:val="Programostekstas"/>
        <w:rPr>
          <w:rFonts w:cs="Courier New"/>
        </w:rPr>
      </w:pPr>
      <w:r w:rsidRPr="005A0435">
        <w:rPr>
          <w:rFonts w:cs="Courier New"/>
        </w:rPr>
        <w:t>| Įvairūs                | 3            | Antoni                  | Kaip iššifruojama santrumpa DNR?                                                                                                                       | Deoksiribonukleorūgštis,Deoksinorūgšits,Deoksidooksidorūgštis,Deoksiribonukleonidorūgštis  | Deoksiribonukleorūgštis             | 5      |</w:t>
      </w:r>
    </w:p>
    <w:p w14:paraId="66D61927" w14:textId="77777777" w:rsidR="005A0435" w:rsidRPr="005A0435" w:rsidRDefault="005A0435" w:rsidP="005A0435">
      <w:pPr>
        <w:pStyle w:val="Programostekstas"/>
        <w:rPr>
          <w:rFonts w:cs="Courier New"/>
        </w:rPr>
      </w:pPr>
      <w:r w:rsidRPr="005A0435">
        <w:rPr>
          <w:rFonts w:cs="Courier New"/>
        </w:rPr>
        <w:t>| Įvairūs                | 2            | Antoni                  | Koks augalas lotyniškai vadinasi Urtica?                                                                                                               | Pienė,Dilgėlė,Usnis,Melisa                                                                 | Dilgėlė                             | 3      |</w:t>
      </w:r>
    </w:p>
    <w:p w14:paraId="3E8FDACA" w14:textId="77777777" w:rsidR="005A0435" w:rsidRPr="005A0435" w:rsidRDefault="005A0435" w:rsidP="005A0435">
      <w:pPr>
        <w:pStyle w:val="Programostekstas"/>
        <w:rPr>
          <w:rFonts w:cs="Courier New"/>
        </w:rPr>
      </w:pPr>
      <w:r w:rsidRPr="005A0435">
        <w:rPr>
          <w:rFonts w:cs="Courier New"/>
        </w:rPr>
        <w:t>| Lietuva                | 2            | Robertas Petrauskas     | Kokia įstaiga dabar įsikūrus Raudonės pilyje?                                                                                                          | Savivaldybės administracija,Viešoji biblioteka,Mokykla,Kraštotyros muziejus                | Mokykla                             | 3      |</w:t>
      </w:r>
    </w:p>
    <w:p w14:paraId="2FC94742" w14:textId="77777777" w:rsidR="005A0435" w:rsidRPr="005A0435" w:rsidRDefault="005A0435" w:rsidP="005A0435">
      <w:pPr>
        <w:pStyle w:val="Programostekstas"/>
        <w:rPr>
          <w:rFonts w:cs="Courier New"/>
        </w:rPr>
      </w:pPr>
      <w:r w:rsidRPr="005A0435">
        <w:rPr>
          <w:rFonts w:cs="Courier New"/>
        </w:rPr>
        <w:t>| Geografija             | 2            | Antoni                  | Prie kokios jūros įsikūręs Vladivostokas?                                                                                                              | Rytų Sibiro,Japonijos,Čiukčių,Beringo                                                      | Japonijos                           | 2      |</w:t>
      </w:r>
    </w:p>
    <w:p w14:paraId="57BF7A94" w14:textId="77777777" w:rsidR="005A0435" w:rsidRPr="005A0435" w:rsidRDefault="005A0435" w:rsidP="005A0435">
      <w:pPr>
        <w:pStyle w:val="Programostekstas"/>
        <w:rPr>
          <w:rFonts w:cs="Courier New"/>
        </w:rPr>
      </w:pPr>
      <w:r w:rsidRPr="005A0435">
        <w:rPr>
          <w:rFonts w:cs="Courier New"/>
        </w:rPr>
        <w:t>| Įvairūs                | 2            | Antoni                  | Kokį gėrimą italai vadina spumante?                                                                                                                    | Anyžinę dektinę,Baltąjį vyną,Putojantį vyną,Raudonąjį vyną                                 | Putojantį vyną                      | 3      |</w:t>
      </w:r>
    </w:p>
    <w:p w14:paraId="67CE642B" w14:textId="77777777" w:rsidR="005A0435" w:rsidRPr="005A0435" w:rsidRDefault="005A0435" w:rsidP="005A0435">
      <w:pPr>
        <w:pStyle w:val="Programostekstas"/>
        <w:rPr>
          <w:rFonts w:cs="Courier New"/>
        </w:rPr>
      </w:pPr>
      <w:r w:rsidRPr="005A0435">
        <w:rPr>
          <w:rFonts w:cs="Courier New"/>
        </w:rPr>
        <w:t>| Geografija             | 2            | Antoni                  | Kokios valstybės pavadinimas išvertus į lietuvių kalbą reiškia "Sidabro žemė"?                                                                         | Siera Leonė,Australija,Islandija,Argentina                                                 | Argentina                           | 3      |</w:t>
      </w:r>
    </w:p>
    <w:p w14:paraId="73E5AEBE" w14:textId="77777777" w:rsidR="005A0435" w:rsidRDefault="005A0435" w:rsidP="005A0435">
      <w:pPr>
        <w:pStyle w:val="Programostekstas"/>
        <w:rPr>
          <w:rFonts w:cs="Courier New"/>
        </w:rPr>
      </w:pPr>
      <w:r w:rsidRPr="005A0435">
        <w:rPr>
          <w:rFonts w:cs="Courier New"/>
        </w:rPr>
        <w:t>------------------------------------------------------------------------------------------------------------------------------------------------------------------------------------------------------------------------------------------------------------------------------------------------------------------------------------------------------------------------</w:t>
      </w:r>
    </w:p>
    <w:p w14:paraId="4D6DA928" w14:textId="77777777" w:rsidR="005A0435" w:rsidRPr="005A0435" w:rsidRDefault="005A0435" w:rsidP="005A0435">
      <w:pPr>
        <w:pStyle w:val="Programostekstas"/>
        <w:rPr>
          <w:rFonts w:cs="Courier New"/>
        </w:rPr>
      </w:pPr>
    </w:p>
    <w:p w14:paraId="02FF405F" w14:textId="77777777" w:rsidR="005A0435" w:rsidRDefault="005A0435" w:rsidP="00AB7416">
      <w:pPr>
        <w:pStyle w:val="Programostekstas"/>
        <w:rPr>
          <w:rFonts w:ascii="Times New Roman" w:hAnsi="Times New Roman"/>
          <w:b/>
          <w:sz w:val="22"/>
          <w:szCs w:val="22"/>
        </w:rPr>
      </w:pPr>
      <w:r>
        <w:rPr>
          <w:rFonts w:ascii="Times New Roman" w:hAnsi="Times New Roman"/>
          <w:b/>
          <w:sz w:val="22"/>
          <w:szCs w:val="22"/>
        </w:rPr>
        <w:t>TemųSkaičius.csv:</w:t>
      </w:r>
    </w:p>
    <w:p w14:paraId="15553203" w14:textId="77777777" w:rsidR="005A0435" w:rsidRDefault="005A0435" w:rsidP="00AB7416">
      <w:pPr>
        <w:pStyle w:val="Programostekstas"/>
        <w:rPr>
          <w:rFonts w:ascii="Times New Roman" w:hAnsi="Times New Roman"/>
          <w:b/>
          <w:sz w:val="22"/>
          <w:szCs w:val="22"/>
        </w:rPr>
      </w:pPr>
    </w:p>
    <w:p w14:paraId="006C6B19" w14:textId="77777777" w:rsidR="005A0435" w:rsidRPr="005A0435" w:rsidRDefault="005A0435" w:rsidP="005A0435">
      <w:pPr>
        <w:pStyle w:val="Programostekstas"/>
        <w:rPr>
          <w:rFonts w:cs="Courier New"/>
        </w:rPr>
      </w:pPr>
      <w:r w:rsidRPr="005A0435">
        <w:rPr>
          <w:rFonts w:cs="Courier New"/>
        </w:rPr>
        <w:t>Įvairūs;9</w:t>
      </w:r>
    </w:p>
    <w:p w14:paraId="5A554591" w14:textId="77777777" w:rsidR="005A0435" w:rsidRPr="005A0435" w:rsidRDefault="005A0435" w:rsidP="005A0435">
      <w:pPr>
        <w:pStyle w:val="Programostekstas"/>
        <w:rPr>
          <w:rFonts w:cs="Courier New"/>
        </w:rPr>
      </w:pPr>
      <w:r w:rsidRPr="005A0435">
        <w:rPr>
          <w:rFonts w:cs="Courier New"/>
        </w:rPr>
        <w:t>Anotomija ir medicina;5</w:t>
      </w:r>
    </w:p>
    <w:p w14:paraId="145AC151" w14:textId="77777777" w:rsidR="005A0435" w:rsidRPr="005A0435" w:rsidRDefault="005A0435" w:rsidP="005A0435">
      <w:pPr>
        <w:pStyle w:val="Programostekstas"/>
        <w:rPr>
          <w:rFonts w:cs="Courier New"/>
        </w:rPr>
      </w:pPr>
      <w:r w:rsidRPr="005A0435">
        <w:rPr>
          <w:rFonts w:cs="Courier New"/>
        </w:rPr>
        <w:t>Geografija;4</w:t>
      </w:r>
    </w:p>
    <w:p w14:paraId="78B7061B" w14:textId="77777777" w:rsidR="005A0435" w:rsidRPr="005A0435" w:rsidRDefault="005A0435" w:rsidP="005A0435">
      <w:pPr>
        <w:pStyle w:val="Programostekstas"/>
        <w:rPr>
          <w:rFonts w:cs="Courier New"/>
        </w:rPr>
      </w:pPr>
      <w:r w:rsidRPr="005A0435">
        <w:rPr>
          <w:rFonts w:cs="Courier New"/>
        </w:rPr>
        <w:t>Kinas;2</w:t>
      </w:r>
    </w:p>
    <w:p w14:paraId="2072372A" w14:textId="77777777" w:rsidR="005A0435" w:rsidRPr="005A0435" w:rsidRDefault="005A0435" w:rsidP="005A0435">
      <w:pPr>
        <w:pStyle w:val="Programostekstas"/>
        <w:rPr>
          <w:rFonts w:cs="Courier New"/>
        </w:rPr>
      </w:pPr>
      <w:r w:rsidRPr="005A0435">
        <w:rPr>
          <w:rFonts w:cs="Courier New"/>
        </w:rPr>
        <w:t>Lietuva;6</w:t>
      </w:r>
    </w:p>
    <w:p w14:paraId="58BB1BC0" w14:textId="77777777" w:rsidR="005A0435" w:rsidRPr="005A0435" w:rsidRDefault="005A0435" w:rsidP="005A0435">
      <w:pPr>
        <w:pStyle w:val="Programostekstas"/>
        <w:rPr>
          <w:rFonts w:cs="Courier New"/>
        </w:rPr>
      </w:pPr>
      <w:r w:rsidRPr="005A0435">
        <w:rPr>
          <w:rFonts w:cs="Courier New"/>
        </w:rPr>
        <w:t>Istorija;2</w:t>
      </w:r>
    </w:p>
    <w:p w14:paraId="1D247842" w14:textId="77777777" w:rsidR="005A0435" w:rsidRPr="005A0435" w:rsidRDefault="005A0435" w:rsidP="005A0435">
      <w:pPr>
        <w:pStyle w:val="Programostekstas"/>
        <w:rPr>
          <w:rFonts w:cs="Courier New"/>
        </w:rPr>
      </w:pPr>
      <w:r w:rsidRPr="005A0435">
        <w:rPr>
          <w:rFonts w:cs="Courier New"/>
        </w:rPr>
        <w:t>Gyvūnai;3</w:t>
      </w:r>
    </w:p>
    <w:p w14:paraId="1B2637D9" w14:textId="77777777" w:rsidR="005A0435" w:rsidRPr="005A0435" w:rsidRDefault="005A0435" w:rsidP="005A0435">
      <w:pPr>
        <w:pStyle w:val="Programostekstas"/>
        <w:rPr>
          <w:rFonts w:cs="Courier New"/>
        </w:rPr>
      </w:pPr>
      <w:r w:rsidRPr="005A0435">
        <w:rPr>
          <w:rFonts w:cs="Courier New"/>
        </w:rPr>
        <w:t>Skaičiai;3</w:t>
      </w:r>
    </w:p>
    <w:p w14:paraId="24393854" w14:textId="77777777" w:rsidR="005A0435" w:rsidRPr="005A0435" w:rsidRDefault="005A0435" w:rsidP="005A0435">
      <w:pPr>
        <w:pStyle w:val="Programostekstas"/>
        <w:rPr>
          <w:rFonts w:cs="Courier New"/>
        </w:rPr>
      </w:pPr>
      <w:r w:rsidRPr="005A0435">
        <w:rPr>
          <w:rFonts w:cs="Courier New"/>
        </w:rPr>
        <w:t>Maistas;2</w:t>
      </w:r>
    </w:p>
    <w:p w14:paraId="4232C6B5" w14:textId="77777777" w:rsidR="005A0435" w:rsidRDefault="005A0435" w:rsidP="005A0435">
      <w:pPr>
        <w:pStyle w:val="Programostekstas"/>
        <w:rPr>
          <w:rFonts w:cs="Courier New"/>
        </w:rPr>
      </w:pPr>
      <w:r w:rsidRPr="005A0435">
        <w:rPr>
          <w:rFonts w:cs="Courier New"/>
        </w:rPr>
        <w:t>Spalvos;1</w:t>
      </w:r>
    </w:p>
    <w:p w14:paraId="30FDDF94" w14:textId="77777777" w:rsidR="005A0435" w:rsidRPr="005A0435" w:rsidRDefault="005A0435" w:rsidP="005A0435">
      <w:pPr>
        <w:pStyle w:val="Programostekstas"/>
        <w:rPr>
          <w:rFonts w:cs="Courier New"/>
        </w:rPr>
      </w:pPr>
    </w:p>
    <w:p w14:paraId="1676F1BB" w14:textId="77777777" w:rsidR="005A0435" w:rsidRDefault="005A0435" w:rsidP="00AB7416">
      <w:pPr>
        <w:pStyle w:val="Programostekstas"/>
        <w:rPr>
          <w:rFonts w:ascii="Times New Roman" w:hAnsi="Times New Roman"/>
          <w:b/>
          <w:sz w:val="22"/>
          <w:szCs w:val="22"/>
        </w:rPr>
      </w:pPr>
      <w:r>
        <w:rPr>
          <w:rFonts w:ascii="Times New Roman" w:hAnsi="Times New Roman"/>
          <w:b/>
          <w:sz w:val="22"/>
          <w:szCs w:val="22"/>
        </w:rPr>
        <w:t>VienodiKlausimai.csv:</w:t>
      </w:r>
    </w:p>
    <w:p w14:paraId="6C2458EA" w14:textId="77777777" w:rsidR="005A0435" w:rsidRDefault="005A0435" w:rsidP="00AB7416">
      <w:pPr>
        <w:pStyle w:val="Programostekstas"/>
        <w:rPr>
          <w:rFonts w:ascii="Times New Roman" w:hAnsi="Times New Roman"/>
          <w:b/>
          <w:sz w:val="22"/>
          <w:szCs w:val="22"/>
        </w:rPr>
      </w:pPr>
    </w:p>
    <w:p w14:paraId="4973FBDF" w14:textId="77777777" w:rsidR="005A0435" w:rsidRPr="005A0435" w:rsidRDefault="005A0435" w:rsidP="005A0435">
      <w:pPr>
        <w:pStyle w:val="Programostekstas"/>
        <w:rPr>
          <w:rFonts w:cs="Courier New"/>
        </w:rPr>
      </w:pPr>
      <w:r w:rsidRPr="005A0435">
        <w:rPr>
          <w:rFonts w:cs="Courier New"/>
        </w:rPr>
        <w:t>Kaip NATO fonetinėje abėcėlėje šifruojama raidė R?</w:t>
      </w:r>
    </w:p>
    <w:p w14:paraId="01928563" w14:textId="77777777" w:rsidR="005A0435" w:rsidRPr="005A0435" w:rsidRDefault="005A0435" w:rsidP="005A0435">
      <w:pPr>
        <w:pStyle w:val="Programostekstas"/>
        <w:rPr>
          <w:rFonts w:cs="Courier New"/>
        </w:rPr>
      </w:pPr>
      <w:r w:rsidRPr="005A0435">
        <w:rPr>
          <w:rFonts w:cs="Courier New"/>
        </w:rPr>
        <w:t>Koks augalas vienos rūšies žinduoliui sukelia euforiją, o kitos rūšies žinduolį nuramina?</w:t>
      </w:r>
    </w:p>
    <w:p w14:paraId="6D13E59A" w14:textId="77777777" w:rsidR="005A0435" w:rsidRPr="005A0435" w:rsidRDefault="005A0435" w:rsidP="005A0435">
      <w:pPr>
        <w:pStyle w:val="Programostekstas"/>
        <w:rPr>
          <w:rFonts w:cs="Courier New"/>
        </w:rPr>
      </w:pPr>
      <w:r w:rsidRPr="005A0435">
        <w:rPr>
          <w:rFonts w:cs="Courier New"/>
        </w:rPr>
        <w:t>Kaip iššifruojama santrumpa DNR?</w:t>
      </w:r>
    </w:p>
    <w:p w14:paraId="2F5C3F75" w14:textId="77777777" w:rsidR="005A0435" w:rsidRPr="005A0435" w:rsidRDefault="005A0435" w:rsidP="005A0435">
      <w:pPr>
        <w:pStyle w:val="Programostekstas"/>
        <w:rPr>
          <w:rFonts w:cs="Courier New"/>
        </w:rPr>
      </w:pPr>
      <w:r w:rsidRPr="005A0435">
        <w:rPr>
          <w:rFonts w:cs="Courier New"/>
        </w:rPr>
        <w:t>Koks augalas lotyniškai vadinasi Urtica?</w:t>
      </w:r>
    </w:p>
    <w:p w14:paraId="00FB29EC" w14:textId="77777777" w:rsidR="005A0435" w:rsidRPr="005A0435" w:rsidRDefault="005A0435" w:rsidP="005A0435">
      <w:pPr>
        <w:pStyle w:val="Programostekstas"/>
        <w:rPr>
          <w:rFonts w:cs="Courier New"/>
        </w:rPr>
      </w:pPr>
      <w:r w:rsidRPr="005A0435">
        <w:rPr>
          <w:rFonts w:cs="Courier New"/>
        </w:rPr>
        <w:t>Prie kokios jūros įsikūręs Vladivostokas?</w:t>
      </w:r>
    </w:p>
    <w:p w14:paraId="3E8401F9" w14:textId="77777777" w:rsidR="005A0435" w:rsidRPr="005A0435" w:rsidRDefault="005A0435" w:rsidP="005A0435">
      <w:pPr>
        <w:pStyle w:val="Programostekstas"/>
        <w:rPr>
          <w:rFonts w:cs="Courier New"/>
        </w:rPr>
      </w:pPr>
      <w:r w:rsidRPr="005A0435">
        <w:rPr>
          <w:rFonts w:cs="Courier New"/>
        </w:rPr>
        <w:t>Kokį gėrimą italai vadina spumante?</w:t>
      </w:r>
    </w:p>
    <w:p w14:paraId="694C92FC" w14:textId="77777777" w:rsidR="005A0435" w:rsidRPr="005A0435" w:rsidRDefault="005A0435" w:rsidP="005A0435">
      <w:pPr>
        <w:pStyle w:val="Programostekstas"/>
        <w:rPr>
          <w:rFonts w:cs="Courier New"/>
        </w:rPr>
      </w:pPr>
      <w:r w:rsidRPr="005A0435">
        <w:rPr>
          <w:rFonts w:cs="Courier New"/>
        </w:rPr>
        <w:t>Kokios valstybės pavadinimas išvertus į lietuvių kalbą reiškia "Sidabro žemė"?</w:t>
      </w:r>
    </w:p>
    <w:p w14:paraId="39AFB792" w14:textId="77777777" w:rsidR="005A0435" w:rsidRPr="005A0435" w:rsidRDefault="005A0435" w:rsidP="005A0435">
      <w:pPr>
        <w:pStyle w:val="Programostekstas"/>
        <w:rPr>
          <w:rFonts w:cs="Courier New"/>
        </w:rPr>
      </w:pPr>
      <w:r w:rsidRPr="005A0435">
        <w:rPr>
          <w:rFonts w:cs="Courier New"/>
        </w:rPr>
        <w:t>Kokia įstaiga dabar įsikūrus Raudonės pilyje?</w:t>
      </w:r>
    </w:p>
    <w:p w14:paraId="252236B4" w14:textId="77777777" w:rsidR="005A0435" w:rsidRDefault="005A0435" w:rsidP="005A0435">
      <w:pPr>
        <w:pStyle w:val="Programostekstas"/>
        <w:rPr>
          <w:rFonts w:cs="Courier New"/>
        </w:rPr>
      </w:pPr>
      <w:r w:rsidRPr="005A0435">
        <w:rPr>
          <w:rFonts w:cs="Courier New"/>
        </w:rPr>
        <w:t>Kiek žmogaus ląstelė turi chromosomų porų?</w:t>
      </w:r>
    </w:p>
    <w:p w14:paraId="2C9968FD" w14:textId="77777777" w:rsidR="005A0435" w:rsidRPr="005A0435" w:rsidRDefault="005A0435" w:rsidP="005A0435">
      <w:pPr>
        <w:pStyle w:val="Programostekstas"/>
        <w:rPr>
          <w:rFonts w:cs="Courier New"/>
        </w:rPr>
      </w:pPr>
    </w:p>
    <w:p w14:paraId="145D8456" w14:textId="77777777" w:rsidR="005A0435" w:rsidRDefault="005A0435" w:rsidP="00AB7416">
      <w:pPr>
        <w:pStyle w:val="Programostekstas"/>
        <w:rPr>
          <w:rFonts w:ascii="Times New Roman" w:hAnsi="Times New Roman"/>
          <w:b/>
          <w:sz w:val="22"/>
          <w:szCs w:val="22"/>
        </w:rPr>
      </w:pPr>
      <w:r>
        <w:rPr>
          <w:rFonts w:ascii="Times New Roman" w:hAnsi="Times New Roman"/>
          <w:b/>
          <w:sz w:val="22"/>
          <w:szCs w:val="22"/>
        </w:rPr>
        <w:t>Rezultatai spausdinami į ekraną:</w:t>
      </w:r>
    </w:p>
    <w:p w14:paraId="62AA8339" w14:textId="77777777" w:rsidR="005A0435" w:rsidRDefault="005A0435" w:rsidP="00AB7416">
      <w:pPr>
        <w:pStyle w:val="Programostekstas"/>
        <w:rPr>
          <w:rFonts w:ascii="Times New Roman" w:hAnsi="Times New Roman"/>
          <w:b/>
          <w:sz w:val="22"/>
          <w:szCs w:val="22"/>
        </w:rPr>
      </w:pPr>
    </w:p>
    <w:p w14:paraId="42791373" w14:textId="77777777" w:rsidR="005A0435" w:rsidRPr="005A0435" w:rsidRDefault="005A0435" w:rsidP="005A0435">
      <w:pPr>
        <w:pStyle w:val="Programostekstas"/>
        <w:rPr>
          <w:rFonts w:cs="Courier New"/>
        </w:rPr>
      </w:pPr>
      <w:r w:rsidRPr="005A0435">
        <w:rPr>
          <w:rFonts w:cs="Courier New"/>
        </w:rPr>
        <w:t>Daugiausia klausimų sukūrė:</w:t>
      </w:r>
    </w:p>
    <w:p w14:paraId="39EBF247" w14:textId="77777777" w:rsidR="005A0435" w:rsidRPr="005A0435" w:rsidRDefault="005A0435" w:rsidP="005A0435">
      <w:pPr>
        <w:pStyle w:val="Programostekstas"/>
        <w:rPr>
          <w:rFonts w:cs="Courier New"/>
        </w:rPr>
      </w:pPr>
      <w:r w:rsidRPr="005A0435">
        <w:rPr>
          <w:rFonts w:cs="Courier New"/>
        </w:rPr>
        <w:t>Robertas Petrauskas : 7</w:t>
      </w:r>
    </w:p>
    <w:p w14:paraId="2BBA5CEB" w14:textId="77777777" w:rsidR="005A0435" w:rsidRPr="005A0435" w:rsidRDefault="005A0435" w:rsidP="005A0435">
      <w:pPr>
        <w:pStyle w:val="Programostekstas"/>
        <w:rPr>
          <w:rFonts w:cs="Courier New"/>
        </w:rPr>
      </w:pPr>
      <w:r w:rsidRPr="005A0435">
        <w:rPr>
          <w:rFonts w:cs="Courier New"/>
        </w:rPr>
        <w:t>Antoni : 7</w:t>
      </w:r>
    </w:p>
    <w:p w14:paraId="278B7605" w14:textId="77777777" w:rsidR="005A0435" w:rsidRPr="005A0435" w:rsidRDefault="005A0435" w:rsidP="005A0435">
      <w:pPr>
        <w:pStyle w:val="Programostekstas"/>
        <w:rPr>
          <w:rFonts w:cs="Courier New"/>
        </w:rPr>
      </w:pPr>
    </w:p>
    <w:p w14:paraId="2C3B5EB5" w14:textId="77777777" w:rsidR="005A0435" w:rsidRPr="005A0435" w:rsidRDefault="005A0435" w:rsidP="005A0435">
      <w:pPr>
        <w:pStyle w:val="Programostekstas"/>
        <w:rPr>
          <w:rFonts w:cs="Courier New"/>
        </w:rPr>
      </w:pPr>
      <w:r w:rsidRPr="005A0435">
        <w:rPr>
          <w:rFonts w:cs="Courier New"/>
        </w:rPr>
        <w:t>Didziausias užduotų klausimų kiekis iš vieno žmogaus InfoSA atstovybėje yra 7</w:t>
      </w:r>
    </w:p>
    <w:p w14:paraId="7CAD04C4" w14:textId="77777777" w:rsidR="005A0435" w:rsidRPr="005A0435" w:rsidRDefault="005A0435" w:rsidP="005A0435">
      <w:pPr>
        <w:pStyle w:val="Programostekstas"/>
        <w:rPr>
          <w:rFonts w:cs="Courier New"/>
        </w:rPr>
      </w:pPr>
      <w:r w:rsidRPr="005A0435">
        <w:rPr>
          <w:rFonts w:cs="Courier New"/>
        </w:rPr>
        <w:t>Klausimus uždavė:</w:t>
      </w:r>
    </w:p>
    <w:p w14:paraId="149CCA31" w14:textId="77777777" w:rsidR="005A0435" w:rsidRPr="005A0435" w:rsidRDefault="005A0435" w:rsidP="005A0435">
      <w:pPr>
        <w:pStyle w:val="Programostekstas"/>
        <w:rPr>
          <w:rFonts w:cs="Courier New"/>
        </w:rPr>
      </w:pPr>
      <w:r w:rsidRPr="005A0435">
        <w:rPr>
          <w:rFonts w:cs="Courier New"/>
        </w:rPr>
        <w:t>--------------------------</w:t>
      </w:r>
    </w:p>
    <w:p w14:paraId="5E057E5C" w14:textId="77777777" w:rsidR="005A0435" w:rsidRPr="005A0435" w:rsidRDefault="005A0435" w:rsidP="005A0435">
      <w:pPr>
        <w:pStyle w:val="Programostekstas"/>
        <w:rPr>
          <w:rFonts w:cs="Courier New"/>
        </w:rPr>
      </w:pPr>
      <w:r w:rsidRPr="005A0435">
        <w:rPr>
          <w:rFonts w:cs="Courier New"/>
        </w:rPr>
        <w:t>| Robertas Petrauskas    |</w:t>
      </w:r>
    </w:p>
    <w:p w14:paraId="13CD70FB" w14:textId="77777777" w:rsidR="005A0435" w:rsidRPr="005A0435" w:rsidRDefault="005A0435" w:rsidP="005A0435">
      <w:pPr>
        <w:pStyle w:val="Programostekstas"/>
        <w:rPr>
          <w:rFonts w:cs="Courier New"/>
        </w:rPr>
      </w:pPr>
      <w:r w:rsidRPr="005A0435">
        <w:rPr>
          <w:rFonts w:cs="Courier New"/>
        </w:rPr>
        <w:t>--------------------------</w:t>
      </w:r>
    </w:p>
    <w:p w14:paraId="4B7413B1" w14:textId="77777777" w:rsidR="005A0435" w:rsidRPr="005A0435" w:rsidRDefault="005A0435" w:rsidP="005A0435">
      <w:pPr>
        <w:pStyle w:val="Programostekstas"/>
        <w:rPr>
          <w:rFonts w:cs="Courier New"/>
        </w:rPr>
      </w:pPr>
    </w:p>
    <w:p w14:paraId="3F244438" w14:textId="77777777" w:rsidR="005A0435" w:rsidRPr="005A0435" w:rsidRDefault="005A0435" w:rsidP="005A0435">
      <w:pPr>
        <w:pStyle w:val="Programostekstas"/>
        <w:rPr>
          <w:rFonts w:cs="Courier New"/>
        </w:rPr>
      </w:pPr>
      <w:r w:rsidRPr="005A0435">
        <w:rPr>
          <w:rFonts w:cs="Courier New"/>
        </w:rPr>
        <w:t>Didziausias užduotų klausimų kiekis iš vieno žmogaus ChemSA atstovybėje yra 7</w:t>
      </w:r>
    </w:p>
    <w:p w14:paraId="6D59E6CB" w14:textId="77777777" w:rsidR="005A0435" w:rsidRPr="005A0435" w:rsidRDefault="005A0435" w:rsidP="005A0435">
      <w:pPr>
        <w:pStyle w:val="Programostekstas"/>
        <w:rPr>
          <w:rFonts w:cs="Courier New"/>
        </w:rPr>
      </w:pPr>
      <w:r w:rsidRPr="005A0435">
        <w:rPr>
          <w:rFonts w:cs="Courier New"/>
        </w:rPr>
        <w:t>Klausimus uždavė:</w:t>
      </w:r>
    </w:p>
    <w:p w14:paraId="2CF7DA68" w14:textId="77777777" w:rsidR="005A0435" w:rsidRPr="005A0435" w:rsidRDefault="005A0435" w:rsidP="005A0435">
      <w:pPr>
        <w:pStyle w:val="Programostekstas"/>
        <w:rPr>
          <w:rFonts w:cs="Courier New"/>
        </w:rPr>
      </w:pPr>
      <w:r w:rsidRPr="005A0435">
        <w:rPr>
          <w:rFonts w:cs="Courier New"/>
        </w:rPr>
        <w:t>--------------------------</w:t>
      </w:r>
    </w:p>
    <w:p w14:paraId="3B82878C" w14:textId="77777777" w:rsidR="005A0435" w:rsidRPr="005A0435" w:rsidRDefault="005A0435" w:rsidP="005A0435">
      <w:pPr>
        <w:pStyle w:val="Programostekstas"/>
        <w:rPr>
          <w:rFonts w:cs="Courier New"/>
        </w:rPr>
      </w:pPr>
      <w:r w:rsidRPr="005A0435">
        <w:rPr>
          <w:rFonts w:cs="Courier New"/>
        </w:rPr>
        <w:t>| Antoni                 |</w:t>
      </w:r>
    </w:p>
    <w:p w14:paraId="1996CF71" w14:textId="77777777" w:rsidR="005A0435" w:rsidRPr="005A0435" w:rsidRDefault="005A0435" w:rsidP="005A0435">
      <w:pPr>
        <w:pStyle w:val="Programostekstas"/>
        <w:rPr>
          <w:rFonts w:cs="Courier New"/>
        </w:rPr>
      </w:pPr>
      <w:r w:rsidRPr="005A0435">
        <w:rPr>
          <w:rFonts w:cs="Courier New"/>
        </w:rPr>
        <w:t>--------------------------</w:t>
      </w:r>
    </w:p>
    <w:p w14:paraId="49A0E3C3" w14:textId="77777777" w:rsidR="005A0435" w:rsidRDefault="005A0435" w:rsidP="00AB7416">
      <w:pPr>
        <w:pStyle w:val="Programostekstas"/>
        <w:rPr>
          <w:rFonts w:ascii="Times New Roman" w:hAnsi="Times New Roman"/>
          <w:b/>
          <w:sz w:val="22"/>
          <w:szCs w:val="22"/>
        </w:rPr>
      </w:pPr>
    </w:p>
    <w:p w14:paraId="3C4E9525" w14:textId="77777777" w:rsidR="005B59AA" w:rsidRPr="005B59AA" w:rsidRDefault="005B59AA" w:rsidP="00AB7416">
      <w:pPr>
        <w:pStyle w:val="Programostekstas"/>
        <w:rPr>
          <w:rFonts w:ascii="Times New Roman" w:hAnsi="Times New Roman"/>
          <w:b/>
          <w:sz w:val="22"/>
          <w:szCs w:val="22"/>
        </w:rPr>
      </w:pPr>
    </w:p>
    <w:p w14:paraId="2DBC7619" w14:textId="77777777" w:rsidR="00AB7416" w:rsidRDefault="00AB7416" w:rsidP="00AB7416">
      <w:pPr>
        <w:pStyle w:val="Programostekstas"/>
      </w:pPr>
    </w:p>
    <w:p w14:paraId="320B65C3" w14:textId="77777777" w:rsidR="00D1074F" w:rsidRDefault="00D1074F" w:rsidP="00D1074F">
      <w:pPr>
        <w:pStyle w:val="Antrat2"/>
      </w:pPr>
      <w:bookmarkStart w:id="10" w:name="_Toc529041936"/>
      <w:r>
        <w:t>Dėstytojo pastabos</w:t>
      </w:r>
      <w:bookmarkEnd w:id="10"/>
    </w:p>
    <w:p w14:paraId="7A4BCB05" w14:textId="77777777" w:rsidR="00D1074F" w:rsidRDefault="00D1074F" w:rsidP="00D1074F"/>
    <w:p w14:paraId="48B86F35" w14:textId="77777777" w:rsidR="00D1074F" w:rsidRDefault="00D1074F" w:rsidP="00D1074F"/>
    <w:p w14:paraId="668F2FC6" w14:textId="77777777" w:rsidR="00D1074F" w:rsidRPr="00D1074F" w:rsidRDefault="00D1074F" w:rsidP="00D1074F"/>
    <w:p w14:paraId="1E28B1DF" w14:textId="12422708" w:rsidR="00AB7416" w:rsidRPr="0015714D" w:rsidRDefault="00AB7416" w:rsidP="006E731F">
      <w:pPr>
        <w:pStyle w:val="Antrat1"/>
      </w:pPr>
      <w:r>
        <w:br w:type="page"/>
      </w:r>
      <w:bookmarkStart w:id="11" w:name="_Toc529041937"/>
      <w:r w:rsidR="00727B09">
        <w:lastRenderedPageBreak/>
        <w:t>Paveldėjimas</w:t>
      </w:r>
      <w:r w:rsidR="00D24D8F">
        <w:t xml:space="preserve"> (Arminas Marozas)</w:t>
      </w:r>
      <w:bookmarkEnd w:id="11"/>
    </w:p>
    <w:p w14:paraId="1A3C83EB" w14:textId="4C8F001A" w:rsidR="00AB7416" w:rsidRDefault="00AB7416" w:rsidP="00AB7416">
      <w:pPr>
        <w:pStyle w:val="Antrat2"/>
      </w:pPr>
      <w:bookmarkStart w:id="12" w:name="_Toc529041938"/>
      <w:r w:rsidRPr="00844988">
        <w:t>Darbo užduotis</w:t>
      </w:r>
      <w:bookmarkEnd w:id="12"/>
    </w:p>
    <w:p w14:paraId="1171174F" w14:textId="77777777" w:rsidR="00661913" w:rsidRPr="00661913" w:rsidRDefault="00661913" w:rsidP="00661913">
      <w:pPr>
        <w:rPr>
          <w:szCs w:val="22"/>
        </w:rPr>
      </w:pPr>
      <w:r w:rsidRPr="00661913">
        <w:rPr>
          <w:b/>
          <w:szCs w:val="22"/>
        </w:rPr>
        <w:t>U3_5. Proto mūšis.</w:t>
      </w:r>
      <w:r w:rsidRPr="00661913">
        <w:rPr>
          <w:szCs w:val="22"/>
        </w:rPr>
        <w:t xml:space="preserve"> Proto mūšius organizuojančios studentų atstovybės nusprendė susivienyti ir sudaryti bendrą klausimų bazę. Keičiasi duomenų formatas. Pirmoje eilutėje studentų atstovybės pavadinimas. Toliau seka klausimai. Proto mūšio klausimai gali būti „atviri“ (be atsakymų variantų), testo tipo - su galimais atsakymų variantais bei muzikiniai. Sukurkite klasę „Klausimas“ (laukai - tema, sudėtingumas, klausimo autorius, klausimo tekstas, teisingas atsakymas, balai), kurią paveldės klasės “KlausimasSuVariantais” (papildomi laukai – atsakymo variantai) ir “MuzikinisKlausimas” (papildomas laukas – failo pavadinimas). </w:t>
      </w:r>
    </w:p>
    <w:p w14:paraId="71DDAE65" w14:textId="77777777" w:rsidR="00661913" w:rsidRPr="00661913" w:rsidRDefault="00661913" w:rsidP="00661913">
      <w:pPr>
        <w:rPr>
          <w:szCs w:val="22"/>
        </w:rPr>
      </w:pPr>
      <w:r w:rsidRPr="00661913">
        <w:rPr>
          <w:szCs w:val="22"/>
        </w:rPr>
        <w:sym w:font="Symbol" w:char="F0B7"/>
      </w:r>
      <w:r w:rsidRPr="00661913">
        <w:rPr>
          <w:szCs w:val="22"/>
        </w:rPr>
        <w:t xml:space="preserve"> Raskite, kas sukūrė daugiausiai klausimų, autoriaus vardą bei klausimų kiekį atspausdinkite ekrane. </w:t>
      </w:r>
    </w:p>
    <w:p w14:paraId="0133FAC2" w14:textId="77777777" w:rsidR="00661913" w:rsidRPr="00661913" w:rsidRDefault="00661913" w:rsidP="00661913">
      <w:pPr>
        <w:rPr>
          <w:szCs w:val="22"/>
        </w:rPr>
      </w:pPr>
      <w:r w:rsidRPr="00661913">
        <w:rPr>
          <w:szCs w:val="22"/>
        </w:rPr>
        <w:sym w:font="Symbol" w:char="F0B7"/>
      </w:r>
      <w:r w:rsidRPr="00661913">
        <w:rPr>
          <w:szCs w:val="22"/>
        </w:rPr>
        <w:t xml:space="preserve"> Raskite, kas sukūrė daugiausiai klausimų kiekvienoje atstovybėje (bendrai paėmus), autoriaus vardą bei klausimų kiekį atspausdinkite ekrane. Kas sukūrė daugiausia muzikinių klausimų kiekvienoje atstovybėje, autoriaus vardą bei klausimų kiekį atspausdinkite ekrane. </w:t>
      </w:r>
    </w:p>
    <w:p w14:paraId="01AA3817" w14:textId="77777777" w:rsidR="00661913" w:rsidRPr="00661913" w:rsidRDefault="00661913" w:rsidP="00661913">
      <w:pPr>
        <w:rPr>
          <w:szCs w:val="22"/>
        </w:rPr>
      </w:pPr>
      <w:r w:rsidRPr="00661913">
        <w:rPr>
          <w:szCs w:val="22"/>
        </w:rPr>
        <w:sym w:font="Symbol" w:char="F0B7"/>
      </w:r>
      <w:r w:rsidRPr="00661913">
        <w:rPr>
          <w:szCs w:val="22"/>
        </w:rPr>
        <w:t xml:space="preserve"> Sudarykite visų klausimų sąrašą, įrašykite į failą „Klausimai.csv“, klausimus išrikiuokite pagal temą ir sudėtingumą. </w:t>
      </w:r>
    </w:p>
    <w:p w14:paraId="348A1F25" w14:textId="69E281C2" w:rsidR="00AB7416" w:rsidRPr="00661913" w:rsidRDefault="00661913" w:rsidP="00661913">
      <w:pPr>
        <w:rPr>
          <w:szCs w:val="22"/>
        </w:rPr>
      </w:pPr>
      <w:r w:rsidRPr="00661913">
        <w:rPr>
          <w:szCs w:val="22"/>
        </w:rPr>
        <w:sym w:font="Symbol" w:char="F0B7"/>
      </w:r>
      <w:r w:rsidRPr="00661913">
        <w:rPr>
          <w:szCs w:val="22"/>
        </w:rPr>
        <w:t xml:space="preserve"> Sudarykite visų klausimų, kurių tema „istorinis“, sąrašą, ir įrašykite juos į failą „Istoriniai.csv“.</w:t>
      </w:r>
    </w:p>
    <w:p w14:paraId="31D99D0B" w14:textId="591BFAFC" w:rsidR="00AB7416" w:rsidRDefault="00AB7416" w:rsidP="00AB7416">
      <w:pPr>
        <w:pStyle w:val="Antrat2"/>
      </w:pPr>
      <w:bookmarkStart w:id="13" w:name="_Toc529041939"/>
      <w:r w:rsidRPr="00844988">
        <w:t>Programos tekstas</w:t>
      </w:r>
      <w:bookmarkEnd w:id="13"/>
    </w:p>
    <w:p w14:paraId="47D6D643" w14:textId="77777777" w:rsidR="00661913" w:rsidRDefault="00661913" w:rsidP="00661913">
      <w:pPr>
        <w:ind w:firstLine="0"/>
      </w:pPr>
    </w:p>
    <w:p w14:paraId="7BF33246" w14:textId="531781AE" w:rsidR="00661913" w:rsidRPr="005C45B5" w:rsidRDefault="00661913" w:rsidP="00661913">
      <w:pPr>
        <w:ind w:firstLine="0"/>
        <w:rPr>
          <w:rFonts w:ascii="Courier New" w:hAnsi="Courier New" w:cs="Courier New"/>
          <w:b/>
          <w:sz w:val="20"/>
        </w:rPr>
      </w:pPr>
      <w:r w:rsidRPr="005C45B5">
        <w:rPr>
          <w:rFonts w:ascii="Courier New" w:hAnsi="Courier New" w:cs="Courier New"/>
          <w:b/>
          <w:sz w:val="20"/>
        </w:rPr>
        <w:t>Atstovybe.cs:</w:t>
      </w:r>
    </w:p>
    <w:p w14:paraId="59CDE0AD" w14:textId="4A313BBE" w:rsidR="00661913" w:rsidRPr="005C45B5" w:rsidRDefault="00661913" w:rsidP="00661913">
      <w:pPr>
        <w:rPr>
          <w:rFonts w:ascii="Courier New" w:hAnsi="Courier New" w:cs="Courier New"/>
          <w:b/>
          <w:sz w:val="20"/>
        </w:rPr>
      </w:pPr>
    </w:p>
    <w:p w14:paraId="53762023"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w:t>
      </w:r>
    </w:p>
    <w:p w14:paraId="75BBB4A8"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System.Collections.Generic;</w:t>
      </w:r>
    </w:p>
    <w:p w14:paraId="3D0E77FC"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System.Linq;</w:t>
      </w:r>
    </w:p>
    <w:p w14:paraId="6F1DC833"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System.Text;</w:t>
      </w:r>
    </w:p>
    <w:p w14:paraId="64963B92"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System.Threading.Tasks;</w:t>
      </w:r>
    </w:p>
    <w:p w14:paraId="7278315E"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p>
    <w:p w14:paraId="080AE17B"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namespace</w:t>
      </w:r>
      <w:r w:rsidRPr="005C45B5">
        <w:rPr>
          <w:rFonts w:ascii="Courier New" w:hAnsi="Courier New" w:cs="Courier New"/>
          <w:color w:val="000000"/>
          <w:sz w:val="20"/>
          <w:lang w:val="en-GB" w:eastAsia="lt-LT"/>
        </w:rPr>
        <w:t xml:space="preserve"> U3_5_Arminas_Marozas</w:t>
      </w:r>
    </w:p>
    <w:p w14:paraId="2478E8C1"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w:t>
      </w:r>
    </w:p>
    <w:p w14:paraId="4D85E903"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2548FB12"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Klasėje saugoma informacija apie atstovybę</w:t>
      </w:r>
    </w:p>
    <w:p w14:paraId="7BD4B95A"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2AD7AD67"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class</w:t>
      </w:r>
      <w:r w:rsidRPr="005C45B5">
        <w:rPr>
          <w:rFonts w:ascii="Courier New" w:hAnsi="Courier New" w:cs="Courier New"/>
          <w:color w:val="000000"/>
          <w:sz w:val="20"/>
          <w:lang w:val="en-GB" w:eastAsia="lt-LT"/>
        </w:rPr>
        <w:t xml:space="preserve"> </w:t>
      </w:r>
      <w:r w:rsidRPr="005C45B5">
        <w:rPr>
          <w:rFonts w:ascii="Courier New" w:hAnsi="Courier New" w:cs="Courier New"/>
          <w:color w:val="2B91AF"/>
          <w:sz w:val="20"/>
          <w:lang w:val="en-GB" w:eastAsia="lt-LT"/>
        </w:rPr>
        <w:t>Atstovybe</w:t>
      </w:r>
    </w:p>
    <w:p w14:paraId="2F241E10"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7A216E5" w14:textId="5D3F5F2D" w:rsidR="00661913" w:rsidRDefault="00661913" w:rsidP="00661913">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AtstovybesPav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private</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 xml:space="preserve">//Atstovybės </w:t>
      </w:r>
    </w:p>
    <w:p w14:paraId="633335C9" w14:textId="6FA3E681" w:rsidR="005C45B5" w:rsidRPr="005C45B5" w:rsidRDefault="005C45B5" w:rsidP="00661913">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ab/>
        <w:t xml:space="preserve">  </w:t>
      </w:r>
      <w:r w:rsidRPr="005C45B5">
        <w:rPr>
          <w:rFonts w:ascii="Courier New" w:hAnsi="Courier New" w:cs="Courier New"/>
          <w:color w:val="008000"/>
          <w:sz w:val="20"/>
          <w:lang w:val="en-GB" w:eastAsia="lt-LT"/>
        </w:rPr>
        <w:t>pavadinimas</w:t>
      </w:r>
    </w:p>
    <w:p w14:paraId="598EDE72" w14:textId="177CE772" w:rsidR="00661913" w:rsidRPr="005C45B5" w:rsidRDefault="00661913" w:rsidP="005C45B5">
      <w:pPr>
        <w:autoSpaceDE w:val="0"/>
        <w:autoSpaceDN w:val="0"/>
        <w:adjustRightInd w:val="0"/>
        <w:ind w:left="960" w:firstLine="0"/>
        <w:jc w:val="left"/>
        <w:rPr>
          <w:rFonts w:ascii="Courier New" w:hAnsi="Courier New" w:cs="Courier New"/>
          <w:color w:val="008000"/>
          <w:sz w:val="20"/>
          <w:lang w:val="en-GB" w:eastAsia="lt-LT"/>
        </w:rPr>
      </w:pP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KlausimuKonteineris Klausimai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private</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 xml:space="preserve">//Klausimų be </w:t>
      </w:r>
      <w:r w:rsidR="005C45B5">
        <w:rPr>
          <w:rFonts w:ascii="Courier New" w:hAnsi="Courier New" w:cs="Courier New"/>
          <w:color w:val="008000"/>
          <w:sz w:val="20"/>
          <w:lang w:val="en-GB" w:eastAsia="lt-LT"/>
        </w:rPr>
        <w:t xml:space="preserve"> variantų </w:t>
      </w:r>
      <w:r w:rsidRPr="005C45B5">
        <w:rPr>
          <w:rFonts w:ascii="Courier New" w:hAnsi="Courier New" w:cs="Courier New"/>
          <w:color w:val="008000"/>
          <w:sz w:val="20"/>
          <w:lang w:val="en-GB" w:eastAsia="lt-LT"/>
        </w:rPr>
        <w:t>sąrašas</w:t>
      </w:r>
    </w:p>
    <w:p w14:paraId="1859EB89" w14:textId="3032216A" w:rsidR="00661913" w:rsidRPr="005C45B5" w:rsidRDefault="00661913" w:rsidP="005C45B5">
      <w:pPr>
        <w:autoSpaceDE w:val="0"/>
        <w:autoSpaceDN w:val="0"/>
        <w:adjustRightInd w:val="0"/>
        <w:ind w:left="960"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KlausimuKonteineris KlausimaiSuVariantais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 xml:space="preserve">//Klausimų </w:t>
      </w:r>
      <w:r w:rsidR="005C45B5">
        <w:rPr>
          <w:rFonts w:ascii="Courier New" w:hAnsi="Courier New" w:cs="Courier New"/>
          <w:color w:val="008000"/>
          <w:sz w:val="20"/>
          <w:lang w:val="en-GB" w:eastAsia="lt-LT"/>
        </w:rPr>
        <w:t xml:space="preserve"> </w:t>
      </w:r>
      <w:r w:rsidRPr="005C45B5">
        <w:rPr>
          <w:rFonts w:ascii="Courier New" w:hAnsi="Courier New" w:cs="Courier New"/>
          <w:color w:val="008000"/>
          <w:sz w:val="20"/>
          <w:lang w:val="en-GB" w:eastAsia="lt-LT"/>
        </w:rPr>
        <w:t>su variantais sąrašas</w:t>
      </w:r>
    </w:p>
    <w:p w14:paraId="4CADB7EB" w14:textId="70E5656A" w:rsidR="00661913" w:rsidRPr="005C45B5" w:rsidRDefault="00661913" w:rsidP="005C45B5">
      <w:pPr>
        <w:autoSpaceDE w:val="0"/>
        <w:autoSpaceDN w:val="0"/>
        <w:adjustRightInd w:val="0"/>
        <w:ind w:left="960"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KlausimuKonteineris MuzikiniaiKlausimai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//Muzikinių klausimų sąrašas</w:t>
      </w:r>
    </w:p>
    <w:p w14:paraId="3F758159" w14:textId="0E38ABDD" w:rsidR="00661913" w:rsidRPr="005C45B5" w:rsidRDefault="00661913" w:rsidP="005C45B5">
      <w:pPr>
        <w:autoSpaceDE w:val="0"/>
        <w:autoSpaceDN w:val="0"/>
        <w:adjustRightInd w:val="0"/>
        <w:ind w:left="960"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KlausimuKonteineris VisiKlausimai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//Visų bendrai klausimų sąrašas</w:t>
      </w:r>
    </w:p>
    <w:p w14:paraId="19EFF80B"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p>
    <w:p w14:paraId="260B8721"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234BBB41"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Tuščias atstovybės konstruktorius</w:t>
      </w:r>
    </w:p>
    <w:p w14:paraId="2B5B8448"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70EE858F"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Atstovybe()</w:t>
      </w:r>
    </w:p>
    <w:p w14:paraId="0986C320"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1F865FD"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16D59B4"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B170A1B"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DEBA519"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7429759D"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Atstovybės konstruktorius</w:t>
      </w:r>
    </w:p>
    <w:p w14:paraId="7591F773"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7BCEFADF" w14:textId="17BD92DA"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atstovybe</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Atstovybės pavadinimas</w:t>
      </w:r>
      <w:r w:rsidRPr="005C45B5">
        <w:rPr>
          <w:rFonts w:ascii="Courier New" w:hAnsi="Courier New" w:cs="Courier New"/>
          <w:color w:val="808080"/>
          <w:sz w:val="20"/>
          <w:lang w:val="en-GB" w:eastAsia="lt-LT"/>
        </w:rPr>
        <w:t>&lt;/param&gt;</w:t>
      </w:r>
    </w:p>
    <w:p w14:paraId="4E7B4634"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Atstovybe(</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atstovybe)</w:t>
      </w:r>
    </w:p>
    <w:p w14:paraId="6A412935"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0D6BACE"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AtstovybesPav = atstovybe;</w:t>
      </w:r>
    </w:p>
    <w:p w14:paraId="28C967E6"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Klausimai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KlausimuKonteineris();</w:t>
      </w:r>
    </w:p>
    <w:p w14:paraId="51A3AE15"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KlausimaiSuVariantais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KlausimuKonteineris();</w:t>
      </w:r>
    </w:p>
    <w:p w14:paraId="0F5A3911"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MuzikiniaiKlausimai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KlausimuKonteineris();</w:t>
      </w:r>
    </w:p>
    <w:p w14:paraId="134C0810"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lastRenderedPageBreak/>
        <w:t xml:space="preserve">            VisiKlausimai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KlausimuKonteineris();</w:t>
      </w:r>
    </w:p>
    <w:p w14:paraId="66DDFAD8"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CED10AD"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p>
    <w:p w14:paraId="5DA59F60"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DCDBB44" w14:textId="14677257" w:rsidR="00661913" w:rsidRPr="005C45B5" w:rsidRDefault="00661913" w:rsidP="00661913">
      <w:pPr>
        <w:ind w:firstLine="0"/>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w:t>
      </w:r>
    </w:p>
    <w:p w14:paraId="5F9A2428" w14:textId="376A0758" w:rsidR="00661913" w:rsidRPr="005C45B5" w:rsidRDefault="00661913" w:rsidP="00661913">
      <w:pPr>
        <w:ind w:firstLine="0"/>
        <w:rPr>
          <w:rFonts w:ascii="Courier New" w:hAnsi="Courier New" w:cs="Courier New"/>
          <w:b/>
          <w:sz w:val="20"/>
        </w:rPr>
      </w:pPr>
    </w:p>
    <w:p w14:paraId="79A89BA0" w14:textId="17E6B151" w:rsidR="00661913" w:rsidRPr="005C45B5" w:rsidRDefault="00661913" w:rsidP="00661913">
      <w:pPr>
        <w:ind w:firstLine="0"/>
        <w:rPr>
          <w:rFonts w:ascii="Courier New" w:hAnsi="Courier New" w:cs="Courier New"/>
          <w:b/>
          <w:sz w:val="20"/>
          <w:lang w:val="en-GB" w:eastAsia="lt-LT"/>
        </w:rPr>
      </w:pPr>
      <w:r w:rsidRPr="005C45B5">
        <w:rPr>
          <w:rFonts w:ascii="Courier New" w:hAnsi="Courier New" w:cs="Courier New"/>
          <w:b/>
          <w:sz w:val="20"/>
          <w:lang w:val="en-GB" w:eastAsia="lt-LT"/>
        </w:rPr>
        <w:t>DaugiausiaKlausimuAtskirai.cs:</w:t>
      </w:r>
    </w:p>
    <w:p w14:paraId="082D3643" w14:textId="498766E8" w:rsidR="00661913" w:rsidRPr="005C45B5" w:rsidRDefault="00661913" w:rsidP="00661913">
      <w:pPr>
        <w:ind w:firstLine="0"/>
        <w:rPr>
          <w:rFonts w:ascii="Courier New" w:hAnsi="Courier New" w:cs="Courier New"/>
          <w:b/>
          <w:sz w:val="20"/>
          <w:lang w:val="en-GB" w:eastAsia="lt-LT"/>
        </w:rPr>
      </w:pPr>
    </w:p>
    <w:p w14:paraId="1344C305"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w:t>
      </w:r>
    </w:p>
    <w:p w14:paraId="4FFA51A2"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System.Collections.Generic;</w:t>
      </w:r>
    </w:p>
    <w:p w14:paraId="511AA43E"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System.Linq;</w:t>
      </w:r>
    </w:p>
    <w:p w14:paraId="061BCA0D"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System.Text;</w:t>
      </w:r>
    </w:p>
    <w:p w14:paraId="7322FAEF"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System.Threading.Tasks;</w:t>
      </w:r>
    </w:p>
    <w:p w14:paraId="20019518"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p>
    <w:p w14:paraId="77C16D57"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namespace</w:t>
      </w:r>
      <w:r w:rsidRPr="005C45B5">
        <w:rPr>
          <w:rFonts w:ascii="Courier New" w:hAnsi="Courier New" w:cs="Courier New"/>
          <w:color w:val="000000"/>
          <w:sz w:val="20"/>
          <w:lang w:val="en-GB" w:eastAsia="lt-LT"/>
        </w:rPr>
        <w:t xml:space="preserve"> U3_5_Arminas_Marozas</w:t>
      </w:r>
    </w:p>
    <w:p w14:paraId="528CA894"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w:t>
      </w:r>
    </w:p>
    <w:p w14:paraId="792C06E9"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29120DFC" w14:textId="5B93DD3D" w:rsidR="00661913" w:rsidRDefault="00661913" w:rsidP="00661913">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Klasėje saugomi autoriai, kiekvienoje atstovybėje parašę daugiausią </w:t>
      </w:r>
      <w:r w:rsidR="005C45B5">
        <w:rPr>
          <w:rFonts w:ascii="Courier New" w:hAnsi="Courier New" w:cs="Courier New"/>
          <w:color w:val="008000"/>
          <w:sz w:val="20"/>
          <w:lang w:val="en-GB" w:eastAsia="lt-LT"/>
        </w:rPr>
        <w:t xml:space="preserve"> </w:t>
      </w:r>
    </w:p>
    <w:p w14:paraId="529B5622" w14:textId="4E8757B5" w:rsidR="005C45B5" w:rsidRPr="005C45B5" w:rsidRDefault="005C45B5" w:rsidP="00661913">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Pr="005C45B5">
        <w:rPr>
          <w:rFonts w:ascii="Courier New" w:hAnsi="Courier New" w:cs="Courier New"/>
          <w:color w:val="008000"/>
          <w:sz w:val="20"/>
          <w:lang w:val="en-GB" w:eastAsia="lt-LT"/>
        </w:rPr>
        <w:t>klausimų</w:t>
      </w:r>
    </w:p>
    <w:p w14:paraId="34AF4168"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426D09D9"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class</w:t>
      </w:r>
      <w:r w:rsidRPr="005C45B5">
        <w:rPr>
          <w:rFonts w:ascii="Courier New" w:hAnsi="Courier New" w:cs="Courier New"/>
          <w:color w:val="000000"/>
          <w:sz w:val="20"/>
          <w:lang w:val="en-GB" w:eastAsia="lt-LT"/>
        </w:rPr>
        <w:t xml:space="preserve"> </w:t>
      </w:r>
      <w:r w:rsidRPr="005C45B5">
        <w:rPr>
          <w:rFonts w:ascii="Courier New" w:hAnsi="Courier New" w:cs="Courier New"/>
          <w:color w:val="2B91AF"/>
          <w:sz w:val="20"/>
          <w:lang w:val="en-GB" w:eastAsia="lt-LT"/>
        </w:rPr>
        <w:t>DaugiausiaKlausimuAtskirai</w:t>
      </w:r>
    </w:p>
    <w:p w14:paraId="6C1FA637"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5388AC3"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const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maxKiekis = 1000;  </w:t>
      </w:r>
      <w:r w:rsidRPr="005C45B5">
        <w:rPr>
          <w:rFonts w:ascii="Courier New" w:hAnsi="Courier New" w:cs="Courier New"/>
          <w:color w:val="008000"/>
          <w:sz w:val="20"/>
          <w:lang w:val="en-GB" w:eastAsia="lt-LT"/>
        </w:rPr>
        <w:t>//Didžiausias autorių kiekis</w:t>
      </w:r>
    </w:p>
    <w:p w14:paraId="35301B34"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 Autoriai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private</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//Autorių masyvas</w:t>
      </w:r>
    </w:p>
    <w:p w14:paraId="54F6481A" w14:textId="77777777" w:rsidR="005C45B5" w:rsidRDefault="00661913" w:rsidP="00661913">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w:t>
      </w:r>
      <w:r w:rsidR="005824C9"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AutoriuKiekis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private</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 xml:space="preserve">//Kintamasis, </w:t>
      </w:r>
    </w:p>
    <w:p w14:paraId="5F003F93" w14:textId="797E4BB2" w:rsidR="005824C9" w:rsidRPr="005C45B5" w:rsidRDefault="005C45B5" w:rsidP="005C45B5">
      <w:pPr>
        <w:autoSpaceDE w:val="0"/>
        <w:autoSpaceDN w:val="0"/>
        <w:adjustRightInd w:val="0"/>
        <w:ind w:left="720" w:firstLine="0"/>
        <w:jc w:val="left"/>
        <w:rPr>
          <w:rFonts w:ascii="Courier New" w:hAnsi="Courier New" w:cs="Courier New"/>
          <w:color w:val="008000"/>
          <w:sz w:val="20"/>
          <w:lang w:val="en-GB" w:eastAsia="lt-LT"/>
        </w:rPr>
      </w:pPr>
      <w:r>
        <w:rPr>
          <w:rFonts w:ascii="Courier New" w:hAnsi="Courier New" w:cs="Courier New"/>
          <w:color w:val="008000"/>
          <w:sz w:val="20"/>
          <w:lang w:val="en-GB" w:eastAsia="lt-LT"/>
        </w:rPr>
        <w:t xml:space="preserve">  </w:t>
      </w:r>
      <w:r w:rsidR="00661913" w:rsidRPr="005C45B5">
        <w:rPr>
          <w:rFonts w:ascii="Courier New" w:hAnsi="Courier New" w:cs="Courier New"/>
          <w:color w:val="008000"/>
          <w:sz w:val="20"/>
          <w:lang w:val="en-GB" w:eastAsia="lt-LT"/>
        </w:rPr>
        <w:t>nurodantis</w:t>
      </w:r>
      <w:r>
        <w:rPr>
          <w:rFonts w:ascii="Courier New" w:hAnsi="Courier New" w:cs="Courier New"/>
          <w:color w:val="008000"/>
          <w:sz w:val="20"/>
          <w:lang w:val="en-GB" w:eastAsia="lt-LT"/>
        </w:rPr>
        <w:t xml:space="preserve"> </w:t>
      </w:r>
      <w:r w:rsidR="00661913" w:rsidRPr="005C45B5">
        <w:rPr>
          <w:rFonts w:ascii="Courier New" w:hAnsi="Courier New" w:cs="Courier New"/>
          <w:color w:val="008000"/>
          <w:sz w:val="20"/>
          <w:lang w:val="en-GB" w:eastAsia="lt-LT"/>
        </w:rPr>
        <w:t>autorių kiek</w:t>
      </w:r>
      <w:r>
        <w:rPr>
          <w:rFonts w:ascii="Courier New" w:hAnsi="Courier New" w:cs="Courier New"/>
          <w:color w:val="008000"/>
          <w:sz w:val="20"/>
          <w:lang w:val="en-GB" w:eastAsia="lt-LT"/>
        </w:rPr>
        <w:t xml:space="preserve">į </w:t>
      </w:r>
      <w:r w:rsidR="005824C9" w:rsidRPr="005C45B5">
        <w:rPr>
          <w:rFonts w:ascii="Courier New" w:hAnsi="Courier New" w:cs="Courier New"/>
          <w:color w:val="008000"/>
          <w:sz w:val="20"/>
          <w:lang w:val="en-GB" w:eastAsia="lt-LT"/>
        </w:rPr>
        <w:t>masyve</w:t>
      </w:r>
    </w:p>
    <w:p w14:paraId="6DDFBCAA"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p>
    <w:p w14:paraId="3B55AE0F"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6103494B"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Klasės konstruktorius</w:t>
      </w:r>
    </w:p>
    <w:p w14:paraId="561FA5E6"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172C58BA"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DaugiausiaKlausimuAtskirai()</w:t>
      </w:r>
    </w:p>
    <w:p w14:paraId="1B5487D4"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4EB8298"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Autoriai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[maxKiekis];</w:t>
      </w:r>
    </w:p>
    <w:p w14:paraId="29FDCC00"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AutoriuKiekis = 0;</w:t>
      </w:r>
    </w:p>
    <w:p w14:paraId="0887DA1F"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EC77AA0"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5B84224"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28CE15C7"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Prideda autorių prie sąrašo</w:t>
      </w:r>
    </w:p>
    <w:p w14:paraId="05263DB3"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2719BDAB"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autoriausVardas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Autoriaus vardas</w:t>
      </w:r>
      <w:r w:rsidRPr="005C45B5">
        <w:rPr>
          <w:rFonts w:ascii="Courier New" w:hAnsi="Courier New" w:cs="Courier New"/>
          <w:color w:val="808080"/>
          <w:sz w:val="20"/>
          <w:lang w:val="en-GB" w:eastAsia="lt-LT"/>
        </w:rPr>
        <w:t>&lt;/param&gt;</w:t>
      </w:r>
    </w:p>
    <w:p w14:paraId="218E0118"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void</w:t>
      </w:r>
      <w:r w:rsidRPr="005C45B5">
        <w:rPr>
          <w:rFonts w:ascii="Courier New" w:hAnsi="Courier New" w:cs="Courier New"/>
          <w:color w:val="000000"/>
          <w:sz w:val="20"/>
          <w:lang w:val="en-GB" w:eastAsia="lt-LT"/>
        </w:rPr>
        <w:t xml:space="preserve"> PridetiAutoriu(</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autoriausVardas)</w:t>
      </w:r>
    </w:p>
    <w:p w14:paraId="5FCCC37E"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D74A771"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Autoriai[AutoriuKiekis++] = autoriausVardas;</w:t>
      </w:r>
    </w:p>
    <w:p w14:paraId="0F487EC2"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B3390BF"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p>
    <w:p w14:paraId="3444D909"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50470C9B"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Paima autorių iš sąrašo</w:t>
      </w:r>
    </w:p>
    <w:p w14:paraId="50BB6415"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3FFB684C"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indeksas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Konkreti vieta masyve</w:t>
      </w:r>
      <w:r w:rsidRPr="005C45B5">
        <w:rPr>
          <w:rFonts w:ascii="Courier New" w:hAnsi="Courier New" w:cs="Courier New"/>
          <w:color w:val="808080"/>
          <w:sz w:val="20"/>
          <w:lang w:val="en-GB" w:eastAsia="lt-LT"/>
        </w:rPr>
        <w:t>&lt;/param&gt;</w:t>
      </w:r>
    </w:p>
    <w:p w14:paraId="2ADD1051"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&lt;returns&gt;&lt;/returns&gt;</w:t>
      </w:r>
    </w:p>
    <w:p w14:paraId="7DC7ABB2"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GautiAutoriu(</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indeksas)</w:t>
      </w:r>
    </w:p>
    <w:p w14:paraId="7012B54F"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8C29C66"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return</w:t>
      </w:r>
      <w:r w:rsidRPr="005C45B5">
        <w:rPr>
          <w:rFonts w:ascii="Courier New" w:hAnsi="Courier New" w:cs="Courier New"/>
          <w:color w:val="000000"/>
          <w:sz w:val="20"/>
          <w:lang w:val="en-GB" w:eastAsia="lt-LT"/>
        </w:rPr>
        <w:t xml:space="preserve"> Autoriai[indeksas];</w:t>
      </w:r>
    </w:p>
    <w:p w14:paraId="7CF6C2E7"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1A00D8F"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434E152"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4BB4CD5F"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Ištrina visus autorius iš masyvo</w:t>
      </w:r>
    </w:p>
    <w:p w14:paraId="72379365"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591E7A62"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void</w:t>
      </w:r>
      <w:r w:rsidRPr="005C45B5">
        <w:rPr>
          <w:rFonts w:ascii="Courier New" w:hAnsi="Courier New" w:cs="Courier New"/>
          <w:color w:val="000000"/>
          <w:sz w:val="20"/>
          <w:lang w:val="en-GB" w:eastAsia="lt-LT"/>
        </w:rPr>
        <w:t xml:space="preserve"> IstrintiAutorius()</w:t>
      </w:r>
    </w:p>
    <w:p w14:paraId="0149E2A3"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A884350"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 = 0; i &lt; AutoriuKiekis; i++)</w:t>
      </w:r>
    </w:p>
    <w:p w14:paraId="288AFB1A"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6CFEBC5"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Autoriai[i] = </w:t>
      </w:r>
      <w:r w:rsidRPr="005C45B5">
        <w:rPr>
          <w:rFonts w:ascii="Courier New" w:hAnsi="Courier New" w:cs="Courier New"/>
          <w:color w:val="0000FF"/>
          <w:sz w:val="20"/>
          <w:lang w:val="en-GB" w:eastAsia="lt-LT"/>
        </w:rPr>
        <w:t>null</w:t>
      </w:r>
      <w:r w:rsidRPr="005C45B5">
        <w:rPr>
          <w:rFonts w:ascii="Courier New" w:hAnsi="Courier New" w:cs="Courier New"/>
          <w:color w:val="000000"/>
          <w:sz w:val="20"/>
          <w:lang w:val="en-GB" w:eastAsia="lt-LT"/>
        </w:rPr>
        <w:t>;</w:t>
      </w:r>
    </w:p>
    <w:p w14:paraId="2194EC87"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942ADF7"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p>
    <w:p w14:paraId="3E18BC0A"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AutoriuKiekis = 0;</w:t>
      </w:r>
    </w:p>
    <w:p w14:paraId="55F2A745"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lastRenderedPageBreak/>
        <w:t xml:space="preserve">        }</w:t>
      </w:r>
    </w:p>
    <w:p w14:paraId="5907E186"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A839F75" w14:textId="36C444F6" w:rsidR="00661913" w:rsidRPr="005C45B5" w:rsidRDefault="00661913" w:rsidP="00661913">
      <w:pPr>
        <w:ind w:firstLine="0"/>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w:t>
      </w:r>
    </w:p>
    <w:p w14:paraId="229672B3" w14:textId="00BB14FF" w:rsidR="005824C9" w:rsidRPr="005C45B5" w:rsidRDefault="005824C9" w:rsidP="00661913">
      <w:pPr>
        <w:ind w:firstLine="0"/>
        <w:rPr>
          <w:rFonts w:ascii="Courier New" w:hAnsi="Courier New" w:cs="Courier New"/>
          <w:b/>
          <w:sz w:val="20"/>
          <w:lang w:val="en-GB" w:eastAsia="lt-LT"/>
        </w:rPr>
      </w:pPr>
    </w:p>
    <w:p w14:paraId="2421378E" w14:textId="295D0FEA" w:rsidR="005824C9" w:rsidRPr="005C45B5" w:rsidRDefault="005824C9" w:rsidP="00661913">
      <w:pPr>
        <w:ind w:firstLine="0"/>
        <w:rPr>
          <w:rFonts w:ascii="Courier New" w:hAnsi="Courier New" w:cs="Courier New"/>
          <w:b/>
          <w:sz w:val="20"/>
          <w:lang w:val="en-GB" w:eastAsia="lt-LT"/>
        </w:rPr>
      </w:pPr>
    </w:p>
    <w:p w14:paraId="7238545E" w14:textId="76097FDC" w:rsidR="005824C9" w:rsidRPr="005C45B5" w:rsidRDefault="005824C9" w:rsidP="00661913">
      <w:pPr>
        <w:ind w:firstLine="0"/>
        <w:rPr>
          <w:rFonts w:ascii="Courier New" w:hAnsi="Courier New" w:cs="Courier New"/>
          <w:b/>
          <w:sz w:val="20"/>
          <w:lang w:val="en-GB" w:eastAsia="lt-LT"/>
        </w:rPr>
      </w:pPr>
    </w:p>
    <w:p w14:paraId="657B1E1F" w14:textId="133C7351" w:rsidR="005824C9" w:rsidRPr="005C45B5" w:rsidRDefault="005824C9" w:rsidP="00661913">
      <w:pPr>
        <w:ind w:firstLine="0"/>
        <w:rPr>
          <w:rFonts w:ascii="Courier New" w:hAnsi="Courier New" w:cs="Courier New"/>
          <w:b/>
          <w:sz w:val="20"/>
          <w:lang w:val="en-GB" w:eastAsia="lt-LT"/>
        </w:rPr>
      </w:pPr>
      <w:r w:rsidRPr="005C45B5">
        <w:rPr>
          <w:rFonts w:ascii="Courier New" w:hAnsi="Courier New" w:cs="Courier New"/>
          <w:b/>
          <w:sz w:val="20"/>
          <w:lang w:val="en-GB" w:eastAsia="lt-LT"/>
        </w:rPr>
        <w:t>DaugiausiaKlausimuBendrai.cs:</w:t>
      </w:r>
    </w:p>
    <w:p w14:paraId="1120B80E" w14:textId="2F41AB75" w:rsidR="005824C9" w:rsidRPr="005C45B5" w:rsidRDefault="005824C9" w:rsidP="00661913">
      <w:pPr>
        <w:ind w:firstLine="0"/>
        <w:rPr>
          <w:rFonts w:ascii="Courier New" w:hAnsi="Courier New" w:cs="Courier New"/>
          <w:b/>
          <w:sz w:val="20"/>
          <w:lang w:val="en-GB" w:eastAsia="lt-LT"/>
        </w:rPr>
      </w:pPr>
    </w:p>
    <w:p w14:paraId="4930E752"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w:t>
      </w:r>
    </w:p>
    <w:p w14:paraId="742718D1"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System.Collections.Generic;</w:t>
      </w:r>
    </w:p>
    <w:p w14:paraId="1AEFF69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System.Linq;</w:t>
      </w:r>
    </w:p>
    <w:p w14:paraId="02D32791"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System.Text;</w:t>
      </w:r>
    </w:p>
    <w:p w14:paraId="79A1A80F"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System.Threading.Tasks;</w:t>
      </w:r>
    </w:p>
    <w:p w14:paraId="49B9451B"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639CFEBD"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namespace</w:t>
      </w:r>
      <w:r w:rsidRPr="005C45B5">
        <w:rPr>
          <w:rFonts w:ascii="Courier New" w:hAnsi="Courier New" w:cs="Courier New"/>
          <w:color w:val="000000"/>
          <w:sz w:val="20"/>
          <w:lang w:val="en-GB" w:eastAsia="lt-LT"/>
        </w:rPr>
        <w:t xml:space="preserve"> U3_5_Arminas_Marozas</w:t>
      </w:r>
    </w:p>
    <w:p w14:paraId="18E5820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w:t>
      </w:r>
    </w:p>
    <w:p w14:paraId="37B96F67"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5FF392BD"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Klasėje saugomas autorius, parašęs daugiausia klausimų</w:t>
      </w:r>
    </w:p>
    <w:p w14:paraId="1E51521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30C66E95"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class</w:t>
      </w:r>
      <w:r w:rsidRPr="005C45B5">
        <w:rPr>
          <w:rFonts w:ascii="Courier New" w:hAnsi="Courier New" w:cs="Courier New"/>
          <w:color w:val="000000"/>
          <w:sz w:val="20"/>
          <w:lang w:val="en-GB" w:eastAsia="lt-LT"/>
        </w:rPr>
        <w:t xml:space="preserve"> </w:t>
      </w:r>
      <w:r w:rsidRPr="005C45B5">
        <w:rPr>
          <w:rFonts w:ascii="Courier New" w:hAnsi="Courier New" w:cs="Courier New"/>
          <w:color w:val="2B91AF"/>
          <w:sz w:val="20"/>
          <w:lang w:val="en-GB" w:eastAsia="lt-LT"/>
        </w:rPr>
        <w:t>DaugiausiaKlausimuBendrai</w:t>
      </w:r>
    </w:p>
    <w:p w14:paraId="478D0F2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98A96B9"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const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maxKiekis = 1000; </w:t>
      </w:r>
      <w:r w:rsidRPr="005C45B5">
        <w:rPr>
          <w:rFonts w:ascii="Courier New" w:hAnsi="Courier New" w:cs="Courier New"/>
          <w:color w:val="008000"/>
          <w:sz w:val="20"/>
          <w:lang w:val="en-GB" w:eastAsia="lt-LT"/>
        </w:rPr>
        <w:t>//Didžiausias autorių skaičius</w:t>
      </w:r>
    </w:p>
    <w:p w14:paraId="24C4E4FD"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Autoriai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private</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//Autorių masyvas</w:t>
      </w:r>
    </w:p>
    <w:p w14:paraId="55B56E95" w14:textId="77777777" w:rsidR="005C45B5" w:rsidRDefault="005824C9" w:rsidP="005824C9">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AutoriuKiekis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private</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 xml:space="preserve">//Kintamasis, </w:t>
      </w:r>
    </w:p>
    <w:p w14:paraId="09EAD3BD" w14:textId="186CCC7D" w:rsidR="005824C9" w:rsidRPr="005C45B5" w:rsidRDefault="005C45B5" w:rsidP="005C45B5">
      <w:pPr>
        <w:autoSpaceDE w:val="0"/>
        <w:autoSpaceDN w:val="0"/>
        <w:adjustRightInd w:val="0"/>
        <w:ind w:left="720" w:firstLine="0"/>
        <w:jc w:val="left"/>
        <w:rPr>
          <w:rFonts w:ascii="Courier New" w:hAnsi="Courier New" w:cs="Courier New"/>
          <w:color w:val="008000"/>
          <w:sz w:val="20"/>
          <w:lang w:val="en-GB" w:eastAsia="lt-LT"/>
        </w:rPr>
      </w:pPr>
      <w:r>
        <w:rPr>
          <w:rFonts w:ascii="Courier New" w:hAnsi="Courier New" w:cs="Courier New"/>
          <w:color w:val="008000"/>
          <w:sz w:val="20"/>
          <w:lang w:val="en-GB" w:eastAsia="lt-LT"/>
        </w:rPr>
        <w:t xml:space="preserve">  </w:t>
      </w:r>
      <w:r w:rsidR="005824C9" w:rsidRPr="005C45B5">
        <w:rPr>
          <w:rFonts w:ascii="Courier New" w:hAnsi="Courier New" w:cs="Courier New"/>
          <w:color w:val="008000"/>
          <w:sz w:val="20"/>
          <w:lang w:val="en-GB" w:eastAsia="lt-LT"/>
        </w:rPr>
        <w:t>nurodantis</w:t>
      </w:r>
      <w:r>
        <w:rPr>
          <w:rFonts w:ascii="Courier New" w:hAnsi="Courier New" w:cs="Courier New"/>
          <w:color w:val="008000"/>
          <w:sz w:val="20"/>
          <w:lang w:val="en-GB" w:eastAsia="lt-LT"/>
        </w:rPr>
        <w:t xml:space="preserve"> </w:t>
      </w:r>
      <w:r w:rsidR="005824C9" w:rsidRPr="005C45B5">
        <w:rPr>
          <w:rFonts w:ascii="Courier New" w:hAnsi="Courier New" w:cs="Courier New"/>
          <w:color w:val="008000"/>
          <w:sz w:val="20"/>
          <w:lang w:val="en-GB" w:eastAsia="lt-LT"/>
        </w:rPr>
        <w:t>kiek yra autorių masyve</w:t>
      </w:r>
    </w:p>
    <w:p w14:paraId="5C5D9396"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0CF3B99C"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7D246086"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Klasės konstruktorius</w:t>
      </w:r>
    </w:p>
    <w:p w14:paraId="7797E020"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187E17C0"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DaugiausiaKlausimuBendrai()</w:t>
      </w:r>
    </w:p>
    <w:p w14:paraId="3861D86C"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CB87F81"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Autoriai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[maxKiekis];</w:t>
      </w:r>
    </w:p>
    <w:p w14:paraId="6D002A4A"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AutoriuKiekis = 0;</w:t>
      </w:r>
    </w:p>
    <w:p w14:paraId="3A633C17"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C0504B7"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792A976"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107BEA90"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Prideda autorių į masyvą</w:t>
      </w:r>
    </w:p>
    <w:p w14:paraId="7CE24FDB"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111E7195"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vardas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Autoriaus vardas</w:t>
      </w:r>
      <w:r w:rsidRPr="005C45B5">
        <w:rPr>
          <w:rFonts w:ascii="Courier New" w:hAnsi="Courier New" w:cs="Courier New"/>
          <w:color w:val="808080"/>
          <w:sz w:val="20"/>
          <w:lang w:val="en-GB" w:eastAsia="lt-LT"/>
        </w:rPr>
        <w:t>&lt;/param&gt;</w:t>
      </w:r>
    </w:p>
    <w:p w14:paraId="57F81FB1"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void</w:t>
      </w:r>
      <w:r w:rsidRPr="005C45B5">
        <w:rPr>
          <w:rFonts w:ascii="Courier New" w:hAnsi="Courier New" w:cs="Courier New"/>
          <w:color w:val="000000"/>
          <w:sz w:val="20"/>
          <w:lang w:val="en-GB" w:eastAsia="lt-LT"/>
        </w:rPr>
        <w:t xml:space="preserve"> PridetiAutoriu(</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vardas)</w:t>
      </w:r>
    </w:p>
    <w:p w14:paraId="64E4BCD7"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62D6164"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Autoriai[AutoriuKiekis++] = vardas;</w:t>
      </w:r>
    </w:p>
    <w:p w14:paraId="05FE18A4"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00400DB"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34A18AA8"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3451123F"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Paima autorių iš masyvo</w:t>
      </w:r>
    </w:p>
    <w:p w14:paraId="2535B991"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191CB420"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indeksas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Konkreti autoriaus vieta masyve</w:t>
      </w:r>
      <w:r w:rsidRPr="005C45B5">
        <w:rPr>
          <w:rFonts w:ascii="Courier New" w:hAnsi="Courier New" w:cs="Courier New"/>
          <w:color w:val="808080"/>
          <w:sz w:val="20"/>
          <w:lang w:val="en-GB" w:eastAsia="lt-LT"/>
        </w:rPr>
        <w:t>&lt;/param&gt;</w:t>
      </w:r>
    </w:p>
    <w:p w14:paraId="7D36F38B"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&lt;returns&gt;&lt;/returns&gt;</w:t>
      </w:r>
    </w:p>
    <w:p w14:paraId="402A21BB"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GautiAutoriu(</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indeksas)</w:t>
      </w:r>
    </w:p>
    <w:p w14:paraId="2B5CD954"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40A2F8D"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return</w:t>
      </w:r>
      <w:r w:rsidRPr="005C45B5">
        <w:rPr>
          <w:rFonts w:ascii="Courier New" w:hAnsi="Courier New" w:cs="Courier New"/>
          <w:color w:val="000000"/>
          <w:sz w:val="20"/>
          <w:lang w:val="en-GB" w:eastAsia="lt-LT"/>
        </w:rPr>
        <w:t xml:space="preserve"> Autoriai[indeksas];</w:t>
      </w:r>
    </w:p>
    <w:p w14:paraId="35CF0B5D"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2F3D22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3ED1835F"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06A9BA9E"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Ištrina autorius iš sąrašo</w:t>
      </w:r>
    </w:p>
    <w:p w14:paraId="3868F07A"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2CDE5130"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void</w:t>
      </w:r>
      <w:r w:rsidRPr="005C45B5">
        <w:rPr>
          <w:rFonts w:ascii="Courier New" w:hAnsi="Courier New" w:cs="Courier New"/>
          <w:color w:val="000000"/>
          <w:sz w:val="20"/>
          <w:lang w:val="en-GB" w:eastAsia="lt-LT"/>
        </w:rPr>
        <w:t xml:space="preserve"> IstrintiAutorius()</w:t>
      </w:r>
    </w:p>
    <w:p w14:paraId="67DD623F"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30EF37D"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 = 0; i &lt; AutoriuKiekis; i++)</w:t>
      </w:r>
    </w:p>
    <w:p w14:paraId="5F9FCBC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058F160"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Autoriai[i] = </w:t>
      </w:r>
      <w:r w:rsidRPr="005C45B5">
        <w:rPr>
          <w:rFonts w:ascii="Courier New" w:hAnsi="Courier New" w:cs="Courier New"/>
          <w:color w:val="0000FF"/>
          <w:sz w:val="20"/>
          <w:lang w:val="en-GB" w:eastAsia="lt-LT"/>
        </w:rPr>
        <w:t>null</w:t>
      </w:r>
      <w:r w:rsidRPr="005C45B5">
        <w:rPr>
          <w:rFonts w:ascii="Courier New" w:hAnsi="Courier New" w:cs="Courier New"/>
          <w:color w:val="000000"/>
          <w:sz w:val="20"/>
          <w:lang w:val="en-GB" w:eastAsia="lt-LT"/>
        </w:rPr>
        <w:t>;</w:t>
      </w:r>
    </w:p>
    <w:p w14:paraId="3F30BB2E"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B899C3E"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793BC9C4"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AutoriuKiekis = 0;</w:t>
      </w:r>
    </w:p>
    <w:p w14:paraId="05B85CD7"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CCE68AB"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65922350"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3261A0EF" w14:textId="301E100E"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metodas grąžina didžiausią klausimų skaičių iš visų atstovybių</w:t>
      </w:r>
    </w:p>
    <w:p w14:paraId="6667C7BD"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36669279"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atstovybe</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Atsovybė</w:t>
      </w:r>
      <w:r w:rsidRPr="005C45B5">
        <w:rPr>
          <w:rFonts w:ascii="Courier New" w:hAnsi="Courier New" w:cs="Courier New"/>
          <w:color w:val="808080"/>
          <w:sz w:val="20"/>
          <w:lang w:val="en-GB" w:eastAsia="lt-LT"/>
        </w:rPr>
        <w:t>&lt;/param&gt;</w:t>
      </w:r>
    </w:p>
    <w:p w14:paraId="180E0C9E"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klausimuSkaicius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Klausimų skaičius</w:t>
      </w:r>
      <w:r w:rsidRPr="005C45B5">
        <w:rPr>
          <w:rFonts w:ascii="Courier New" w:hAnsi="Courier New" w:cs="Courier New"/>
          <w:color w:val="808080"/>
          <w:sz w:val="20"/>
          <w:lang w:val="en-GB" w:eastAsia="lt-LT"/>
        </w:rPr>
        <w:t>&lt;/param&gt;</w:t>
      </w:r>
    </w:p>
    <w:p w14:paraId="6E06C90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&lt;returns&gt;&lt;/returns&gt;</w:t>
      </w:r>
    </w:p>
    <w:p w14:paraId="28126C3B" w14:textId="77777777" w:rsid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DaugiausiaiAtstovybejPaieska(Atstovybe atstovybe, </w:t>
      </w:r>
    </w:p>
    <w:p w14:paraId="155A5A19" w14:textId="4CF5F92C" w:rsidR="005824C9" w:rsidRPr="005C45B5" w:rsidRDefault="005C45B5" w:rsidP="005C45B5">
      <w:pPr>
        <w:autoSpaceDE w:val="0"/>
        <w:autoSpaceDN w:val="0"/>
        <w:adjustRightInd w:val="0"/>
        <w:ind w:left="720" w:firstLine="0"/>
        <w:jc w:val="left"/>
        <w:rPr>
          <w:rFonts w:ascii="Courier New" w:hAnsi="Courier New" w:cs="Courier New"/>
          <w:color w:val="000000"/>
          <w:sz w:val="20"/>
          <w:lang w:val="en-GB" w:eastAsia="lt-LT"/>
        </w:rPr>
      </w:pPr>
      <w:r>
        <w:rPr>
          <w:rFonts w:ascii="Courier New" w:hAnsi="Courier New" w:cs="Courier New"/>
          <w:color w:val="0000FF"/>
          <w:sz w:val="20"/>
          <w:lang w:val="en-GB" w:eastAsia="lt-LT"/>
        </w:rPr>
        <w:t xml:space="preserve">  </w:t>
      </w:r>
      <w:r w:rsidR="005824C9" w:rsidRPr="005C45B5">
        <w:rPr>
          <w:rFonts w:ascii="Courier New" w:hAnsi="Courier New" w:cs="Courier New"/>
          <w:color w:val="0000FF"/>
          <w:sz w:val="20"/>
          <w:lang w:val="en-GB" w:eastAsia="lt-LT"/>
        </w:rPr>
        <w:t>int</w:t>
      </w:r>
      <w:r w:rsidR="005824C9" w:rsidRPr="005C45B5">
        <w:rPr>
          <w:rFonts w:ascii="Courier New" w:hAnsi="Courier New" w:cs="Courier New"/>
          <w:color w:val="000000"/>
          <w:sz w:val="20"/>
          <w:lang w:val="en-GB" w:eastAsia="lt-LT"/>
        </w:rPr>
        <w:t xml:space="preserve"> klausimuSkaicius)</w:t>
      </w:r>
    </w:p>
    <w:p w14:paraId="463F3B09"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2C8ACD4"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laikinasKlausimuSkaicius;</w:t>
      </w:r>
    </w:p>
    <w:p w14:paraId="679AEB59"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vardas;</w:t>
      </w:r>
    </w:p>
    <w:p w14:paraId="3D43A73A"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67732A25"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 = 0; i &lt; atstovybe.VisiKlausimai.Kiekis; i++)</w:t>
      </w:r>
    </w:p>
    <w:p w14:paraId="4824B19F"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2BEF4FB"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laikinasKlausimuSkaicius = 1;</w:t>
      </w:r>
    </w:p>
    <w:p w14:paraId="32C92151"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vardas = atstovybe.VisiKlausimai.GautiKlausima(i).Autorius;</w:t>
      </w:r>
    </w:p>
    <w:p w14:paraId="690FFBFC"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2542F167"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j = i + 1; j &lt; atstovybe.VisiKlausimai.Kiekis; j++)</w:t>
      </w:r>
    </w:p>
    <w:p w14:paraId="1433C3C1"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0E97398" w14:textId="7067FEBE" w:rsidR="005824C9" w:rsidRPr="005C45B5" w:rsidRDefault="005824C9" w:rsidP="005C45B5">
      <w:pPr>
        <w:autoSpaceDE w:val="0"/>
        <w:autoSpaceDN w:val="0"/>
        <w:adjustRightInd w:val="0"/>
        <w:ind w:left="2160"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 xml:space="preserve"> (vardas == atstovybe.VisiKlausimai.GautiKlausima(j).Autorius)</w:t>
      </w:r>
    </w:p>
    <w:p w14:paraId="370455B4"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laikinasKlausimuSkaicius++;</w:t>
      </w:r>
    </w:p>
    <w:p w14:paraId="3C5898CE"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DEAFC71"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2AE33A38"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(laikinasKlausimuSkaicius &gt; klausimuSkaicius)</w:t>
      </w:r>
    </w:p>
    <w:p w14:paraId="6A3D2E8A"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82F46D0"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klausimuSkaicius = laikinasKlausimuSkaicius;</w:t>
      </w:r>
    </w:p>
    <w:p w14:paraId="58BC7BDE"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IstrintiAutorius();</w:t>
      </w:r>
    </w:p>
    <w:p w14:paraId="51E8D97A"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PridetiAutoriu(vardas);</w:t>
      </w:r>
    </w:p>
    <w:p w14:paraId="6CEBF16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2985B87" w14:textId="4A707EC1"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else</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(laikinasKlausimuSkaicius == klausimuSkaicius &amp;&amp;</w:t>
      </w:r>
    </w:p>
    <w:p w14:paraId="58BB9398" w14:textId="25E20DA0"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ab/>
      </w:r>
      <w:r w:rsidRPr="005C45B5">
        <w:rPr>
          <w:rFonts w:ascii="Courier New" w:hAnsi="Courier New" w:cs="Courier New"/>
          <w:color w:val="000000"/>
          <w:sz w:val="20"/>
          <w:lang w:val="en-GB" w:eastAsia="lt-LT"/>
        </w:rPr>
        <w:tab/>
        <w:t xml:space="preserve">  </w:t>
      </w:r>
      <w:r w:rsidR="005C45B5">
        <w:rPr>
          <w:rFonts w:ascii="Courier New" w:hAnsi="Courier New" w:cs="Courier New"/>
          <w:color w:val="000000"/>
          <w:sz w:val="20"/>
          <w:lang w:val="en-GB" w:eastAsia="lt-LT"/>
        </w:rPr>
        <w:t xml:space="preserve">  </w:t>
      </w:r>
      <w:r w:rsidRPr="005C45B5">
        <w:rPr>
          <w:rFonts w:ascii="Courier New" w:hAnsi="Courier New" w:cs="Courier New"/>
          <w:color w:val="000000"/>
          <w:sz w:val="20"/>
          <w:lang w:val="en-GB" w:eastAsia="lt-LT"/>
        </w:rPr>
        <w:t>!Autoriai.Contains(vardas))</w:t>
      </w:r>
    </w:p>
    <w:p w14:paraId="19FC0790"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4BAD7A8"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PridetiAutoriu(vardas);</w:t>
      </w:r>
    </w:p>
    <w:p w14:paraId="3EF038A6"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0BA1272"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D626699"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6306C47C"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return</w:t>
      </w:r>
      <w:r w:rsidRPr="005C45B5">
        <w:rPr>
          <w:rFonts w:ascii="Courier New" w:hAnsi="Courier New" w:cs="Courier New"/>
          <w:color w:val="000000"/>
          <w:sz w:val="20"/>
          <w:lang w:val="en-GB" w:eastAsia="lt-LT"/>
        </w:rPr>
        <w:t xml:space="preserve"> klausimuSkaicius;</w:t>
      </w:r>
    </w:p>
    <w:p w14:paraId="15ACBF2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F2D5F62"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2AB0F8E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248DE7A"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208BC92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2DAFFCE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55B6E17" w14:textId="6AC0A469" w:rsidR="005824C9" w:rsidRPr="005C45B5" w:rsidRDefault="005824C9" w:rsidP="005824C9">
      <w:pPr>
        <w:ind w:firstLine="0"/>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w:t>
      </w:r>
    </w:p>
    <w:p w14:paraId="7B7039DD" w14:textId="1B68DECE" w:rsidR="005824C9" w:rsidRPr="005C45B5" w:rsidRDefault="005824C9" w:rsidP="005824C9">
      <w:pPr>
        <w:ind w:firstLine="0"/>
        <w:rPr>
          <w:rFonts w:ascii="Courier New" w:hAnsi="Courier New" w:cs="Courier New"/>
          <w:b/>
          <w:sz w:val="20"/>
          <w:lang w:val="en-GB" w:eastAsia="lt-LT"/>
        </w:rPr>
      </w:pPr>
    </w:p>
    <w:p w14:paraId="213840B5" w14:textId="12689E77" w:rsidR="005824C9" w:rsidRPr="005C45B5" w:rsidRDefault="005824C9" w:rsidP="005824C9">
      <w:pPr>
        <w:ind w:firstLine="0"/>
        <w:rPr>
          <w:rFonts w:ascii="Courier New" w:hAnsi="Courier New" w:cs="Courier New"/>
          <w:b/>
          <w:sz w:val="20"/>
          <w:lang w:val="en-GB" w:eastAsia="lt-LT"/>
        </w:rPr>
      </w:pPr>
      <w:r w:rsidRPr="005C45B5">
        <w:rPr>
          <w:rFonts w:ascii="Courier New" w:hAnsi="Courier New" w:cs="Courier New"/>
          <w:b/>
          <w:sz w:val="20"/>
          <w:lang w:val="en-GB" w:eastAsia="lt-LT"/>
        </w:rPr>
        <w:t>Klausimas.cs:</w:t>
      </w:r>
    </w:p>
    <w:p w14:paraId="52940722" w14:textId="13E27D45" w:rsidR="005824C9" w:rsidRPr="005C45B5" w:rsidRDefault="005824C9" w:rsidP="005824C9">
      <w:pPr>
        <w:ind w:firstLine="0"/>
        <w:rPr>
          <w:rFonts w:ascii="Courier New" w:hAnsi="Courier New" w:cs="Courier New"/>
          <w:b/>
          <w:sz w:val="20"/>
          <w:lang w:val="en-GB" w:eastAsia="lt-LT"/>
        </w:rPr>
      </w:pPr>
    </w:p>
    <w:p w14:paraId="69940EBA"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w:t>
      </w:r>
    </w:p>
    <w:p w14:paraId="7005E942"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System.Collections.Generic;</w:t>
      </w:r>
    </w:p>
    <w:p w14:paraId="2DD2743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System.Linq;</w:t>
      </w:r>
    </w:p>
    <w:p w14:paraId="7DC09FAA"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System.Text;</w:t>
      </w:r>
    </w:p>
    <w:p w14:paraId="61BA4679"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System.IO;</w:t>
      </w:r>
    </w:p>
    <w:p w14:paraId="422E8AC4"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System.Threading.Tasks;</w:t>
      </w:r>
    </w:p>
    <w:p w14:paraId="0E8E4FE2"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049B39F1"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namespace</w:t>
      </w:r>
      <w:r w:rsidRPr="005C45B5">
        <w:rPr>
          <w:rFonts w:ascii="Courier New" w:hAnsi="Courier New" w:cs="Courier New"/>
          <w:color w:val="000000"/>
          <w:sz w:val="20"/>
          <w:lang w:val="en-GB" w:eastAsia="lt-LT"/>
        </w:rPr>
        <w:t xml:space="preserve"> U3_5_Arminas_Marozas</w:t>
      </w:r>
    </w:p>
    <w:p w14:paraId="520A85CD"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w:t>
      </w:r>
    </w:p>
    <w:p w14:paraId="78BBEC9A"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5C70B5B2"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Klasė, kurioje yra sukurti parametrai apibūdinantis klausimą be variantų</w:t>
      </w:r>
    </w:p>
    <w:p w14:paraId="6AF76147"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2F5BC50C"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class</w:t>
      </w:r>
      <w:r w:rsidRPr="005C45B5">
        <w:rPr>
          <w:rFonts w:ascii="Courier New" w:hAnsi="Courier New" w:cs="Courier New"/>
          <w:color w:val="000000"/>
          <w:sz w:val="20"/>
          <w:lang w:val="en-GB" w:eastAsia="lt-LT"/>
        </w:rPr>
        <w:t xml:space="preserve"> </w:t>
      </w:r>
      <w:r w:rsidRPr="005C45B5">
        <w:rPr>
          <w:rFonts w:ascii="Courier New" w:hAnsi="Courier New" w:cs="Courier New"/>
          <w:color w:val="2B91AF"/>
          <w:sz w:val="20"/>
          <w:lang w:val="en-GB" w:eastAsia="lt-LT"/>
        </w:rPr>
        <w:t>Klausimas</w:t>
      </w:r>
    </w:p>
    <w:p w14:paraId="6EA338B2"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6C2EE9E"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Tema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//Klausimo tema</w:t>
      </w:r>
    </w:p>
    <w:p w14:paraId="7F48D0E0"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Sudetingumas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//Klausimo sudėtingumas</w:t>
      </w:r>
    </w:p>
    <w:p w14:paraId="27822B65"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Autorius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//Klausimo autorius</w:t>
      </w:r>
    </w:p>
    <w:p w14:paraId="47C78BA5"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KlausimoTekstas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//Klausimo tekstas</w:t>
      </w:r>
    </w:p>
    <w:p w14:paraId="420867C7" w14:textId="77777777" w:rsidR="005C45B5" w:rsidRDefault="005824C9" w:rsidP="005824C9">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lastRenderedPageBreak/>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TeisingasAtsakymas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 xml:space="preserve">//Teisingas atsakymas </w:t>
      </w:r>
    </w:p>
    <w:p w14:paraId="4D451D7F" w14:textId="44664FF5" w:rsidR="005824C9" w:rsidRPr="005C45B5" w:rsidRDefault="005C45B5" w:rsidP="005824C9">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824C9" w:rsidRPr="005C45B5">
        <w:rPr>
          <w:rFonts w:ascii="Courier New" w:hAnsi="Courier New" w:cs="Courier New"/>
          <w:color w:val="008000"/>
          <w:sz w:val="20"/>
          <w:lang w:val="en-GB" w:eastAsia="lt-LT"/>
        </w:rPr>
        <w:t>į klausimą</w:t>
      </w:r>
    </w:p>
    <w:p w14:paraId="6F8961D5"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Balai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//Gaunami balai</w:t>
      </w:r>
    </w:p>
    <w:p w14:paraId="047B1A46"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01ABA682"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311F69BF"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Konstruktorius</w:t>
      </w:r>
    </w:p>
    <w:p w14:paraId="1D2897C9"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3953CADE"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tema</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Klausimo tema</w:t>
      </w:r>
      <w:r w:rsidRPr="005C45B5">
        <w:rPr>
          <w:rFonts w:ascii="Courier New" w:hAnsi="Courier New" w:cs="Courier New"/>
          <w:color w:val="808080"/>
          <w:sz w:val="20"/>
          <w:lang w:val="en-GB" w:eastAsia="lt-LT"/>
        </w:rPr>
        <w:t>&lt;/param&gt;</w:t>
      </w:r>
    </w:p>
    <w:p w14:paraId="5E9A801C"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sudetingumas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Klausimo sudėtingumas</w:t>
      </w:r>
      <w:r w:rsidRPr="005C45B5">
        <w:rPr>
          <w:rFonts w:ascii="Courier New" w:hAnsi="Courier New" w:cs="Courier New"/>
          <w:color w:val="808080"/>
          <w:sz w:val="20"/>
          <w:lang w:val="en-GB" w:eastAsia="lt-LT"/>
        </w:rPr>
        <w:t>&lt;/param&gt;</w:t>
      </w:r>
    </w:p>
    <w:p w14:paraId="6831ADBA"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autorius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Klausimo autorius</w:t>
      </w:r>
      <w:r w:rsidRPr="005C45B5">
        <w:rPr>
          <w:rFonts w:ascii="Courier New" w:hAnsi="Courier New" w:cs="Courier New"/>
          <w:color w:val="808080"/>
          <w:sz w:val="20"/>
          <w:lang w:val="en-GB" w:eastAsia="lt-LT"/>
        </w:rPr>
        <w:t>&lt;/param&gt;</w:t>
      </w:r>
    </w:p>
    <w:p w14:paraId="54E2A690"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klausimoTekstas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Klausimas</w:t>
      </w:r>
      <w:r w:rsidRPr="005C45B5">
        <w:rPr>
          <w:rFonts w:ascii="Courier New" w:hAnsi="Courier New" w:cs="Courier New"/>
          <w:color w:val="808080"/>
          <w:sz w:val="20"/>
          <w:lang w:val="en-GB" w:eastAsia="lt-LT"/>
        </w:rPr>
        <w:t>&lt;/param&gt;</w:t>
      </w:r>
    </w:p>
    <w:p w14:paraId="161CD508"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teisingasAtsakymas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Teisingas klausimo atsakymas</w:t>
      </w:r>
      <w:r w:rsidRPr="005C45B5">
        <w:rPr>
          <w:rFonts w:ascii="Courier New" w:hAnsi="Courier New" w:cs="Courier New"/>
          <w:color w:val="808080"/>
          <w:sz w:val="20"/>
          <w:lang w:val="en-GB" w:eastAsia="lt-LT"/>
        </w:rPr>
        <w:t>&lt;/param&gt;</w:t>
      </w:r>
    </w:p>
    <w:p w14:paraId="656A4271" w14:textId="77777777" w:rsidR="005C45B5" w:rsidRDefault="005824C9" w:rsidP="005824C9">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balai</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 xml:space="preserve">Balai skiriami už teisinga atsakyma </w:t>
      </w:r>
    </w:p>
    <w:p w14:paraId="6B254AE7" w14:textId="5446EEC6" w:rsidR="005824C9" w:rsidRPr="005C45B5" w:rsidRDefault="005C45B5" w:rsidP="005824C9">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824C9" w:rsidRPr="005C45B5">
        <w:rPr>
          <w:rFonts w:ascii="Courier New" w:hAnsi="Courier New" w:cs="Courier New"/>
          <w:color w:val="008000"/>
          <w:sz w:val="20"/>
          <w:lang w:val="en-GB" w:eastAsia="lt-LT"/>
        </w:rPr>
        <w:t>į klausimą</w:t>
      </w:r>
      <w:r w:rsidR="005824C9" w:rsidRPr="005C45B5">
        <w:rPr>
          <w:rFonts w:ascii="Courier New" w:hAnsi="Courier New" w:cs="Courier New"/>
          <w:color w:val="808080"/>
          <w:sz w:val="20"/>
          <w:lang w:val="en-GB" w:eastAsia="lt-LT"/>
        </w:rPr>
        <w:t>&lt;/param&gt;</w:t>
      </w:r>
    </w:p>
    <w:p w14:paraId="6521E60C"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Klausimas(</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tema,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sudetingumas,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autorius, </w:t>
      </w:r>
    </w:p>
    <w:p w14:paraId="10B76633" w14:textId="40430283" w:rsidR="005824C9" w:rsidRPr="005C45B5" w:rsidRDefault="005824C9" w:rsidP="005824C9">
      <w:pPr>
        <w:autoSpaceDE w:val="0"/>
        <w:autoSpaceDN w:val="0"/>
        <w:adjustRightInd w:val="0"/>
        <w:ind w:left="720"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 xml:space="preserve"> </w:t>
      </w:r>
      <w:r w:rsidR="005C45B5">
        <w:rPr>
          <w:rFonts w:ascii="Courier New" w:hAnsi="Courier New" w:cs="Courier New"/>
          <w:color w:val="0000FF"/>
          <w:sz w:val="20"/>
          <w:lang w:val="en-GB" w:eastAsia="lt-LT"/>
        </w:rPr>
        <w:t xml:space="preserve"> </w:t>
      </w:r>
      <w:r w:rsidRPr="005C45B5">
        <w:rPr>
          <w:rFonts w:ascii="Courier New" w:hAnsi="Courier New" w:cs="Courier New"/>
          <w:color w:val="0000FF"/>
          <w:sz w:val="20"/>
          <w:lang w:val="en-GB" w:eastAsia="lt-LT"/>
        </w:rPr>
        <w:t xml:space="preserve">string </w:t>
      </w:r>
      <w:r w:rsidRPr="005C45B5">
        <w:rPr>
          <w:rFonts w:ascii="Courier New" w:hAnsi="Courier New" w:cs="Courier New"/>
          <w:color w:val="000000"/>
          <w:sz w:val="20"/>
          <w:lang w:val="en-GB" w:eastAsia="lt-LT"/>
        </w:rPr>
        <w:t xml:space="preserve">klausimoTekstas,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teisingasAtsakymas,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balai)</w:t>
      </w:r>
    </w:p>
    <w:p w14:paraId="66D863C1"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677C9EB"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Tema = tema;</w:t>
      </w:r>
    </w:p>
    <w:p w14:paraId="0C89F7F1"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Sudetingumas = sudetingumas;</w:t>
      </w:r>
    </w:p>
    <w:p w14:paraId="23F99B8A"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Autorius = autorius;</w:t>
      </w:r>
    </w:p>
    <w:p w14:paraId="39D0BF72"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KlausimoTekstas = klausimoTekstas;</w:t>
      </w:r>
    </w:p>
    <w:p w14:paraId="184D48BD"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TeisingasAtsakymas = teisingasAtsakymas;</w:t>
      </w:r>
    </w:p>
    <w:p w14:paraId="67EC49B5"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Balai = balai;</w:t>
      </w:r>
    </w:p>
    <w:p w14:paraId="6ED496CB"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CA9D51E"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A61C4FA"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23CE860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Equals užklojimas</w:t>
      </w:r>
    </w:p>
    <w:p w14:paraId="44F7D6BD"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72F5EC98"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kitas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Lyginamasis klausimas be variantų</w:t>
      </w:r>
      <w:r w:rsidRPr="005C45B5">
        <w:rPr>
          <w:rFonts w:ascii="Courier New" w:hAnsi="Courier New" w:cs="Courier New"/>
          <w:color w:val="808080"/>
          <w:sz w:val="20"/>
          <w:lang w:val="en-GB" w:eastAsia="lt-LT"/>
        </w:rPr>
        <w:t>&lt;/param&gt;</w:t>
      </w:r>
    </w:p>
    <w:p w14:paraId="5F827E8D"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&lt;returns&gt;</w:t>
      </w:r>
      <w:r w:rsidRPr="005C45B5">
        <w:rPr>
          <w:rFonts w:ascii="Courier New" w:hAnsi="Courier New" w:cs="Courier New"/>
          <w:color w:val="008000"/>
          <w:sz w:val="20"/>
          <w:lang w:val="en-GB" w:eastAsia="lt-LT"/>
        </w:rPr>
        <w:t>Pakeistas palyginimas</w:t>
      </w:r>
      <w:r w:rsidRPr="005C45B5">
        <w:rPr>
          <w:rFonts w:ascii="Courier New" w:hAnsi="Courier New" w:cs="Courier New"/>
          <w:color w:val="808080"/>
          <w:sz w:val="20"/>
          <w:lang w:val="en-GB" w:eastAsia="lt-LT"/>
        </w:rPr>
        <w:t>&lt;/returns&gt;</w:t>
      </w:r>
    </w:p>
    <w:p w14:paraId="2C3DC077"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bool</w:t>
      </w:r>
      <w:r w:rsidRPr="005C45B5">
        <w:rPr>
          <w:rFonts w:ascii="Courier New" w:hAnsi="Courier New" w:cs="Courier New"/>
          <w:color w:val="000000"/>
          <w:sz w:val="20"/>
          <w:lang w:val="en-GB" w:eastAsia="lt-LT"/>
        </w:rPr>
        <w:t xml:space="preserve"> Equals(Klausimas kitas)</w:t>
      </w:r>
    </w:p>
    <w:p w14:paraId="580D5585"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296A350"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return</w:t>
      </w:r>
      <w:r w:rsidRPr="005C45B5">
        <w:rPr>
          <w:rFonts w:ascii="Courier New" w:hAnsi="Courier New" w:cs="Courier New"/>
          <w:color w:val="000000"/>
          <w:sz w:val="20"/>
          <w:lang w:val="en-GB" w:eastAsia="lt-LT"/>
        </w:rPr>
        <w:t xml:space="preserve"> KlausimoTekstas == kitas.KlausimoTekstas;</w:t>
      </w:r>
    </w:p>
    <w:p w14:paraId="3803FF4B"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C65A1D0"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31FD5991"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5F61E192"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ToString užklojimas</w:t>
      </w:r>
    </w:p>
    <w:p w14:paraId="49178C55"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276F811B"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&lt;returns&gt;</w:t>
      </w:r>
      <w:r w:rsidRPr="005C45B5">
        <w:rPr>
          <w:rFonts w:ascii="Courier New" w:hAnsi="Courier New" w:cs="Courier New"/>
          <w:color w:val="008000"/>
          <w:sz w:val="20"/>
          <w:lang w:val="en-GB" w:eastAsia="lt-LT"/>
        </w:rPr>
        <w:t>Pakeistas šablonas</w:t>
      </w:r>
      <w:r w:rsidRPr="005C45B5">
        <w:rPr>
          <w:rFonts w:ascii="Courier New" w:hAnsi="Courier New" w:cs="Courier New"/>
          <w:color w:val="808080"/>
          <w:sz w:val="20"/>
          <w:lang w:val="en-GB" w:eastAsia="lt-LT"/>
        </w:rPr>
        <w:t>&lt;/returns&gt;</w:t>
      </w:r>
    </w:p>
    <w:p w14:paraId="7BB8B5AF"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override</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ToString()</w:t>
      </w:r>
    </w:p>
    <w:p w14:paraId="781EE259"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408E5B6" w14:textId="77777777" w:rsidR="005C45B5" w:rsidRDefault="005824C9" w:rsidP="005824C9">
      <w:pPr>
        <w:autoSpaceDE w:val="0"/>
        <w:autoSpaceDN w:val="0"/>
        <w:adjustRightInd w:val="0"/>
        <w:ind w:firstLine="0"/>
        <w:jc w:val="left"/>
        <w:rPr>
          <w:rFonts w:ascii="Courier New" w:hAnsi="Courier New" w:cs="Courier New"/>
          <w:color w:val="A31515"/>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return</w:t>
      </w:r>
      <w:r w:rsidRPr="005C45B5">
        <w:rPr>
          <w:rFonts w:ascii="Courier New" w:hAnsi="Courier New" w:cs="Courier New"/>
          <w:color w:val="000000"/>
          <w:sz w:val="20"/>
          <w:lang w:val="en-GB" w:eastAsia="lt-LT"/>
        </w:rPr>
        <w:t xml:space="preserve"> String.Format(</w:t>
      </w:r>
      <w:r w:rsidRPr="005C45B5">
        <w:rPr>
          <w:rFonts w:ascii="Courier New" w:hAnsi="Courier New" w:cs="Courier New"/>
          <w:color w:val="A31515"/>
          <w:sz w:val="20"/>
          <w:lang w:val="en-GB" w:eastAsia="lt-LT"/>
        </w:rPr>
        <w:t xml:space="preserve">"| {0, -24} | {1, -12} | {2, -23} | {3, -149} </w:t>
      </w:r>
    </w:p>
    <w:p w14:paraId="53DE6033" w14:textId="72697F3C" w:rsidR="005824C9" w:rsidRPr="005C45B5" w:rsidRDefault="005C45B5" w:rsidP="005C45B5">
      <w:pPr>
        <w:autoSpaceDE w:val="0"/>
        <w:autoSpaceDN w:val="0"/>
        <w:adjustRightInd w:val="0"/>
        <w:ind w:firstLine="0"/>
        <w:jc w:val="left"/>
        <w:rPr>
          <w:rFonts w:ascii="Courier New" w:hAnsi="Courier New" w:cs="Courier New"/>
          <w:color w:val="A31515"/>
          <w:sz w:val="20"/>
          <w:lang w:val="en-GB" w:eastAsia="lt-LT"/>
        </w:rPr>
      </w:pPr>
      <w:r>
        <w:rPr>
          <w:rFonts w:ascii="Courier New" w:hAnsi="Courier New" w:cs="Courier New"/>
          <w:color w:val="A31515"/>
          <w:sz w:val="20"/>
          <w:lang w:val="en-GB" w:eastAsia="lt-LT"/>
        </w:rPr>
        <w:t xml:space="preserve">            </w:t>
      </w:r>
      <w:r w:rsidR="005824C9" w:rsidRPr="005C45B5">
        <w:rPr>
          <w:rFonts w:ascii="Courier New" w:hAnsi="Courier New" w:cs="Courier New"/>
          <w:color w:val="A31515"/>
          <w:sz w:val="20"/>
          <w:lang w:val="en-GB" w:eastAsia="lt-LT"/>
        </w:rPr>
        <w:t>| {4, -90} | {5, -35} | {6, -5} | {7, -20} |"</w:t>
      </w:r>
      <w:r w:rsidR="005824C9" w:rsidRPr="005C45B5">
        <w:rPr>
          <w:rFonts w:ascii="Courier New" w:hAnsi="Courier New" w:cs="Courier New"/>
          <w:color w:val="000000"/>
          <w:sz w:val="20"/>
          <w:lang w:val="en-GB" w:eastAsia="lt-LT"/>
        </w:rPr>
        <w:t>,</w:t>
      </w:r>
    </w:p>
    <w:p w14:paraId="4F0C3AA9"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Tema, Sudetingumas, Autorius, KlausimoTekstas, </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 xml:space="preserve"> , </w:t>
      </w:r>
    </w:p>
    <w:p w14:paraId="151D65B6" w14:textId="54430AF8" w:rsidR="005824C9" w:rsidRPr="005C45B5" w:rsidRDefault="005824C9" w:rsidP="005824C9">
      <w:pPr>
        <w:autoSpaceDE w:val="0"/>
        <w:autoSpaceDN w:val="0"/>
        <w:adjustRightInd w:val="0"/>
        <w:ind w:left="720"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005C45B5">
        <w:rPr>
          <w:rFonts w:ascii="Courier New" w:hAnsi="Courier New" w:cs="Courier New"/>
          <w:color w:val="000000"/>
          <w:sz w:val="20"/>
          <w:lang w:val="en-GB" w:eastAsia="lt-LT"/>
        </w:rPr>
        <w:t xml:space="preserve"> </w:t>
      </w:r>
      <w:r w:rsidRPr="005C45B5">
        <w:rPr>
          <w:rFonts w:ascii="Courier New" w:hAnsi="Courier New" w:cs="Courier New"/>
          <w:color w:val="000000"/>
          <w:sz w:val="20"/>
          <w:lang w:val="en-GB" w:eastAsia="lt-LT"/>
        </w:rPr>
        <w:t xml:space="preserve">TeisingasAtsakymas, Balai, </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w:t>
      </w:r>
    </w:p>
    <w:p w14:paraId="23D3C126"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DA593F8"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2EC7257" w14:textId="27666B38" w:rsidR="005824C9" w:rsidRPr="005C45B5" w:rsidRDefault="005824C9" w:rsidP="005824C9">
      <w:pPr>
        <w:ind w:firstLine="0"/>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w:t>
      </w:r>
    </w:p>
    <w:p w14:paraId="1F2C14F1" w14:textId="792C33F8" w:rsidR="005824C9" w:rsidRPr="005C45B5" w:rsidRDefault="005824C9" w:rsidP="005824C9">
      <w:pPr>
        <w:ind w:firstLine="0"/>
        <w:rPr>
          <w:rFonts w:ascii="Courier New" w:hAnsi="Courier New" w:cs="Courier New"/>
          <w:b/>
          <w:sz w:val="20"/>
          <w:lang w:val="en-GB" w:eastAsia="lt-LT"/>
        </w:rPr>
      </w:pPr>
    </w:p>
    <w:p w14:paraId="2FD2A9CE" w14:textId="16E26B51" w:rsidR="005824C9" w:rsidRPr="005C45B5" w:rsidRDefault="005824C9" w:rsidP="005824C9">
      <w:pPr>
        <w:ind w:firstLine="0"/>
        <w:rPr>
          <w:rFonts w:ascii="Courier New" w:hAnsi="Courier New" w:cs="Courier New"/>
          <w:b/>
          <w:sz w:val="20"/>
          <w:lang w:val="en-GB" w:eastAsia="lt-LT"/>
        </w:rPr>
      </w:pPr>
      <w:r w:rsidRPr="005C45B5">
        <w:rPr>
          <w:rFonts w:ascii="Courier New" w:hAnsi="Courier New" w:cs="Courier New"/>
          <w:b/>
          <w:sz w:val="20"/>
          <w:lang w:val="en-GB" w:eastAsia="lt-LT"/>
        </w:rPr>
        <w:t>KlausimasSuVariantais.cs:</w:t>
      </w:r>
    </w:p>
    <w:p w14:paraId="073BC232" w14:textId="1A959B62" w:rsidR="005824C9" w:rsidRPr="005C45B5" w:rsidRDefault="005824C9" w:rsidP="005824C9">
      <w:pPr>
        <w:ind w:firstLine="0"/>
        <w:rPr>
          <w:rFonts w:ascii="Courier New" w:hAnsi="Courier New" w:cs="Courier New"/>
          <w:b/>
          <w:sz w:val="20"/>
          <w:lang w:val="en-GB" w:eastAsia="lt-LT"/>
        </w:rPr>
      </w:pPr>
    </w:p>
    <w:p w14:paraId="20F2E026"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w:t>
      </w:r>
    </w:p>
    <w:p w14:paraId="208DC775"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System.Collections.Generic;</w:t>
      </w:r>
    </w:p>
    <w:p w14:paraId="7A29A014"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System.Linq;</w:t>
      </w:r>
    </w:p>
    <w:p w14:paraId="29EF1188"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System.Text;</w:t>
      </w:r>
    </w:p>
    <w:p w14:paraId="53806865"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System.Threading.Tasks;</w:t>
      </w:r>
    </w:p>
    <w:p w14:paraId="0031CA4E"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112ABD20"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namespace</w:t>
      </w:r>
      <w:r w:rsidRPr="005C45B5">
        <w:rPr>
          <w:rFonts w:ascii="Courier New" w:hAnsi="Courier New" w:cs="Courier New"/>
          <w:color w:val="000000"/>
          <w:sz w:val="20"/>
          <w:lang w:val="en-GB" w:eastAsia="lt-LT"/>
        </w:rPr>
        <w:t xml:space="preserve"> U3_5_Arminas_Marozas</w:t>
      </w:r>
    </w:p>
    <w:p w14:paraId="2FA61D3D"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w:t>
      </w:r>
    </w:p>
    <w:p w14:paraId="12BC803D"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44E72EE1" w14:textId="77777777" w:rsidR="005C45B5" w:rsidRDefault="005824C9" w:rsidP="005824C9">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Klasė, kuri paveldi Klausimas klasę, ir yra skirta klausimui su </w:t>
      </w:r>
    </w:p>
    <w:p w14:paraId="6490705C" w14:textId="41B7EB1D" w:rsidR="005824C9" w:rsidRPr="005C45B5" w:rsidRDefault="005C45B5" w:rsidP="005824C9">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824C9" w:rsidRPr="005C45B5">
        <w:rPr>
          <w:rFonts w:ascii="Courier New" w:hAnsi="Courier New" w:cs="Courier New"/>
          <w:color w:val="008000"/>
          <w:sz w:val="20"/>
          <w:lang w:val="en-GB" w:eastAsia="lt-LT"/>
        </w:rPr>
        <w:t xml:space="preserve">variantais </w:t>
      </w:r>
      <w:r>
        <w:rPr>
          <w:rFonts w:ascii="Courier New" w:hAnsi="Courier New" w:cs="Courier New"/>
          <w:color w:val="008000"/>
          <w:sz w:val="20"/>
          <w:lang w:val="en-GB" w:eastAsia="lt-LT"/>
        </w:rPr>
        <w:t xml:space="preserve"> </w:t>
      </w:r>
      <w:r w:rsidR="005824C9" w:rsidRPr="005C45B5">
        <w:rPr>
          <w:rFonts w:ascii="Courier New" w:hAnsi="Courier New" w:cs="Courier New"/>
          <w:color w:val="008000"/>
          <w:sz w:val="20"/>
          <w:lang w:val="en-GB" w:eastAsia="lt-LT"/>
        </w:rPr>
        <w:t>apibūdinti</w:t>
      </w:r>
    </w:p>
    <w:p w14:paraId="14336F36"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143E32C7" w14:textId="671F05B1"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class</w:t>
      </w:r>
      <w:r w:rsidRPr="005C45B5">
        <w:rPr>
          <w:rFonts w:ascii="Courier New" w:hAnsi="Courier New" w:cs="Courier New"/>
          <w:color w:val="000000"/>
          <w:sz w:val="20"/>
          <w:lang w:val="en-GB" w:eastAsia="lt-LT"/>
        </w:rPr>
        <w:t xml:space="preserve"> </w:t>
      </w:r>
      <w:r w:rsidRPr="005C45B5">
        <w:rPr>
          <w:rFonts w:ascii="Courier New" w:hAnsi="Courier New" w:cs="Courier New"/>
          <w:color w:val="2B91AF"/>
          <w:sz w:val="20"/>
          <w:lang w:val="en-GB" w:eastAsia="lt-LT"/>
        </w:rPr>
        <w:t>KlausimasSuVariantais</w:t>
      </w:r>
      <w:r w:rsidRPr="005C45B5">
        <w:rPr>
          <w:rFonts w:ascii="Courier New" w:hAnsi="Courier New" w:cs="Courier New"/>
          <w:color w:val="000000"/>
          <w:sz w:val="20"/>
          <w:lang w:val="en-GB" w:eastAsia="lt-LT"/>
        </w:rPr>
        <w:t xml:space="preserve"> : Klausimas</w:t>
      </w:r>
    </w:p>
    <w:p w14:paraId="312EACB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6A40F8A"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AtsakymoVariantai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//Atsakymo variantai</w:t>
      </w:r>
    </w:p>
    <w:p w14:paraId="3EF50A08"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lastRenderedPageBreak/>
        <w:t xml:space="preserve">        </w:t>
      </w:r>
    </w:p>
    <w:p w14:paraId="598EBA22"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53879366"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KlausimoSuVariantais konstruktorius</w:t>
      </w:r>
    </w:p>
    <w:p w14:paraId="132EA339"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7F387C26"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tema</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Tema</w:t>
      </w:r>
      <w:r w:rsidRPr="005C45B5">
        <w:rPr>
          <w:rFonts w:ascii="Courier New" w:hAnsi="Courier New" w:cs="Courier New"/>
          <w:color w:val="808080"/>
          <w:sz w:val="20"/>
          <w:lang w:val="en-GB" w:eastAsia="lt-LT"/>
        </w:rPr>
        <w:t>&lt;/param&gt;</w:t>
      </w:r>
    </w:p>
    <w:p w14:paraId="34FFB1B8"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sudetingumas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Sudėtingumas</w:t>
      </w:r>
      <w:r w:rsidRPr="005C45B5">
        <w:rPr>
          <w:rFonts w:ascii="Courier New" w:hAnsi="Courier New" w:cs="Courier New"/>
          <w:color w:val="808080"/>
          <w:sz w:val="20"/>
          <w:lang w:val="en-GB" w:eastAsia="lt-LT"/>
        </w:rPr>
        <w:t>&lt;/param&gt;</w:t>
      </w:r>
    </w:p>
    <w:p w14:paraId="5051B9AF"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autorius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Autorius</w:t>
      </w:r>
      <w:r w:rsidRPr="005C45B5">
        <w:rPr>
          <w:rFonts w:ascii="Courier New" w:hAnsi="Courier New" w:cs="Courier New"/>
          <w:color w:val="808080"/>
          <w:sz w:val="20"/>
          <w:lang w:val="en-GB" w:eastAsia="lt-LT"/>
        </w:rPr>
        <w:t>&lt;/param&gt;</w:t>
      </w:r>
    </w:p>
    <w:p w14:paraId="6A4D403E"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klausimoTekstas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Klausimo Tekstas</w:t>
      </w:r>
      <w:r w:rsidRPr="005C45B5">
        <w:rPr>
          <w:rFonts w:ascii="Courier New" w:hAnsi="Courier New" w:cs="Courier New"/>
          <w:color w:val="808080"/>
          <w:sz w:val="20"/>
          <w:lang w:val="en-GB" w:eastAsia="lt-LT"/>
        </w:rPr>
        <w:t>&lt;/param&gt;</w:t>
      </w:r>
    </w:p>
    <w:p w14:paraId="30A68A47"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atsakymoVariantai</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Atsakymo variantai</w:t>
      </w:r>
      <w:r w:rsidRPr="005C45B5">
        <w:rPr>
          <w:rFonts w:ascii="Courier New" w:hAnsi="Courier New" w:cs="Courier New"/>
          <w:color w:val="808080"/>
          <w:sz w:val="20"/>
          <w:lang w:val="en-GB" w:eastAsia="lt-LT"/>
        </w:rPr>
        <w:t>&lt;/param&gt;</w:t>
      </w:r>
    </w:p>
    <w:p w14:paraId="00139406"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teisingasAtsakymas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Teisingas atsakymas</w:t>
      </w:r>
      <w:r w:rsidRPr="005C45B5">
        <w:rPr>
          <w:rFonts w:ascii="Courier New" w:hAnsi="Courier New" w:cs="Courier New"/>
          <w:color w:val="808080"/>
          <w:sz w:val="20"/>
          <w:lang w:val="en-GB" w:eastAsia="lt-LT"/>
        </w:rPr>
        <w:t>&lt;/param&gt;</w:t>
      </w:r>
    </w:p>
    <w:p w14:paraId="0A224F9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balai</w:t>
      </w:r>
      <w:r w:rsidRPr="005C45B5">
        <w:rPr>
          <w:rFonts w:ascii="Courier New" w:hAnsi="Courier New" w:cs="Courier New"/>
          <w:color w:val="808080"/>
          <w:sz w:val="20"/>
          <w:lang w:val="en-GB" w:eastAsia="lt-LT"/>
        </w:rPr>
        <w:t>"&gt;&lt;/param&gt;</w:t>
      </w:r>
    </w:p>
    <w:p w14:paraId="35003DCC" w14:textId="77777777" w:rsid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KlausimasSuVariantais(</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tema,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sudetingumas, </w:t>
      </w:r>
    </w:p>
    <w:p w14:paraId="2A0F6DEF" w14:textId="4C6476C5" w:rsidR="005824C9" w:rsidRPr="005C45B5" w:rsidRDefault="005C45B5" w:rsidP="005824C9">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FF"/>
          <w:sz w:val="20"/>
          <w:lang w:val="en-GB" w:eastAsia="lt-LT"/>
        </w:rPr>
        <w:t xml:space="preserve">        </w:t>
      </w:r>
      <w:r w:rsidR="005824C9" w:rsidRPr="005C45B5">
        <w:rPr>
          <w:rFonts w:ascii="Courier New" w:hAnsi="Courier New" w:cs="Courier New"/>
          <w:color w:val="0000FF"/>
          <w:sz w:val="20"/>
          <w:lang w:val="en-GB" w:eastAsia="lt-LT"/>
        </w:rPr>
        <w:t>string</w:t>
      </w:r>
      <w:r w:rsidR="005824C9" w:rsidRPr="005C45B5">
        <w:rPr>
          <w:rFonts w:ascii="Courier New" w:hAnsi="Courier New" w:cs="Courier New"/>
          <w:color w:val="000000"/>
          <w:sz w:val="20"/>
          <w:lang w:val="en-GB" w:eastAsia="lt-LT"/>
        </w:rPr>
        <w:t xml:space="preserve"> autorius, </w:t>
      </w:r>
    </w:p>
    <w:p w14:paraId="7BFD26AD" w14:textId="77777777" w:rsidR="005C45B5" w:rsidRDefault="005824C9" w:rsidP="005824C9">
      <w:pPr>
        <w:autoSpaceDE w:val="0"/>
        <w:autoSpaceDN w:val="0"/>
        <w:adjustRightInd w:val="0"/>
        <w:ind w:left="720"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 xml:space="preserve"> </w:t>
      </w:r>
      <w:r w:rsidR="005C45B5">
        <w:rPr>
          <w:rFonts w:ascii="Courier New" w:hAnsi="Courier New" w:cs="Courier New"/>
          <w:color w:val="0000FF"/>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klausimoTekstas,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atsakymoVariantai, </w:t>
      </w:r>
    </w:p>
    <w:p w14:paraId="09C90CE4" w14:textId="5803B58A" w:rsidR="005824C9" w:rsidRPr="005C45B5" w:rsidRDefault="005C45B5" w:rsidP="005824C9">
      <w:pPr>
        <w:autoSpaceDE w:val="0"/>
        <w:autoSpaceDN w:val="0"/>
        <w:adjustRightInd w:val="0"/>
        <w:ind w:left="720" w:firstLine="0"/>
        <w:jc w:val="left"/>
        <w:rPr>
          <w:rFonts w:ascii="Courier New" w:hAnsi="Courier New" w:cs="Courier New"/>
          <w:color w:val="000000"/>
          <w:sz w:val="20"/>
          <w:lang w:val="en-GB" w:eastAsia="lt-LT"/>
        </w:rPr>
      </w:pPr>
      <w:r>
        <w:rPr>
          <w:rFonts w:ascii="Courier New" w:hAnsi="Courier New" w:cs="Courier New"/>
          <w:color w:val="0000FF"/>
          <w:sz w:val="20"/>
          <w:lang w:val="en-GB" w:eastAsia="lt-LT"/>
        </w:rPr>
        <w:t xml:space="preserve">  </w:t>
      </w:r>
      <w:r w:rsidR="005824C9" w:rsidRPr="005C45B5">
        <w:rPr>
          <w:rFonts w:ascii="Courier New" w:hAnsi="Courier New" w:cs="Courier New"/>
          <w:color w:val="0000FF"/>
          <w:sz w:val="20"/>
          <w:lang w:val="en-GB" w:eastAsia="lt-LT"/>
        </w:rPr>
        <w:t>string</w:t>
      </w:r>
      <w:r w:rsidR="005824C9" w:rsidRPr="005C45B5">
        <w:rPr>
          <w:rFonts w:ascii="Courier New" w:hAnsi="Courier New" w:cs="Courier New"/>
          <w:color w:val="000000"/>
          <w:sz w:val="20"/>
          <w:lang w:val="en-GB" w:eastAsia="lt-LT"/>
        </w:rPr>
        <w:t xml:space="preserve"> teisingasAtsakymas, </w:t>
      </w:r>
    </w:p>
    <w:p w14:paraId="61536004" w14:textId="215844B4" w:rsidR="005824C9" w:rsidRPr="005C45B5" w:rsidRDefault="005824C9" w:rsidP="005824C9">
      <w:pPr>
        <w:autoSpaceDE w:val="0"/>
        <w:autoSpaceDN w:val="0"/>
        <w:adjustRightInd w:val="0"/>
        <w:ind w:left="720"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 xml:space="preserve"> </w:t>
      </w:r>
      <w:r w:rsidR="005C45B5">
        <w:rPr>
          <w:rFonts w:ascii="Courier New" w:hAnsi="Courier New" w:cs="Courier New"/>
          <w:color w:val="0000FF"/>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balai) : </w:t>
      </w:r>
      <w:r w:rsidRPr="005C45B5">
        <w:rPr>
          <w:rFonts w:ascii="Courier New" w:hAnsi="Courier New" w:cs="Courier New"/>
          <w:color w:val="0000FF"/>
          <w:sz w:val="20"/>
          <w:lang w:val="en-GB" w:eastAsia="lt-LT"/>
        </w:rPr>
        <w:t>base</w:t>
      </w:r>
      <w:r w:rsidRPr="005C45B5">
        <w:rPr>
          <w:rFonts w:ascii="Courier New" w:hAnsi="Courier New" w:cs="Courier New"/>
          <w:color w:val="000000"/>
          <w:sz w:val="20"/>
          <w:lang w:val="en-GB" w:eastAsia="lt-LT"/>
        </w:rPr>
        <w:t>(</w:t>
      </w:r>
    </w:p>
    <w:p w14:paraId="569767FD" w14:textId="796D4B8B"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tema, sudetingumas, autorius, klausimoTekstas, teisingasAtsakymas, balai)</w:t>
      </w:r>
    </w:p>
    <w:p w14:paraId="097D4A2D"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6935E17"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AtsakymoVariantai = atsakymoVariantai;</w:t>
      </w:r>
    </w:p>
    <w:p w14:paraId="7E8D659A"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17FCF91"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F4AA2A6"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1D4EA441"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Equals užklojimas</w:t>
      </w:r>
    </w:p>
    <w:p w14:paraId="6D002575"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39A9DD29"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kitas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Lyginamasis klausimas su variantais</w:t>
      </w:r>
      <w:r w:rsidRPr="005C45B5">
        <w:rPr>
          <w:rFonts w:ascii="Courier New" w:hAnsi="Courier New" w:cs="Courier New"/>
          <w:color w:val="808080"/>
          <w:sz w:val="20"/>
          <w:lang w:val="en-GB" w:eastAsia="lt-LT"/>
        </w:rPr>
        <w:t>&lt;/param&gt;</w:t>
      </w:r>
    </w:p>
    <w:p w14:paraId="449637D9"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&lt;returns&gt;</w:t>
      </w:r>
      <w:r w:rsidRPr="005C45B5">
        <w:rPr>
          <w:rFonts w:ascii="Courier New" w:hAnsi="Courier New" w:cs="Courier New"/>
          <w:color w:val="008000"/>
          <w:sz w:val="20"/>
          <w:lang w:val="en-GB" w:eastAsia="lt-LT"/>
        </w:rPr>
        <w:t>Pakeistas objektų palyginimas</w:t>
      </w:r>
      <w:r w:rsidRPr="005C45B5">
        <w:rPr>
          <w:rFonts w:ascii="Courier New" w:hAnsi="Courier New" w:cs="Courier New"/>
          <w:color w:val="808080"/>
          <w:sz w:val="20"/>
          <w:lang w:val="en-GB" w:eastAsia="lt-LT"/>
        </w:rPr>
        <w:t>&lt;/returns&gt;</w:t>
      </w:r>
    </w:p>
    <w:p w14:paraId="51E9646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bool</w:t>
      </w:r>
      <w:r w:rsidRPr="005C45B5">
        <w:rPr>
          <w:rFonts w:ascii="Courier New" w:hAnsi="Courier New" w:cs="Courier New"/>
          <w:color w:val="000000"/>
          <w:sz w:val="20"/>
          <w:lang w:val="en-GB" w:eastAsia="lt-LT"/>
        </w:rPr>
        <w:t xml:space="preserve"> Equals(KlausimasSuVariantais kitas)</w:t>
      </w:r>
    </w:p>
    <w:p w14:paraId="01BCFAAB"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9E91749"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return</w:t>
      </w:r>
      <w:r w:rsidRPr="005C45B5">
        <w:rPr>
          <w:rFonts w:ascii="Courier New" w:hAnsi="Courier New" w:cs="Courier New"/>
          <w:color w:val="000000"/>
          <w:sz w:val="20"/>
          <w:lang w:val="en-GB" w:eastAsia="lt-LT"/>
        </w:rPr>
        <w:t xml:space="preserve"> KlausimoTekstas == kitas.KlausimoTekstas;</w:t>
      </w:r>
    </w:p>
    <w:p w14:paraId="0E2F28F6"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2431CE4"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23B82129"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69DCDC90"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Užklojamas ToString</w:t>
      </w:r>
    </w:p>
    <w:p w14:paraId="590662C4"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6507ECF7"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&lt;returns&gt;</w:t>
      </w:r>
      <w:r w:rsidRPr="005C45B5">
        <w:rPr>
          <w:rFonts w:ascii="Courier New" w:hAnsi="Courier New" w:cs="Courier New"/>
          <w:color w:val="008000"/>
          <w:sz w:val="20"/>
          <w:lang w:val="en-GB" w:eastAsia="lt-LT"/>
        </w:rPr>
        <w:t>Pakeistas šablonas</w:t>
      </w:r>
      <w:r w:rsidRPr="005C45B5">
        <w:rPr>
          <w:rFonts w:ascii="Courier New" w:hAnsi="Courier New" w:cs="Courier New"/>
          <w:color w:val="808080"/>
          <w:sz w:val="20"/>
          <w:lang w:val="en-GB" w:eastAsia="lt-LT"/>
        </w:rPr>
        <w:t>&lt;/returns&gt;</w:t>
      </w:r>
    </w:p>
    <w:p w14:paraId="7C1AB1EB"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override</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ToString()</w:t>
      </w:r>
    </w:p>
    <w:p w14:paraId="27287DAF"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31F199B" w14:textId="77777777" w:rsidR="005C45B5" w:rsidRDefault="005824C9" w:rsidP="005824C9">
      <w:pPr>
        <w:autoSpaceDE w:val="0"/>
        <w:autoSpaceDN w:val="0"/>
        <w:adjustRightInd w:val="0"/>
        <w:ind w:firstLine="0"/>
        <w:jc w:val="left"/>
        <w:rPr>
          <w:rFonts w:ascii="Courier New" w:hAnsi="Courier New" w:cs="Courier New"/>
          <w:color w:val="A31515"/>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return</w:t>
      </w:r>
      <w:r w:rsidRPr="005C45B5">
        <w:rPr>
          <w:rFonts w:ascii="Courier New" w:hAnsi="Courier New" w:cs="Courier New"/>
          <w:color w:val="000000"/>
          <w:sz w:val="20"/>
          <w:lang w:val="en-GB" w:eastAsia="lt-LT"/>
        </w:rPr>
        <w:t xml:space="preserve"> String.Format(</w:t>
      </w:r>
      <w:r w:rsidRPr="005C45B5">
        <w:rPr>
          <w:rFonts w:ascii="Courier New" w:hAnsi="Courier New" w:cs="Courier New"/>
          <w:color w:val="A31515"/>
          <w:sz w:val="20"/>
          <w:lang w:val="en-GB" w:eastAsia="lt-LT"/>
        </w:rPr>
        <w:t xml:space="preserve">"| {0, -24} | {1, -12} | {2, -23} | {3, -149} </w:t>
      </w:r>
    </w:p>
    <w:p w14:paraId="76D0DA84" w14:textId="1E8BF573" w:rsidR="005824C9" w:rsidRPr="005C45B5" w:rsidRDefault="005C45B5" w:rsidP="005824C9">
      <w:pPr>
        <w:autoSpaceDE w:val="0"/>
        <w:autoSpaceDN w:val="0"/>
        <w:adjustRightInd w:val="0"/>
        <w:ind w:firstLine="0"/>
        <w:jc w:val="left"/>
        <w:rPr>
          <w:rFonts w:ascii="Courier New" w:hAnsi="Courier New" w:cs="Courier New"/>
          <w:color w:val="A31515"/>
          <w:sz w:val="20"/>
          <w:lang w:val="en-GB" w:eastAsia="lt-LT"/>
        </w:rPr>
      </w:pPr>
      <w:r>
        <w:rPr>
          <w:rFonts w:ascii="Courier New" w:hAnsi="Courier New" w:cs="Courier New"/>
          <w:color w:val="A31515"/>
          <w:sz w:val="20"/>
          <w:lang w:val="en-GB" w:eastAsia="lt-LT"/>
        </w:rPr>
        <w:t xml:space="preserve">            </w:t>
      </w:r>
      <w:r w:rsidR="005824C9" w:rsidRPr="005C45B5">
        <w:rPr>
          <w:rFonts w:ascii="Courier New" w:hAnsi="Courier New" w:cs="Courier New"/>
          <w:color w:val="A31515"/>
          <w:sz w:val="20"/>
          <w:lang w:val="en-GB" w:eastAsia="lt-LT"/>
        </w:rPr>
        <w:t xml:space="preserve">| {4, -90} </w:t>
      </w:r>
    </w:p>
    <w:p w14:paraId="576A590C" w14:textId="7A53F425" w:rsidR="005824C9" w:rsidRPr="005C45B5" w:rsidRDefault="005824C9" w:rsidP="005824C9">
      <w:pPr>
        <w:autoSpaceDE w:val="0"/>
        <w:autoSpaceDN w:val="0"/>
        <w:adjustRightInd w:val="0"/>
        <w:ind w:left="720" w:firstLine="0"/>
        <w:jc w:val="left"/>
        <w:rPr>
          <w:rFonts w:ascii="Courier New" w:hAnsi="Courier New" w:cs="Courier New"/>
          <w:color w:val="000000"/>
          <w:sz w:val="20"/>
          <w:lang w:val="en-GB" w:eastAsia="lt-LT"/>
        </w:rPr>
      </w:pPr>
      <w:r w:rsidRPr="005C45B5">
        <w:rPr>
          <w:rFonts w:ascii="Courier New" w:hAnsi="Courier New" w:cs="Courier New"/>
          <w:color w:val="A31515"/>
          <w:sz w:val="20"/>
          <w:lang w:val="en-GB" w:eastAsia="lt-LT"/>
        </w:rPr>
        <w:t xml:space="preserve">     </w:t>
      </w:r>
      <w:r w:rsidR="005C45B5">
        <w:rPr>
          <w:rFonts w:ascii="Courier New" w:hAnsi="Courier New" w:cs="Courier New"/>
          <w:color w:val="A31515"/>
          <w:sz w:val="20"/>
          <w:lang w:val="en-GB" w:eastAsia="lt-LT"/>
        </w:rPr>
        <w:t xml:space="preserve"> </w:t>
      </w:r>
      <w:r w:rsidRPr="005C45B5">
        <w:rPr>
          <w:rFonts w:ascii="Courier New" w:hAnsi="Courier New" w:cs="Courier New"/>
          <w:color w:val="A31515"/>
          <w:sz w:val="20"/>
          <w:lang w:val="en-GB" w:eastAsia="lt-LT"/>
        </w:rPr>
        <w:t>| {5, -35} | {6, -5} | {7, -20} |"</w:t>
      </w:r>
      <w:r w:rsidRPr="005C45B5">
        <w:rPr>
          <w:rFonts w:ascii="Courier New" w:hAnsi="Courier New" w:cs="Courier New"/>
          <w:color w:val="000000"/>
          <w:sz w:val="20"/>
          <w:lang w:val="en-GB" w:eastAsia="lt-LT"/>
        </w:rPr>
        <w:t>,</w:t>
      </w:r>
    </w:p>
    <w:p w14:paraId="25E6FD39" w14:textId="00322CEE"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Tema, Sudetingumas, Autorius, KlausimoTekstas, AtsakymoVariantas,</w:t>
      </w:r>
    </w:p>
    <w:p w14:paraId="1FF2584A" w14:textId="01CA3890"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ab/>
        <w:t xml:space="preserve">    </w:t>
      </w:r>
      <w:r w:rsidR="005C45B5">
        <w:rPr>
          <w:rFonts w:ascii="Courier New" w:hAnsi="Courier New" w:cs="Courier New"/>
          <w:color w:val="000000"/>
          <w:sz w:val="20"/>
          <w:lang w:val="en-GB" w:eastAsia="lt-LT"/>
        </w:rPr>
        <w:t xml:space="preserve"> </w:t>
      </w:r>
      <w:r w:rsidRPr="005C45B5">
        <w:rPr>
          <w:rFonts w:ascii="Courier New" w:hAnsi="Courier New" w:cs="Courier New"/>
          <w:color w:val="000000"/>
          <w:sz w:val="20"/>
          <w:lang w:val="en-GB" w:eastAsia="lt-LT"/>
        </w:rPr>
        <w:t xml:space="preserve"> TeisingasAtsakymas, Balai, </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w:t>
      </w:r>
    </w:p>
    <w:p w14:paraId="298D41B6"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B1E99F7"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0057112" w14:textId="602BB152"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w:t>
      </w:r>
    </w:p>
    <w:p w14:paraId="073E8157" w14:textId="03F4A553"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5B7715E7" w14:textId="6670F7E7" w:rsidR="005824C9" w:rsidRPr="005C45B5" w:rsidRDefault="005824C9" w:rsidP="005824C9">
      <w:pPr>
        <w:autoSpaceDE w:val="0"/>
        <w:autoSpaceDN w:val="0"/>
        <w:adjustRightInd w:val="0"/>
        <w:ind w:firstLine="0"/>
        <w:jc w:val="left"/>
        <w:rPr>
          <w:rFonts w:ascii="Courier New" w:hAnsi="Courier New" w:cs="Courier New"/>
          <w:b/>
          <w:color w:val="000000"/>
          <w:sz w:val="20"/>
          <w:lang w:val="en-GB" w:eastAsia="lt-LT"/>
        </w:rPr>
      </w:pPr>
      <w:r w:rsidRPr="005C45B5">
        <w:rPr>
          <w:rFonts w:ascii="Courier New" w:hAnsi="Courier New" w:cs="Courier New"/>
          <w:b/>
          <w:color w:val="000000"/>
          <w:sz w:val="20"/>
          <w:lang w:val="en-GB" w:eastAsia="lt-LT"/>
        </w:rPr>
        <w:t>KlausimuKonteineris.cs:</w:t>
      </w:r>
    </w:p>
    <w:p w14:paraId="16E33B00" w14:textId="265B3FED" w:rsidR="005C45B5" w:rsidRPr="005C45B5" w:rsidRDefault="005C45B5" w:rsidP="005824C9">
      <w:pPr>
        <w:autoSpaceDE w:val="0"/>
        <w:autoSpaceDN w:val="0"/>
        <w:adjustRightInd w:val="0"/>
        <w:ind w:firstLine="0"/>
        <w:jc w:val="left"/>
        <w:rPr>
          <w:rFonts w:ascii="Courier New" w:hAnsi="Courier New" w:cs="Courier New"/>
          <w:b/>
          <w:color w:val="000000"/>
          <w:sz w:val="20"/>
          <w:lang w:val="en-GB" w:eastAsia="lt-LT"/>
        </w:rPr>
      </w:pPr>
    </w:p>
    <w:p w14:paraId="64F675C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w:t>
      </w:r>
    </w:p>
    <w:p w14:paraId="5E1033E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System.Collections.Generic;</w:t>
      </w:r>
    </w:p>
    <w:p w14:paraId="2EA4B12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System.Linq;</w:t>
      </w:r>
    </w:p>
    <w:p w14:paraId="7F2D563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System.Text;</w:t>
      </w:r>
    </w:p>
    <w:p w14:paraId="0951AAD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System.Threading.Tasks;</w:t>
      </w:r>
    </w:p>
    <w:p w14:paraId="1D14B85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3EF0326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namespace</w:t>
      </w:r>
      <w:r w:rsidRPr="005C45B5">
        <w:rPr>
          <w:rFonts w:ascii="Courier New" w:hAnsi="Courier New" w:cs="Courier New"/>
          <w:color w:val="000000"/>
          <w:sz w:val="20"/>
          <w:lang w:val="en-GB" w:eastAsia="lt-LT"/>
        </w:rPr>
        <w:t xml:space="preserve"> U3_5_Arminas_Marozas</w:t>
      </w:r>
    </w:p>
    <w:p w14:paraId="1FCA62A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w:t>
      </w:r>
    </w:p>
    <w:p w14:paraId="3236595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6A0EF1F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Konteineris, į kurį dedame informaciją apie visus klausimus</w:t>
      </w:r>
    </w:p>
    <w:p w14:paraId="5A657EE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02C131A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class</w:t>
      </w:r>
      <w:r w:rsidRPr="005C45B5">
        <w:rPr>
          <w:rFonts w:ascii="Courier New" w:hAnsi="Courier New" w:cs="Courier New"/>
          <w:color w:val="000000"/>
          <w:sz w:val="20"/>
          <w:lang w:val="en-GB" w:eastAsia="lt-LT"/>
        </w:rPr>
        <w:t xml:space="preserve"> </w:t>
      </w:r>
      <w:r w:rsidRPr="005C45B5">
        <w:rPr>
          <w:rFonts w:ascii="Courier New" w:hAnsi="Courier New" w:cs="Courier New"/>
          <w:color w:val="2B91AF"/>
          <w:sz w:val="20"/>
          <w:lang w:val="en-GB" w:eastAsia="lt-LT"/>
        </w:rPr>
        <w:t>KlausimuKonteineris</w:t>
      </w:r>
    </w:p>
    <w:p w14:paraId="489B1BE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189476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const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maxKiekis = 1000; </w:t>
      </w:r>
    </w:p>
    <w:p w14:paraId="0A8521E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Klausimas[] Klausimai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private</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w:t>
      </w:r>
    </w:p>
    <w:p w14:paraId="3072221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Kiekis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private</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w:t>
      </w:r>
    </w:p>
    <w:p w14:paraId="2593824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6FA71F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KlausimuKonteineris()</w:t>
      </w:r>
    </w:p>
    <w:p w14:paraId="70F201F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lastRenderedPageBreak/>
        <w:t xml:space="preserve">        {</w:t>
      </w:r>
    </w:p>
    <w:p w14:paraId="0F41D63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Klausimai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Klausimas[maxKiekis];</w:t>
      </w:r>
    </w:p>
    <w:p w14:paraId="6BC361F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Kiekis = 0;</w:t>
      </w:r>
    </w:p>
    <w:p w14:paraId="4192B2E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3E5FDC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19461F3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void</w:t>
      </w:r>
      <w:r w:rsidRPr="005C45B5">
        <w:rPr>
          <w:rFonts w:ascii="Courier New" w:hAnsi="Courier New" w:cs="Courier New"/>
          <w:color w:val="000000"/>
          <w:sz w:val="20"/>
          <w:lang w:val="en-GB" w:eastAsia="lt-LT"/>
        </w:rPr>
        <w:t xml:space="preserve"> PridetiKlausima(Klausimas duomenys)</w:t>
      </w:r>
    </w:p>
    <w:p w14:paraId="3228BCA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FDB130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Klausimai[Kiekis++] = duomenys;</w:t>
      </w:r>
    </w:p>
    <w:p w14:paraId="72771AF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E523A8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139BAA3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Klausimas GautiKlausima(</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indeksas)</w:t>
      </w:r>
    </w:p>
    <w:p w14:paraId="55DD54F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711A44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return</w:t>
      </w:r>
      <w:r w:rsidRPr="005C45B5">
        <w:rPr>
          <w:rFonts w:ascii="Courier New" w:hAnsi="Courier New" w:cs="Courier New"/>
          <w:color w:val="000000"/>
          <w:sz w:val="20"/>
          <w:lang w:val="en-GB" w:eastAsia="lt-LT"/>
        </w:rPr>
        <w:t xml:space="preserve"> Klausimai[indeksas];</w:t>
      </w:r>
    </w:p>
    <w:p w14:paraId="6AD73C9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E3D153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686307F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void</w:t>
      </w:r>
      <w:r w:rsidRPr="005C45B5">
        <w:rPr>
          <w:rFonts w:ascii="Courier New" w:hAnsi="Courier New" w:cs="Courier New"/>
          <w:color w:val="000000"/>
          <w:sz w:val="20"/>
          <w:lang w:val="en-GB" w:eastAsia="lt-LT"/>
        </w:rPr>
        <w:t xml:space="preserve"> RikiuotiKlausimus()</w:t>
      </w:r>
    </w:p>
    <w:p w14:paraId="3A36532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12185C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Klausimas temp;</w:t>
      </w:r>
    </w:p>
    <w:p w14:paraId="0E16892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 = 0; i &lt; Kiekis; i++)</w:t>
      </w:r>
    </w:p>
    <w:p w14:paraId="1199415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F6B7C3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j = i + 1; j &lt; Kiekis; j++)</w:t>
      </w:r>
    </w:p>
    <w:p w14:paraId="1989483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5D6209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 xml:space="preserve">(Klausimai[i].Tema.CompareTo(Klausimai[j].Tema) &gt; 0 </w:t>
      </w:r>
    </w:p>
    <w:p w14:paraId="384B2C68" w14:textId="0A9CBF29" w:rsidR="005C45B5" w:rsidRPr="005C45B5" w:rsidRDefault="005C45B5" w:rsidP="005C45B5">
      <w:pPr>
        <w:autoSpaceDE w:val="0"/>
        <w:autoSpaceDN w:val="0"/>
        <w:adjustRightInd w:val="0"/>
        <w:ind w:left="1440"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Pr>
          <w:rFonts w:ascii="Courier New" w:hAnsi="Courier New" w:cs="Courier New"/>
          <w:color w:val="000000"/>
          <w:sz w:val="20"/>
          <w:lang w:val="en-GB" w:eastAsia="lt-LT"/>
        </w:rPr>
        <w:t xml:space="preserve">  </w:t>
      </w:r>
      <w:r w:rsidRPr="005C45B5">
        <w:rPr>
          <w:rFonts w:ascii="Courier New" w:hAnsi="Courier New" w:cs="Courier New"/>
          <w:color w:val="000000"/>
          <w:sz w:val="20"/>
          <w:lang w:val="en-GB" w:eastAsia="lt-LT"/>
        </w:rPr>
        <w:t xml:space="preserve">||  Klausimai[i].Tema.CompareTo(Klausimai[j].Tema) == 0 &amp;&amp; </w:t>
      </w:r>
    </w:p>
    <w:p w14:paraId="42A5021C" w14:textId="613B69F8"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Klausimai[i].Sudetingumas &gt; Klausimai[j].Sudetingumas)</w:t>
      </w:r>
    </w:p>
    <w:p w14:paraId="4F4EBD9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ACD414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temp = Klausimai[i];</w:t>
      </w:r>
    </w:p>
    <w:p w14:paraId="4F4CE87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Klausimai[i] = Klausimai[j];</w:t>
      </w:r>
    </w:p>
    <w:p w14:paraId="547F5AF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Klausimai[j] = temp;</w:t>
      </w:r>
    </w:p>
    <w:p w14:paraId="34D0F2D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F00344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5E1BD3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025B14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10E4AF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2C5E56E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A386A6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5B0212C" w14:textId="3F5D44CE"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w:t>
      </w:r>
    </w:p>
    <w:p w14:paraId="78257A62" w14:textId="50D502DA" w:rsidR="005C45B5" w:rsidRPr="005C45B5" w:rsidRDefault="005C45B5" w:rsidP="005C45B5">
      <w:pPr>
        <w:autoSpaceDE w:val="0"/>
        <w:autoSpaceDN w:val="0"/>
        <w:adjustRightInd w:val="0"/>
        <w:ind w:firstLine="0"/>
        <w:jc w:val="left"/>
        <w:rPr>
          <w:rFonts w:ascii="Courier New" w:hAnsi="Courier New" w:cs="Courier New"/>
          <w:b/>
          <w:color w:val="000000"/>
          <w:sz w:val="20"/>
          <w:lang w:val="en-GB" w:eastAsia="lt-LT"/>
        </w:rPr>
      </w:pPr>
    </w:p>
    <w:p w14:paraId="16DB4BC6" w14:textId="17F3CA36" w:rsidR="005C45B5" w:rsidRPr="005C45B5" w:rsidRDefault="005C45B5" w:rsidP="005C45B5">
      <w:pPr>
        <w:autoSpaceDE w:val="0"/>
        <w:autoSpaceDN w:val="0"/>
        <w:adjustRightInd w:val="0"/>
        <w:ind w:firstLine="0"/>
        <w:jc w:val="left"/>
        <w:rPr>
          <w:rFonts w:ascii="Courier New" w:hAnsi="Courier New" w:cs="Courier New"/>
          <w:b/>
          <w:color w:val="000000"/>
          <w:sz w:val="20"/>
          <w:lang w:val="en-GB" w:eastAsia="lt-LT"/>
        </w:rPr>
      </w:pPr>
      <w:r w:rsidRPr="005C45B5">
        <w:rPr>
          <w:rFonts w:ascii="Courier New" w:hAnsi="Courier New" w:cs="Courier New"/>
          <w:b/>
          <w:color w:val="000000"/>
          <w:sz w:val="20"/>
          <w:lang w:val="en-GB" w:eastAsia="lt-LT"/>
        </w:rPr>
        <w:t>MuzikinisKlausimas.cs:</w:t>
      </w:r>
    </w:p>
    <w:p w14:paraId="7EA13E9F" w14:textId="0AEC6522" w:rsidR="005C45B5" w:rsidRPr="005C45B5" w:rsidRDefault="005C45B5" w:rsidP="005C45B5">
      <w:pPr>
        <w:autoSpaceDE w:val="0"/>
        <w:autoSpaceDN w:val="0"/>
        <w:adjustRightInd w:val="0"/>
        <w:ind w:firstLine="0"/>
        <w:jc w:val="left"/>
        <w:rPr>
          <w:rFonts w:ascii="Courier New" w:hAnsi="Courier New" w:cs="Courier New"/>
          <w:b/>
          <w:color w:val="000000"/>
          <w:sz w:val="20"/>
          <w:lang w:val="en-GB" w:eastAsia="lt-LT"/>
        </w:rPr>
      </w:pPr>
    </w:p>
    <w:p w14:paraId="3E8623D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w:t>
      </w:r>
    </w:p>
    <w:p w14:paraId="3B1A3F4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System.Collections.Generic;</w:t>
      </w:r>
    </w:p>
    <w:p w14:paraId="78F9916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System.Linq;</w:t>
      </w:r>
    </w:p>
    <w:p w14:paraId="194B1E3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System.Text;</w:t>
      </w:r>
    </w:p>
    <w:p w14:paraId="71D3E87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System.Threading.Tasks;</w:t>
      </w:r>
    </w:p>
    <w:p w14:paraId="698B1DE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1907627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namespace</w:t>
      </w:r>
      <w:r w:rsidRPr="005C45B5">
        <w:rPr>
          <w:rFonts w:ascii="Courier New" w:hAnsi="Courier New" w:cs="Courier New"/>
          <w:color w:val="000000"/>
          <w:sz w:val="20"/>
          <w:lang w:val="en-GB" w:eastAsia="lt-LT"/>
        </w:rPr>
        <w:t xml:space="preserve"> U3_5_Arminas_Marozas</w:t>
      </w:r>
    </w:p>
    <w:p w14:paraId="4B593B8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w:t>
      </w:r>
    </w:p>
    <w:p w14:paraId="394CC09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4D7FCD04" w14:textId="77777777" w:rsidR="005C45B5" w:rsidRDefault="005C45B5" w:rsidP="005C45B5">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Klasė, kuri paveldi Klausimas klasė, ir yra skirta muzikiniam </w:t>
      </w:r>
    </w:p>
    <w:p w14:paraId="508657CC" w14:textId="6DB35B42"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Pr="005C45B5">
        <w:rPr>
          <w:rFonts w:ascii="Courier New" w:hAnsi="Courier New" w:cs="Courier New"/>
          <w:color w:val="008000"/>
          <w:sz w:val="20"/>
          <w:lang w:val="en-GB" w:eastAsia="lt-LT"/>
        </w:rPr>
        <w:t>klausimui apibūdinti</w:t>
      </w:r>
    </w:p>
    <w:p w14:paraId="4CE3044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3C26EE9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class</w:t>
      </w:r>
      <w:r w:rsidRPr="005C45B5">
        <w:rPr>
          <w:rFonts w:ascii="Courier New" w:hAnsi="Courier New" w:cs="Courier New"/>
          <w:color w:val="000000"/>
          <w:sz w:val="20"/>
          <w:lang w:val="en-GB" w:eastAsia="lt-LT"/>
        </w:rPr>
        <w:t xml:space="preserve"> </w:t>
      </w:r>
      <w:r w:rsidRPr="005C45B5">
        <w:rPr>
          <w:rFonts w:ascii="Courier New" w:hAnsi="Courier New" w:cs="Courier New"/>
          <w:color w:val="2B91AF"/>
          <w:sz w:val="20"/>
          <w:lang w:val="en-GB" w:eastAsia="lt-LT"/>
        </w:rPr>
        <w:t>MuzikinisKlausimas</w:t>
      </w:r>
      <w:r w:rsidRPr="005C45B5">
        <w:rPr>
          <w:rFonts w:ascii="Courier New" w:hAnsi="Courier New" w:cs="Courier New"/>
          <w:color w:val="000000"/>
          <w:sz w:val="20"/>
          <w:lang w:val="en-GB" w:eastAsia="lt-LT"/>
        </w:rPr>
        <w:t xml:space="preserve"> : Klausimas</w:t>
      </w:r>
    </w:p>
    <w:p w14:paraId="3C9C849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   </w:t>
      </w:r>
    </w:p>
    <w:p w14:paraId="5B97EF0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FailoPavadinimas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//Failo pavadinimas</w:t>
      </w:r>
    </w:p>
    <w:p w14:paraId="6EBA76C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026C6F5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14F8209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Muzikinio klausimo konstruktorius</w:t>
      </w:r>
    </w:p>
    <w:p w14:paraId="0E062AD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1DA6C55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tema</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Tema</w:t>
      </w:r>
      <w:r w:rsidRPr="005C45B5">
        <w:rPr>
          <w:rFonts w:ascii="Courier New" w:hAnsi="Courier New" w:cs="Courier New"/>
          <w:color w:val="808080"/>
          <w:sz w:val="20"/>
          <w:lang w:val="en-GB" w:eastAsia="lt-LT"/>
        </w:rPr>
        <w:t>&lt;/param&gt;</w:t>
      </w:r>
    </w:p>
    <w:p w14:paraId="21EC58E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sudetingumas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Sudėtingumas</w:t>
      </w:r>
      <w:r w:rsidRPr="005C45B5">
        <w:rPr>
          <w:rFonts w:ascii="Courier New" w:hAnsi="Courier New" w:cs="Courier New"/>
          <w:color w:val="808080"/>
          <w:sz w:val="20"/>
          <w:lang w:val="en-GB" w:eastAsia="lt-LT"/>
        </w:rPr>
        <w:t>&lt;/param&gt;</w:t>
      </w:r>
    </w:p>
    <w:p w14:paraId="031BF47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autorius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Autorius</w:t>
      </w:r>
      <w:r w:rsidRPr="005C45B5">
        <w:rPr>
          <w:rFonts w:ascii="Courier New" w:hAnsi="Courier New" w:cs="Courier New"/>
          <w:color w:val="808080"/>
          <w:sz w:val="20"/>
          <w:lang w:val="en-GB" w:eastAsia="lt-LT"/>
        </w:rPr>
        <w:t>&lt;/param&gt;</w:t>
      </w:r>
    </w:p>
    <w:p w14:paraId="627DF21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klausimoTekstas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Klausimo tekstas</w:t>
      </w:r>
      <w:r w:rsidRPr="005C45B5">
        <w:rPr>
          <w:rFonts w:ascii="Courier New" w:hAnsi="Courier New" w:cs="Courier New"/>
          <w:color w:val="808080"/>
          <w:sz w:val="20"/>
          <w:lang w:val="en-GB" w:eastAsia="lt-LT"/>
        </w:rPr>
        <w:t>&lt;/param&gt;</w:t>
      </w:r>
    </w:p>
    <w:p w14:paraId="14BE129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teisingasAtsakymas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Teisingas atsakymas</w:t>
      </w:r>
      <w:r w:rsidRPr="005C45B5">
        <w:rPr>
          <w:rFonts w:ascii="Courier New" w:hAnsi="Courier New" w:cs="Courier New"/>
          <w:color w:val="808080"/>
          <w:sz w:val="20"/>
          <w:lang w:val="en-GB" w:eastAsia="lt-LT"/>
        </w:rPr>
        <w:t>&lt;/param&gt;</w:t>
      </w:r>
    </w:p>
    <w:p w14:paraId="5ADAE87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balai</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Gaunami balai</w:t>
      </w:r>
      <w:r w:rsidRPr="005C45B5">
        <w:rPr>
          <w:rFonts w:ascii="Courier New" w:hAnsi="Courier New" w:cs="Courier New"/>
          <w:color w:val="808080"/>
          <w:sz w:val="20"/>
          <w:lang w:val="en-GB" w:eastAsia="lt-LT"/>
        </w:rPr>
        <w:t>&lt;/param&gt;</w:t>
      </w:r>
    </w:p>
    <w:p w14:paraId="1B15FCD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failoPavadinimas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Failo pavadinimas</w:t>
      </w:r>
      <w:r w:rsidRPr="005C45B5">
        <w:rPr>
          <w:rFonts w:ascii="Courier New" w:hAnsi="Courier New" w:cs="Courier New"/>
          <w:color w:val="808080"/>
          <w:sz w:val="20"/>
          <w:lang w:val="en-GB" w:eastAsia="lt-LT"/>
        </w:rPr>
        <w:t>&lt;/param&gt;</w:t>
      </w:r>
    </w:p>
    <w:p w14:paraId="0ED3FD7F" w14:textId="4527AC88"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lastRenderedPageBreak/>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MuzikinisKlausimas(</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tema,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sudetingumas,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autorius, </w:t>
      </w:r>
    </w:p>
    <w:p w14:paraId="333655C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 xml:space="preserve">        string</w:t>
      </w:r>
      <w:r w:rsidRPr="005C45B5">
        <w:rPr>
          <w:rFonts w:ascii="Courier New" w:hAnsi="Courier New" w:cs="Courier New"/>
          <w:color w:val="000000"/>
          <w:sz w:val="20"/>
          <w:lang w:val="en-GB" w:eastAsia="lt-LT"/>
        </w:rPr>
        <w:t xml:space="preserve"> klausimoTekstas,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teisingasAtsakymas,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balai, </w:t>
      </w:r>
    </w:p>
    <w:p w14:paraId="3592BB59" w14:textId="1EAD76AD"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 xml:space="preserve">        string</w:t>
      </w:r>
      <w:r w:rsidRPr="005C45B5">
        <w:rPr>
          <w:rFonts w:ascii="Courier New" w:hAnsi="Courier New" w:cs="Courier New"/>
          <w:color w:val="000000"/>
          <w:sz w:val="20"/>
          <w:lang w:val="en-GB" w:eastAsia="lt-LT"/>
        </w:rPr>
        <w:t xml:space="preserve"> failoPavadinimas)   : </w:t>
      </w:r>
      <w:r w:rsidRPr="005C45B5">
        <w:rPr>
          <w:rFonts w:ascii="Courier New" w:hAnsi="Courier New" w:cs="Courier New"/>
          <w:color w:val="0000FF"/>
          <w:sz w:val="20"/>
          <w:lang w:val="en-GB" w:eastAsia="lt-LT"/>
        </w:rPr>
        <w:t>base</w:t>
      </w:r>
      <w:r w:rsidRPr="005C45B5">
        <w:rPr>
          <w:rFonts w:ascii="Courier New" w:hAnsi="Courier New" w:cs="Courier New"/>
          <w:color w:val="000000"/>
          <w:sz w:val="20"/>
          <w:lang w:val="en-GB" w:eastAsia="lt-LT"/>
        </w:rPr>
        <w:t>(</w:t>
      </w:r>
    </w:p>
    <w:p w14:paraId="592A11FC" w14:textId="2C327BF9"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tema, sudetingumas, autorius, klausimoTekstas, teisingasAtsakymas, balai)</w:t>
      </w:r>
    </w:p>
    <w:p w14:paraId="3E00C36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E55B5A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FailoPavadinimas = failoPavadinimas;</w:t>
      </w:r>
    </w:p>
    <w:p w14:paraId="792713C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B2E64A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6DD9214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3DDE984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Užklojamas Equals metodas</w:t>
      </w:r>
    </w:p>
    <w:p w14:paraId="1F85B76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67D91CA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kitas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Lyginamasis muzikinis klausimas</w:t>
      </w:r>
      <w:r w:rsidRPr="005C45B5">
        <w:rPr>
          <w:rFonts w:ascii="Courier New" w:hAnsi="Courier New" w:cs="Courier New"/>
          <w:color w:val="808080"/>
          <w:sz w:val="20"/>
          <w:lang w:val="en-GB" w:eastAsia="lt-LT"/>
        </w:rPr>
        <w:t>&lt;/param&gt;</w:t>
      </w:r>
    </w:p>
    <w:p w14:paraId="0F2CAAF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&lt;returns&gt;</w:t>
      </w:r>
      <w:r w:rsidRPr="005C45B5">
        <w:rPr>
          <w:rFonts w:ascii="Courier New" w:hAnsi="Courier New" w:cs="Courier New"/>
          <w:color w:val="008000"/>
          <w:sz w:val="20"/>
          <w:lang w:val="en-GB" w:eastAsia="lt-LT"/>
        </w:rPr>
        <w:t>Pakeistas palyginimas</w:t>
      </w:r>
      <w:r w:rsidRPr="005C45B5">
        <w:rPr>
          <w:rFonts w:ascii="Courier New" w:hAnsi="Courier New" w:cs="Courier New"/>
          <w:color w:val="808080"/>
          <w:sz w:val="20"/>
          <w:lang w:val="en-GB" w:eastAsia="lt-LT"/>
        </w:rPr>
        <w:t>&lt;/returns&gt;</w:t>
      </w:r>
    </w:p>
    <w:p w14:paraId="3FA7114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bool</w:t>
      </w:r>
      <w:r w:rsidRPr="005C45B5">
        <w:rPr>
          <w:rFonts w:ascii="Courier New" w:hAnsi="Courier New" w:cs="Courier New"/>
          <w:color w:val="000000"/>
          <w:sz w:val="20"/>
          <w:lang w:val="en-GB" w:eastAsia="lt-LT"/>
        </w:rPr>
        <w:t xml:space="preserve"> Equals(MuzikinisKlausimas kitas)</w:t>
      </w:r>
    </w:p>
    <w:p w14:paraId="074ECB4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4DA222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return</w:t>
      </w:r>
      <w:r w:rsidRPr="005C45B5">
        <w:rPr>
          <w:rFonts w:ascii="Courier New" w:hAnsi="Courier New" w:cs="Courier New"/>
          <w:color w:val="000000"/>
          <w:sz w:val="20"/>
          <w:lang w:val="en-GB" w:eastAsia="lt-LT"/>
        </w:rPr>
        <w:t xml:space="preserve"> KlausimoTekstas == kitas.KlausimoTekstas;</w:t>
      </w:r>
    </w:p>
    <w:p w14:paraId="6F5C786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983B93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5D6677C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3F0E21F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Užklojamas ToString</w:t>
      </w:r>
    </w:p>
    <w:p w14:paraId="1C394F8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5DABD4B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&lt;returns&gt;</w:t>
      </w:r>
      <w:r w:rsidRPr="005C45B5">
        <w:rPr>
          <w:rFonts w:ascii="Courier New" w:hAnsi="Courier New" w:cs="Courier New"/>
          <w:color w:val="008000"/>
          <w:sz w:val="20"/>
          <w:lang w:val="en-GB" w:eastAsia="lt-LT"/>
        </w:rPr>
        <w:t>Pakeistas šablonas</w:t>
      </w:r>
      <w:r w:rsidRPr="005C45B5">
        <w:rPr>
          <w:rFonts w:ascii="Courier New" w:hAnsi="Courier New" w:cs="Courier New"/>
          <w:color w:val="808080"/>
          <w:sz w:val="20"/>
          <w:lang w:val="en-GB" w:eastAsia="lt-LT"/>
        </w:rPr>
        <w:t>&lt;/returns&gt;</w:t>
      </w:r>
    </w:p>
    <w:p w14:paraId="240D3E7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override</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ToString()</w:t>
      </w:r>
    </w:p>
    <w:p w14:paraId="2B21181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09C4B95" w14:textId="77777777" w:rsidR="005C45B5" w:rsidRDefault="005C45B5" w:rsidP="005C45B5">
      <w:pPr>
        <w:autoSpaceDE w:val="0"/>
        <w:autoSpaceDN w:val="0"/>
        <w:adjustRightInd w:val="0"/>
        <w:ind w:firstLine="0"/>
        <w:jc w:val="left"/>
        <w:rPr>
          <w:rFonts w:ascii="Courier New" w:hAnsi="Courier New" w:cs="Courier New"/>
          <w:color w:val="A31515"/>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return</w:t>
      </w:r>
      <w:r w:rsidRPr="005C45B5">
        <w:rPr>
          <w:rFonts w:ascii="Courier New" w:hAnsi="Courier New" w:cs="Courier New"/>
          <w:color w:val="000000"/>
          <w:sz w:val="20"/>
          <w:lang w:val="en-GB" w:eastAsia="lt-LT"/>
        </w:rPr>
        <w:t xml:space="preserve"> String.Format(</w:t>
      </w:r>
      <w:r w:rsidRPr="005C45B5">
        <w:rPr>
          <w:rFonts w:ascii="Courier New" w:hAnsi="Courier New" w:cs="Courier New"/>
          <w:color w:val="A31515"/>
          <w:sz w:val="20"/>
          <w:lang w:val="en-GB" w:eastAsia="lt-LT"/>
        </w:rPr>
        <w:t xml:space="preserve">"| {0, -24} | {1, -12} | {2, -23} | {3, -149} </w:t>
      </w:r>
    </w:p>
    <w:p w14:paraId="52D31BAB" w14:textId="0F9B743D" w:rsidR="005C45B5" w:rsidRPr="005C45B5" w:rsidRDefault="005C45B5" w:rsidP="005C45B5">
      <w:pPr>
        <w:autoSpaceDE w:val="0"/>
        <w:autoSpaceDN w:val="0"/>
        <w:adjustRightInd w:val="0"/>
        <w:ind w:firstLine="0"/>
        <w:jc w:val="left"/>
        <w:rPr>
          <w:rFonts w:ascii="Courier New" w:hAnsi="Courier New" w:cs="Courier New"/>
          <w:color w:val="A31515"/>
          <w:sz w:val="20"/>
          <w:lang w:val="en-GB" w:eastAsia="lt-LT"/>
        </w:rPr>
      </w:pPr>
      <w:r>
        <w:rPr>
          <w:rFonts w:ascii="Courier New" w:hAnsi="Courier New" w:cs="Courier New"/>
          <w:color w:val="A31515"/>
          <w:sz w:val="20"/>
          <w:lang w:val="en-GB" w:eastAsia="lt-LT"/>
        </w:rPr>
        <w:t xml:space="preserve">            </w:t>
      </w:r>
      <w:r w:rsidRPr="005C45B5">
        <w:rPr>
          <w:rFonts w:ascii="Courier New" w:hAnsi="Courier New" w:cs="Courier New"/>
          <w:color w:val="A31515"/>
          <w:sz w:val="20"/>
          <w:lang w:val="en-GB" w:eastAsia="lt-LT"/>
        </w:rPr>
        <w:t xml:space="preserve">| {4, -90} </w:t>
      </w:r>
    </w:p>
    <w:p w14:paraId="2FA7110A" w14:textId="59C6F08C" w:rsidR="005C45B5" w:rsidRPr="005C45B5" w:rsidRDefault="005C45B5" w:rsidP="005C45B5">
      <w:pPr>
        <w:autoSpaceDE w:val="0"/>
        <w:autoSpaceDN w:val="0"/>
        <w:adjustRightInd w:val="0"/>
        <w:ind w:left="720" w:firstLine="0"/>
        <w:jc w:val="left"/>
        <w:rPr>
          <w:rFonts w:ascii="Courier New" w:hAnsi="Courier New" w:cs="Courier New"/>
          <w:color w:val="000000"/>
          <w:sz w:val="20"/>
          <w:lang w:val="en-GB" w:eastAsia="lt-LT"/>
        </w:rPr>
      </w:pPr>
      <w:r w:rsidRPr="005C45B5">
        <w:rPr>
          <w:rFonts w:ascii="Courier New" w:hAnsi="Courier New" w:cs="Courier New"/>
          <w:color w:val="A31515"/>
          <w:sz w:val="20"/>
          <w:lang w:val="en-GB" w:eastAsia="lt-LT"/>
        </w:rPr>
        <w:t xml:space="preserve">     </w:t>
      </w:r>
      <w:r>
        <w:rPr>
          <w:rFonts w:ascii="Courier New" w:hAnsi="Courier New" w:cs="Courier New"/>
          <w:color w:val="A31515"/>
          <w:sz w:val="20"/>
          <w:lang w:val="en-GB" w:eastAsia="lt-LT"/>
        </w:rPr>
        <w:t xml:space="preserve"> </w:t>
      </w:r>
      <w:r w:rsidRPr="005C45B5">
        <w:rPr>
          <w:rFonts w:ascii="Courier New" w:hAnsi="Courier New" w:cs="Courier New"/>
          <w:color w:val="A31515"/>
          <w:sz w:val="20"/>
          <w:lang w:val="en-GB" w:eastAsia="lt-LT"/>
        </w:rPr>
        <w:t>|  {5, -35} | {6, -5} | {7, -20} |"</w:t>
      </w:r>
      <w:r w:rsidRPr="005C45B5">
        <w:rPr>
          <w:rFonts w:ascii="Courier New" w:hAnsi="Courier New" w:cs="Courier New"/>
          <w:color w:val="000000"/>
          <w:sz w:val="20"/>
          <w:lang w:val="en-GB" w:eastAsia="lt-LT"/>
        </w:rPr>
        <w:t>,</w:t>
      </w:r>
    </w:p>
    <w:p w14:paraId="4D89FF9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Tema, Sudetingumas, Autorius, KlausimoTekstas, </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 xml:space="preserve">, TeisingasAtsakymas, </w:t>
      </w:r>
    </w:p>
    <w:p w14:paraId="374573D1" w14:textId="40070107" w:rsidR="005C45B5" w:rsidRPr="005C45B5" w:rsidRDefault="005C45B5" w:rsidP="005C45B5">
      <w:pPr>
        <w:autoSpaceDE w:val="0"/>
        <w:autoSpaceDN w:val="0"/>
        <w:adjustRightInd w:val="0"/>
        <w:ind w:left="720"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Pr>
          <w:rFonts w:ascii="Courier New" w:hAnsi="Courier New" w:cs="Courier New"/>
          <w:color w:val="000000"/>
          <w:sz w:val="20"/>
          <w:lang w:val="en-GB" w:eastAsia="lt-LT"/>
        </w:rPr>
        <w:t xml:space="preserve"> </w:t>
      </w:r>
      <w:r w:rsidRPr="005C45B5">
        <w:rPr>
          <w:rFonts w:ascii="Courier New" w:hAnsi="Courier New" w:cs="Courier New"/>
          <w:color w:val="000000"/>
          <w:sz w:val="20"/>
          <w:lang w:val="en-GB" w:eastAsia="lt-LT"/>
        </w:rPr>
        <w:t xml:space="preserve"> Balai,  FailoPavadinimas);</w:t>
      </w:r>
    </w:p>
    <w:p w14:paraId="7E78E1D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E7C781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0818617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A604BAE" w14:textId="51D69B74"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w:t>
      </w:r>
    </w:p>
    <w:p w14:paraId="311688E2" w14:textId="488E147A"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0DB46603" w14:textId="7D26A991" w:rsidR="005C45B5" w:rsidRPr="005C45B5" w:rsidRDefault="005C45B5" w:rsidP="005C45B5">
      <w:pPr>
        <w:autoSpaceDE w:val="0"/>
        <w:autoSpaceDN w:val="0"/>
        <w:adjustRightInd w:val="0"/>
        <w:ind w:firstLine="0"/>
        <w:jc w:val="left"/>
        <w:rPr>
          <w:rFonts w:ascii="Courier New" w:hAnsi="Courier New" w:cs="Courier New"/>
          <w:b/>
          <w:color w:val="000000"/>
          <w:sz w:val="20"/>
          <w:lang w:val="en-GB" w:eastAsia="lt-LT"/>
        </w:rPr>
      </w:pPr>
      <w:r w:rsidRPr="005C45B5">
        <w:rPr>
          <w:rFonts w:ascii="Courier New" w:hAnsi="Courier New" w:cs="Courier New"/>
          <w:b/>
          <w:color w:val="000000"/>
          <w:sz w:val="20"/>
          <w:lang w:val="en-GB" w:eastAsia="lt-LT"/>
        </w:rPr>
        <w:t>Program.cs:</w:t>
      </w:r>
    </w:p>
    <w:p w14:paraId="4F440820" w14:textId="7FF8958D" w:rsidR="005C45B5" w:rsidRPr="005C45B5" w:rsidRDefault="005C45B5" w:rsidP="005C45B5">
      <w:pPr>
        <w:autoSpaceDE w:val="0"/>
        <w:autoSpaceDN w:val="0"/>
        <w:adjustRightInd w:val="0"/>
        <w:ind w:firstLine="0"/>
        <w:jc w:val="left"/>
        <w:rPr>
          <w:rFonts w:ascii="Courier New" w:hAnsi="Courier New" w:cs="Courier New"/>
          <w:b/>
          <w:color w:val="000000"/>
          <w:sz w:val="20"/>
          <w:lang w:val="en-GB" w:eastAsia="lt-LT"/>
        </w:rPr>
      </w:pPr>
    </w:p>
    <w:p w14:paraId="45622CB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8000"/>
          <w:sz w:val="20"/>
          <w:lang w:val="en-GB" w:eastAsia="lt-LT"/>
        </w:rPr>
        <w:t>//Arminas Marozas</w:t>
      </w:r>
    </w:p>
    <w:p w14:paraId="6259AAA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w:t>
      </w:r>
    </w:p>
    <w:p w14:paraId="24F51B3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System.Collections.Generic;</w:t>
      </w:r>
    </w:p>
    <w:p w14:paraId="6A21F68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System.Linq;</w:t>
      </w:r>
    </w:p>
    <w:p w14:paraId="33FC7CC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System.Text;</w:t>
      </w:r>
    </w:p>
    <w:p w14:paraId="784CAEC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System.IO;</w:t>
      </w:r>
    </w:p>
    <w:p w14:paraId="30DA984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System.Threading.Tasks;</w:t>
      </w:r>
    </w:p>
    <w:p w14:paraId="4D10E9C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1CE57F8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namespace</w:t>
      </w:r>
      <w:r w:rsidRPr="005C45B5">
        <w:rPr>
          <w:rFonts w:ascii="Courier New" w:hAnsi="Courier New" w:cs="Courier New"/>
          <w:color w:val="000000"/>
          <w:sz w:val="20"/>
          <w:lang w:val="en-GB" w:eastAsia="lt-LT"/>
        </w:rPr>
        <w:t xml:space="preserve"> U3_5_Arminas_Marozas</w:t>
      </w:r>
    </w:p>
    <w:p w14:paraId="2B59A6F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w:t>
      </w:r>
    </w:p>
    <w:p w14:paraId="296764E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class</w:t>
      </w:r>
      <w:r w:rsidRPr="005C45B5">
        <w:rPr>
          <w:rFonts w:ascii="Courier New" w:hAnsi="Courier New" w:cs="Courier New"/>
          <w:color w:val="000000"/>
          <w:sz w:val="20"/>
          <w:lang w:val="en-GB" w:eastAsia="lt-LT"/>
        </w:rPr>
        <w:t xml:space="preserve"> </w:t>
      </w:r>
      <w:r w:rsidRPr="005C45B5">
        <w:rPr>
          <w:rFonts w:ascii="Courier New" w:hAnsi="Courier New" w:cs="Courier New"/>
          <w:color w:val="2B91AF"/>
          <w:sz w:val="20"/>
          <w:lang w:val="en-GB" w:eastAsia="lt-LT"/>
        </w:rPr>
        <w:t>Program</w:t>
      </w:r>
    </w:p>
    <w:p w14:paraId="7E964EC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758FAD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const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maxAtstovybiuKiekis = 10; </w:t>
      </w:r>
      <w:r w:rsidRPr="005C45B5">
        <w:rPr>
          <w:rFonts w:ascii="Courier New" w:hAnsi="Courier New" w:cs="Courier New"/>
          <w:color w:val="008000"/>
          <w:sz w:val="20"/>
          <w:lang w:val="en-GB" w:eastAsia="lt-LT"/>
        </w:rPr>
        <w:t>//didžiausias atstovybių kiekis</w:t>
      </w:r>
    </w:p>
    <w:p w14:paraId="5B9CD0B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9FFF3E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static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void</w:t>
      </w:r>
      <w:r w:rsidRPr="005C45B5">
        <w:rPr>
          <w:rFonts w:ascii="Courier New" w:hAnsi="Courier New" w:cs="Courier New"/>
          <w:color w:val="000000"/>
          <w:sz w:val="20"/>
          <w:lang w:val="en-GB" w:eastAsia="lt-LT"/>
        </w:rPr>
        <w:t xml:space="preserve"> Main(</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args)</w:t>
      </w:r>
    </w:p>
    <w:p w14:paraId="5B3D466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6E454E5" w14:textId="77777777" w:rsidR="005512FD" w:rsidRDefault="005C45B5" w:rsidP="005C45B5">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atstovybiuKiekis = 0; </w:t>
      </w:r>
      <w:r w:rsidRPr="005C45B5">
        <w:rPr>
          <w:rFonts w:ascii="Courier New" w:hAnsi="Courier New" w:cs="Courier New"/>
          <w:color w:val="008000"/>
          <w:sz w:val="20"/>
          <w:lang w:val="en-GB" w:eastAsia="lt-LT"/>
        </w:rPr>
        <w:t xml:space="preserve">//Kintamasis, kuris nurodo, kiek </w:t>
      </w:r>
    </w:p>
    <w:p w14:paraId="58C1C011" w14:textId="665E2BC2"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yra atstovybių</w:t>
      </w:r>
    </w:p>
    <w:p w14:paraId="1BF23B4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skaicius = 0; </w:t>
      </w:r>
      <w:r w:rsidRPr="005C45B5">
        <w:rPr>
          <w:rFonts w:ascii="Courier New" w:hAnsi="Courier New" w:cs="Courier New"/>
          <w:color w:val="008000"/>
          <w:sz w:val="20"/>
          <w:lang w:val="en-GB" w:eastAsia="lt-LT"/>
        </w:rPr>
        <w:t>//Istorinių klausimų kiekis</w:t>
      </w:r>
    </w:p>
    <w:p w14:paraId="36D9946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2EB10117" w14:textId="77777777" w:rsidR="005512FD" w:rsidRDefault="005C45B5" w:rsidP="005C45B5">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Console.OutputEncoding = Encoding.UTF8; </w:t>
      </w:r>
      <w:r w:rsidRPr="005C45B5">
        <w:rPr>
          <w:rFonts w:ascii="Courier New" w:hAnsi="Courier New" w:cs="Courier New"/>
          <w:color w:val="008000"/>
          <w:sz w:val="20"/>
          <w:lang w:val="en-GB" w:eastAsia="lt-LT"/>
        </w:rPr>
        <w:t xml:space="preserve">//Konsolėje </w:t>
      </w:r>
    </w:p>
    <w:p w14:paraId="541ED2F6" w14:textId="255308B3"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rašomos lietuviškos raidės</w:t>
      </w:r>
    </w:p>
    <w:p w14:paraId="6E75631D" w14:textId="77777777" w:rsidR="005512FD" w:rsidRDefault="005C45B5" w:rsidP="005C45B5">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Program p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Program(); </w:t>
      </w:r>
      <w:r w:rsidRPr="005C45B5">
        <w:rPr>
          <w:rFonts w:ascii="Courier New" w:hAnsi="Courier New" w:cs="Courier New"/>
          <w:color w:val="008000"/>
          <w:sz w:val="20"/>
          <w:lang w:val="en-GB" w:eastAsia="lt-LT"/>
        </w:rPr>
        <w:t xml:space="preserve">//Program klasės objektas, kad galima </w:t>
      </w:r>
    </w:p>
    <w:p w14:paraId="3D901344" w14:textId="5E896F53"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būtų prieiti prie metodų</w:t>
      </w:r>
    </w:p>
    <w:p w14:paraId="6D8CFB54"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Atstovybe[] atstovybes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Atstovybe[maxAtstovybiuKiekis]; </w:t>
      </w:r>
    </w:p>
    <w:p w14:paraId="5B3FE0C2" w14:textId="28C022CD"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w:t>
      </w:r>
      <w:r>
        <w:rPr>
          <w:rFonts w:ascii="Courier New" w:hAnsi="Courier New" w:cs="Courier New"/>
          <w:color w:val="000000"/>
          <w:sz w:val="20"/>
          <w:lang w:val="en-GB" w:eastAsia="lt-LT"/>
        </w:rPr>
        <w:t xml:space="preserve"> </w:t>
      </w:r>
      <w:r w:rsidR="005C45B5" w:rsidRPr="005C45B5">
        <w:rPr>
          <w:rFonts w:ascii="Courier New" w:hAnsi="Courier New" w:cs="Courier New"/>
          <w:color w:val="008000"/>
          <w:sz w:val="20"/>
          <w:lang w:val="en-GB" w:eastAsia="lt-LT"/>
        </w:rPr>
        <w:t>//objekto masyve saugomi atstovybių pavadinimai</w:t>
      </w:r>
    </w:p>
    <w:p w14:paraId="3C9E502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0752A8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p.Skaitymas(</w:t>
      </w:r>
      <w:r w:rsidRPr="005C45B5">
        <w:rPr>
          <w:rFonts w:ascii="Courier New" w:hAnsi="Courier New" w:cs="Courier New"/>
          <w:color w:val="0000FF"/>
          <w:sz w:val="20"/>
          <w:lang w:val="en-GB" w:eastAsia="lt-LT"/>
        </w:rPr>
        <w:t>ref</w:t>
      </w:r>
      <w:r w:rsidRPr="005C45B5">
        <w:rPr>
          <w:rFonts w:ascii="Courier New" w:hAnsi="Courier New" w:cs="Courier New"/>
          <w:color w:val="000000"/>
          <w:sz w:val="20"/>
          <w:lang w:val="en-GB" w:eastAsia="lt-LT"/>
        </w:rPr>
        <w:t xml:space="preserve"> atstovybes, </w:t>
      </w:r>
      <w:r w:rsidRPr="005C45B5">
        <w:rPr>
          <w:rFonts w:ascii="Courier New" w:hAnsi="Courier New" w:cs="Courier New"/>
          <w:color w:val="0000FF"/>
          <w:sz w:val="20"/>
          <w:lang w:val="en-GB" w:eastAsia="lt-LT"/>
        </w:rPr>
        <w:t>ref</w:t>
      </w:r>
      <w:r w:rsidRPr="005C45B5">
        <w:rPr>
          <w:rFonts w:ascii="Courier New" w:hAnsi="Courier New" w:cs="Courier New"/>
          <w:color w:val="000000"/>
          <w:sz w:val="20"/>
          <w:lang w:val="en-GB" w:eastAsia="lt-LT"/>
        </w:rPr>
        <w:t xml:space="preserve"> atstovybiuKiekis);</w:t>
      </w:r>
      <w:r w:rsidRPr="005C45B5">
        <w:rPr>
          <w:rFonts w:ascii="Courier New" w:hAnsi="Courier New" w:cs="Courier New"/>
          <w:color w:val="008000"/>
          <w:sz w:val="20"/>
          <w:lang w:val="en-GB" w:eastAsia="lt-LT"/>
        </w:rPr>
        <w:t>//Skaitymo metodas</w:t>
      </w:r>
    </w:p>
    <w:p w14:paraId="49EC5DE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0BDAFB8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 xml:space="preserve"> (atstovybes[0].AtstovybesPav == </w:t>
      </w:r>
      <w:r w:rsidRPr="005C45B5">
        <w:rPr>
          <w:rFonts w:ascii="Courier New" w:hAnsi="Courier New" w:cs="Courier New"/>
          <w:color w:val="0000FF"/>
          <w:sz w:val="20"/>
          <w:lang w:val="en-GB" w:eastAsia="lt-LT"/>
        </w:rPr>
        <w:t>null</w:t>
      </w:r>
      <w:r w:rsidRPr="005C45B5">
        <w:rPr>
          <w:rFonts w:ascii="Courier New" w:hAnsi="Courier New" w:cs="Courier New"/>
          <w:color w:val="000000"/>
          <w:sz w:val="20"/>
          <w:lang w:val="en-GB" w:eastAsia="lt-LT"/>
        </w:rPr>
        <w:t>)</w:t>
      </w:r>
    </w:p>
    <w:p w14:paraId="6AF01BA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lastRenderedPageBreak/>
        <w:t xml:space="preserve">            {</w:t>
      </w:r>
    </w:p>
    <w:p w14:paraId="18616C3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A31515"/>
          <w:sz w:val="20"/>
          <w:lang w:val="en-GB" w:eastAsia="lt-LT"/>
        </w:rPr>
        <w:t>"Duomenų failuose nėra"</w:t>
      </w:r>
      <w:r w:rsidRPr="005C45B5">
        <w:rPr>
          <w:rFonts w:ascii="Courier New" w:hAnsi="Courier New" w:cs="Courier New"/>
          <w:color w:val="000000"/>
          <w:sz w:val="20"/>
          <w:lang w:val="en-GB" w:eastAsia="lt-LT"/>
        </w:rPr>
        <w:t>);</w:t>
      </w:r>
    </w:p>
    <w:p w14:paraId="6C81941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8000"/>
          <w:sz w:val="20"/>
          <w:lang w:val="en-GB" w:eastAsia="lt-LT"/>
        </w:rPr>
        <w:t>//Jeigu duomenų faile nėra, rezultatų failus palieka tuščius</w:t>
      </w:r>
    </w:p>
    <w:p w14:paraId="421BC20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istoriniai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[1000];</w:t>
      </w:r>
    </w:p>
    <w:p w14:paraId="3DEE4CF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p.IstoriniuKlausimuSpausdinimasFaile(istoriniai, skaicius);</w:t>
      </w:r>
    </w:p>
    <w:p w14:paraId="278D8ABC"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KlausimuKonteineris visiParasytiKlausimai = </w:t>
      </w:r>
    </w:p>
    <w:p w14:paraId="7A0ABCAC" w14:textId="27CCC89B"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FF"/>
          <w:sz w:val="20"/>
          <w:lang w:val="en-GB" w:eastAsia="lt-LT"/>
        </w:rPr>
        <w:t xml:space="preserve">                </w:t>
      </w:r>
      <w:r w:rsidR="005C45B5" w:rsidRPr="005C45B5">
        <w:rPr>
          <w:rFonts w:ascii="Courier New" w:hAnsi="Courier New" w:cs="Courier New"/>
          <w:color w:val="0000FF"/>
          <w:sz w:val="20"/>
          <w:lang w:val="en-GB" w:eastAsia="lt-LT"/>
        </w:rPr>
        <w:t>new</w:t>
      </w:r>
      <w:r w:rsidR="005C45B5" w:rsidRPr="005C45B5">
        <w:rPr>
          <w:rFonts w:ascii="Courier New" w:hAnsi="Courier New" w:cs="Courier New"/>
          <w:color w:val="000000"/>
          <w:sz w:val="20"/>
          <w:lang w:val="en-GB" w:eastAsia="lt-LT"/>
        </w:rPr>
        <w:t xml:space="preserve"> KlausimuKonteineris();</w:t>
      </w:r>
    </w:p>
    <w:p w14:paraId="08F50DBF" w14:textId="1991FC61" w:rsid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p.VisuKlausimuSpausdinimasFaile(visiParasytiKlausimai);</w:t>
      </w:r>
    </w:p>
    <w:p w14:paraId="108BCDD0" w14:textId="5906B166" w:rsidR="006B1453" w:rsidRPr="006B1453" w:rsidRDefault="006B1453" w:rsidP="005C45B5">
      <w:pPr>
        <w:autoSpaceDE w:val="0"/>
        <w:autoSpaceDN w:val="0"/>
        <w:adjustRightInd w:val="0"/>
        <w:ind w:firstLine="0"/>
        <w:jc w:val="left"/>
        <w:rPr>
          <w:rFonts w:ascii="Courier New" w:hAnsi="Courier New" w:cs="Courier New"/>
          <w:color w:val="000000"/>
          <w:sz w:val="20"/>
          <w:lang w:val="en-GB" w:eastAsia="lt-LT"/>
        </w:rPr>
      </w:pPr>
      <w:r>
        <w:rPr>
          <w:rFonts w:ascii="Consolas" w:hAnsi="Consolas" w:cs="Consolas"/>
          <w:color w:val="000000"/>
          <w:sz w:val="19"/>
          <w:szCs w:val="19"/>
          <w:lang w:val="en-GB" w:eastAsia="lt-LT"/>
        </w:rPr>
        <w:t xml:space="preserve">                  </w:t>
      </w:r>
      <w:r w:rsidRPr="006B1453">
        <w:rPr>
          <w:rFonts w:ascii="Courier New" w:hAnsi="Courier New" w:cs="Courier New"/>
          <w:color w:val="000000"/>
          <w:sz w:val="20"/>
          <w:lang w:val="en-GB" w:eastAsia="lt-LT"/>
        </w:rPr>
        <w:t>p.DuomenuPateikimasLenteleje(atstovybes, atstovybiuKiekis);</w:t>
      </w:r>
    </w:p>
    <w:p w14:paraId="3C1D043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037BC2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else</w:t>
      </w:r>
    </w:p>
    <w:p w14:paraId="3539D58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6C22A3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79579252"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DaugiausiaKlausimuBendrai autoriaiBendr = </w:t>
      </w:r>
    </w:p>
    <w:p w14:paraId="1CF27E16" w14:textId="77777777" w:rsidR="005512FD" w:rsidRDefault="005512FD" w:rsidP="005C45B5">
      <w:pPr>
        <w:autoSpaceDE w:val="0"/>
        <w:autoSpaceDN w:val="0"/>
        <w:adjustRightInd w:val="0"/>
        <w:ind w:firstLine="0"/>
        <w:jc w:val="left"/>
        <w:rPr>
          <w:rFonts w:ascii="Courier New" w:hAnsi="Courier New" w:cs="Courier New"/>
          <w:color w:val="008000"/>
          <w:sz w:val="20"/>
          <w:lang w:val="en-GB" w:eastAsia="lt-LT"/>
        </w:rPr>
      </w:pPr>
      <w:r>
        <w:rPr>
          <w:rFonts w:ascii="Courier New" w:hAnsi="Courier New" w:cs="Courier New"/>
          <w:color w:val="0000FF"/>
          <w:sz w:val="20"/>
          <w:lang w:val="en-GB" w:eastAsia="lt-LT"/>
        </w:rPr>
        <w:t xml:space="preserve">                </w:t>
      </w:r>
      <w:r w:rsidR="005C45B5" w:rsidRPr="005C45B5">
        <w:rPr>
          <w:rFonts w:ascii="Courier New" w:hAnsi="Courier New" w:cs="Courier New"/>
          <w:color w:val="0000FF"/>
          <w:sz w:val="20"/>
          <w:lang w:val="en-GB" w:eastAsia="lt-LT"/>
        </w:rPr>
        <w:t>new</w:t>
      </w:r>
      <w:r w:rsidR="005C45B5" w:rsidRPr="005C45B5">
        <w:rPr>
          <w:rFonts w:ascii="Courier New" w:hAnsi="Courier New" w:cs="Courier New"/>
          <w:color w:val="000000"/>
          <w:sz w:val="20"/>
          <w:lang w:val="en-GB" w:eastAsia="lt-LT"/>
        </w:rPr>
        <w:t xml:space="preserve"> DaugiausiaKlausimuBendrai(); </w:t>
      </w:r>
      <w:r w:rsidR="005C45B5" w:rsidRPr="005C45B5">
        <w:rPr>
          <w:rFonts w:ascii="Courier New" w:hAnsi="Courier New" w:cs="Courier New"/>
          <w:color w:val="008000"/>
          <w:sz w:val="20"/>
          <w:lang w:val="en-GB" w:eastAsia="lt-LT"/>
        </w:rPr>
        <w:t>//Iš visų atstovybių</w:t>
      </w:r>
    </w:p>
    <w:p w14:paraId="61DB197C" w14:textId="28A2FE36"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 xml:space="preserve"> </w:t>
      </w: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populiariausių autorių objektas</w:t>
      </w:r>
    </w:p>
    <w:p w14:paraId="45A0B335"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p.DaugiausiaKlausimuIsVisoIsvedimas(atstovybes, </w:t>
      </w:r>
    </w:p>
    <w:p w14:paraId="5E4B75A2" w14:textId="77777777" w:rsidR="005512FD" w:rsidRDefault="005512FD" w:rsidP="005C45B5">
      <w:pPr>
        <w:autoSpaceDE w:val="0"/>
        <w:autoSpaceDN w:val="0"/>
        <w:adjustRightInd w:val="0"/>
        <w:ind w:firstLine="0"/>
        <w:jc w:val="left"/>
        <w:rPr>
          <w:rFonts w:ascii="Courier New" w:hAnsi="Courier New" w:cs="Courier New"/>
          <w:color w:val="008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autoriaiBendr,</w:t>
      </w: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atstovybiuKiekis);</w:t>
      </w:r>
      <w:r w:rsidR="005C45B5" w:rsidRPr="005C45B5">
        <w:rPr>
          <w:rFonts w:ascii="Courier New" w:hAnsi="Courier New" w:cs="Courier New"/>
          <w:color w:val="008000"/>
          <w:sz w:val="20"/>
          <w:lang w:val="en-GB" w:eastAsia="lt-LT"/>
        </w:rPr>
        <w:t xml:space="preserve">//populiariausio </w:t>
      </w:r>
    </w:p>
    <w:p w14:paraId="2D6D9426" w14:textId="5F41A521" w:rsidR="005C45B5" w:rsidRPr="005512FD" w:rsidRDefault="005512FD" w:rsidP="005C45B5">
      <w:pPr>
        <w:autoSpaceDE w:val="0"/>
        <w:autoSpaceDN w:val="0"/>
        <w:adjustRightInd w:val="0"/>
        <w:ind w:firstLine="0"/>
        <w:jc w:val="left"/>
        <w:rPr>
          <w:rFonts w:ascii="Courier New" w:hAnsi="Courier New" w:cs="Courier New"/>
          <w:color w:val="008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autoriaus</w:t>
      </w: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apskritai išvedimo metodas</w:t>
      </w:r>
    </w:p>
    <w:p w14:paraId="5FD9311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2A3C736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String(</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 xml:space="preserve">, 100)); </w:t>
      </w:r>
      <w:r w:rsidRPr="005C45B5">
        <w:rPr>
          <w:rFonts w:ascii="Courier New" w:hAnsi="Courier New" w:cs="Courier New"/>
          <w:color w:val="008000"/>
          <w:sz w:val="20"/>
          <w:lang w:val="en-GB" w:eastAsia="lt-LT"/>
        </w:rPr>
        <w:t>//Atskiria rezultatus</w:t>
      </w:r>
    </w:p>
    <w:p w14:paraId="6C23230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w:t>
      </w:r>
    </w:p>
    <w:p w14:paraId="1B03DF1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7400C194"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DaugiausiaKlausimuAtskirai autoriaiAts = </w:t>
      </w:r>
    </w:p>
    <w:p w14:paraId="7FFEE73D" w14:textId="77777777" w:rsidR="005512FD" w:rsidRDefault="005512FD" w:rsidP="005C45B5">
      <w:pPr>
        <w:autoSpaceDE w:val="0"/>
        <w:autoSpaceDN w:val="0"/>
        <w:adjustRightInd w:val="0"/>
        <w:ind w:firstLine="0"/>
        <w:jc w:val="left"/>
        <w:rPr>
          <w:rFonts w:ascii="Courier New" w:hAnsi="Courier New" w:cs="Courier New"/>
          <w:color w:val="008000"/>
          <w:sz w:val="20"/>
          <w:lang w:val="en-GB" w:eastAsia="lt-LT"/>
        </w:rPr>
      </w:pPr>
      <w:r>
        <w:rPr>
          <w:rFonts w:ascii="Courier New" w:hAnsi="Courier New" w:cs="Courier New"/>
          <w:color w:val="0000FF"/>
          <w:sz w:val="20"/>
          <w:lang w:val="en-GB" w:eastAsia="lt-LT"/>
        </w:rPr>
        <w:t xml:space="preserve">                </w:t>
      </w:r>
      <w:r w:rsidR="005C45B5" w:rsidRPr="005C45B5">
        <w:rPr>
          <w:rFonts w:ascii="Courier New" w:hAnsi="Courier New" w:cs="Courier New"/>
          <w:color w:val="0000FF"/>
          <w:sz w:val="20"/>
          <w:lang w:val="en-GB" w:eastAsia="lt-LT"/>
        </w:rPr>
        <w:t>new</w:t>
      </w:r>
      <w:r w:rsidR="005C45B5" w:rsidRPr="005C45B5">
        <w:rPr>
          <w:rFonts w:ascii="Courier New" w:hAnsi="Courier New" w:cs="Courier New"/>
          <w:color w:val="000000"/>
          <w:sz w:val="20"/>
          <w:lang w:val="en-GB" w:eastAsia="lt-LT"/>
        </w:rPr>
        <w:t xml:space="preserve"> DaugiausiaKlausimuAtskirai(); </w:t>
      </w:r>
      <w:r w:rsidR="005C45B5" w:rsidRPr="005C45B5">
        <w:rPr>
          <w:rFonts w:ascii="Courier New" w:hAnsi="Courier New" w:cs="Courier New"/>
          <w:color w:val="008000"/>
          <w:sz w:val="20"/>
          <w:lang w:val="en-GB" w:eastAsia="lt-LT"/>
        </w:rPr>
        <w:t xml:space="preserve">//Skirtingų </w:t>
      </w:r>
    </w:p>
    <w:p w14:paraId="7E9278DA" w14:textId="294D7CD5"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atstovybių</w:t>
      </w: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populiariausių autorių objektas</w:t>
      </w:r>
    </w:p>
    <w:p w14:paraId="01FF640F"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p.DaugiausiaiKlausimuAtstovybeseIsvedimas(atstovybes, </w:t>
      </w:r>
    </w:p>
    <w:p w14:paraId="54333AEE" w14:textId="256B611D" w:rsidR="005C45B5" w:rsidRPr="005C45B5" w:rsidRDefault="005C45B5" w:rsidP="005512FD">
      <w:pPr>
        <w:autoSpaceDE w:val="0"/>
        <w:autoSpaceDN w:val="0"/>
        <w:adjustRightInd w:val="0"/>
        <w:ind w:left="1920"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autoriaiAts, </w:t>
      </w:r>
      <w:r w:rsidR="005512FD">
        <w:rPr>
          <w:rFonts w:ascii="Courier New" w:hAnsi="Courier New" w:cs="Courier New"/>
          <w:color w:val="000000"/>
          <w:sz w:val="20"/>
          <w:lang w:val="en-GB" w:eastAsia="lt-LT"/>
        </w:rPr>
        <w:t xml:space="preserve"> </w:t>
      </w:r>
      <w:r w:rsidRPr="005C45B5">
        <w:rPr>
          <w:rFonts w:ascii="Courier New" w:hAnsi="Courier New" w:cs="Courier New"/>
          <w:color w:val="000000"/>
          <w:sz w:val="20"/>
          <w:lang w:val="en-GB" w:eastAsia="lt-LT"/>
        </w:rPr>
        <w:t>atstovybiuKiekis);</w:t>
      </w:r>
      <w:r w:rsidRPr="005C45B5">
        <w:rPr>
          <w:rFonts w:ascii="Courier New" w:hAnsi="Courier New" w:cs="Courier New"/>
          <w:color w:val="008000"/>
          <w:sz w:val="20"/>
          <w:lang w:val="en-GB" w:eastAsia="lt-LT"/>
        </w:rPr>
        <w:t>//populiariausio autoriaus kiekvienoje atstovybėje paieškos metodas</w:t>
      </w:r>
    </w:p>
    <w:p w14:paraId="4C68A07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64E1C80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String(</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 xml:space="preserve">, 100)); </w:t>
      </w:r>
      <w:r w:rsidRPr="005C45B5">
        <w:rPr>
          <w:rFonts w:ascii="Courier New" w:hAnsi="Courier New" w:cs="Courier New"/>
          <w:color w:val="008000"/>
          <w:sz w:val="20"/>
          <w:lang w:val="en-GB" w:eastAsia="lt-LT"/>
        </w:rPr>
        <w:t>//Atskiria rezultatus</w:t>
      </w:r>
    </w:p>
    <w:p w14:paraId="44C4A97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w:t>
      </w:r>
    </w:p>
    <w:p w14:paraId="47A5EEA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033FB83C"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DaugiausiaKlausimuAtskirai muzAutoriaiAts = </w:t>
      </w:r>
    </w:p>
    <w:p w14:paraId="4B7EBEC8" w14:textId="77777777" w:rsidR="005512FD" w:rsidRDefault="005512FD" w:rsidP="005512FD">
      <w:pPr>
        <w:autoSpaceDE w:val="0"/>
        <w:autoSpaceDN w:val="0"/>
        <w:adjustRightInd w:val="0"/>
        <w:ind w:left="1440" w:firstLine="0"/>
        <w:jc w:val="left"/>
        <w:rPr>
          <w:rFonts w:ascii="Courier New" w:hAnsi="Courier New" w:cs="Courier New"/>
          <w:color w:val="008000"/>
          <w:sz w:val="20"/>
          <w:lang w:val="en-GB" w:eastAsia="lt-LT"/>
        </w:rPr>
      </w:pPr>
      <w:r>
        <w:rPr>
          <w:rFonts w:ascii="Courier New" w:hAnsi="Courier New" w:cs="Courier New"/>
          <w:color w:val="0000FF"/>
          <w:sz w:val="20"/>
          <w:lang w:val="en-GB" w:eastAsia="lt-LT"/>
        </w:rPr>
        <w:t xml:space="preserve">    </w:t>
      </w:r>
      <w:r w:rsidR="005C45B5" w:rsidRPr="005C45B5">
        <w:rPr>
          <w:rFonts w:ascii="Courier New" w:hAnsi="Courier New" w:cs="Courier New"/>
          <w:color w:val="0000FF"/>
          <w:sz w:val="20"/>
          <w:lang w:val="en-GB" w:eastAsia="lt-LT"/>
        </w:rPr>
        <w:t>new</w:t>
      </w:r>
      <w:r w:rsidR="005C45B5" w:rsidRPr="005C45B5">
        <w:rPr>
          <w:rFonts w:ascii="Courier New" w:hAnsi="Courier New" w:cs="Courier New"/>
          <w:color w:val="000000"/>
          <w:sz w:val="20"/>
          <w:lang w:val="en-GB" w:eastAsia="lt-LT"/>
        </w:rPr>
        <w:t xml:space="preserve"> DaugiausiaKlausimuAtskirai(); </w:t>
      </w:r>
      <w:r w:rsidR="005C45B5" w:rsidRPr="005C45B5">
        <w:rPr>
          <w:rFonts w:ascii="Courier New" w:hAnsi="Courier New" w:cs="Courier New"/>
          <w:color w:val="008000"/>
          <w:sz w:val="20"/>
          <w:lang w:val="en-GB" w:eastAsia="lt-LT"/>
        </w:rPr>
        <w:t xml:space="preserve">//Skirtingų </w:t>
      </w:r>
    </w:p>
    <w:p w14:paraId="7A9A3311" w14:textId="6E415B2F" w:rsidR="005512FD" w:rsidRDefault="005512FD" w:rsidP="005512FD">
      <w:pPr>
        <w:autoSpaceDE w:val="0"/>
        <w:autoSpaceDN w:val="0"/>
        <w:adjustRightInd w:val="0"/>
        <w:ind w:left="1440" w:firstLine="0"/>
        <w:jc w:val="left"/>
        <w:rPr>
          <w:rFonts w:ascii="Courier New" w:hAnsi="Courier New" w:cs="Courier New"/>
          <w:color w:val="008000"/>
          <w:sz w:val="20"/>
          <w:lang w:val="en-GB" w:eastAsia="lt-LT"/>
        </w:rPr>
      </w:pPr>
      <w:r>
        <w:rPr>
          <w:rFonts w:ascii="Courier New" w:hAnsi="Courier New" w:cs="Courier New"/>
          <w:color w:val="0000FF"/>
          <w:sz w:val="20"/>
          <w:lang w:val="en-GB" w:eastAsia="lt-LT"/>
        </w:rPr>
        <w:t xml:space="preserve">    </w:t>
      </w:r>
      <w:r w:rsidR="005C45B5" w:rsidRPr="005C45B5">
        <w:rPr>
          <w:rFonts w:ascii="Courier New" w:hAnsi="Courier New" w:cs="Courier New"/>
          <w:color w:val="008000"/>
          <w:sz w:val="20"/>
          <w:lang w:val="en-GB" w:eastAsia="lt-LT"/>
        </w:rPr>
        <w:t xml:space="preserve">atstovybių daugiausiai muzikinių klausimų uždavusių </w:t>
      </w:r>
    </w:p>
    <w:p w14:paraId="43C268BF" w14:textId="09FF90A3" w:rsidR="005C45B5" w:rsidRPr="005C45B5" w:rsidRDefault="005512FD" w:rsidP="005512FD">
      <w:pPr>
        <w:autoSpaceDE w:val="0"/>
        <w:autoSpaceDN w:val="0"/>
        <w:adjustRightInd w:val="0"/>
        <w:ind w:left="1440"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autorių objektas</w:t>
      </w:r>
    </w:p>
    <w:p w14:paraId="0C9376DD"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p.DaugiausiaiMuzikiniuKlausimuAtstovybeseIsvedimas(</w:t>
      </w:r>
    </w:p>
    <w:p w14:paraId="78231CFE" w14:textId="77777777" w:rsidR="005512FD" w:rsidRDefault="005512FD" w:rsidP="005C45B5">
      <w:pPr>
        <w:autoSpaceDE w:val="0"/>
        <w:autoSpaceDN w:val="0"/>
        <w:adjustRightInd w:val="0"/>
        <w:ind w:firstLine="0"/>
        <w:jc w:val="left"/>
        <w:rPr>
          <w:rFonts w:ascii="Courier New" w:hAnsi="Courier New" w:cs="Courier New"/>
          <w:color w:val="008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atstovybes, muzAutoriaiAts, atstovybiuKiekis); </w:t>
      </w:r>
      <w:r w:rsidR="005C45B5" w:rsidRPr="005C45B5">
        <w:rPr>
          <w:rFonts w:ascii="Courier New" w:hAnsi="Courier New" w:cs="Courier New"/>
          <w:color w:val="008000"/>
          <w:sz w:val="20"/>
          <w:lang w:val="en-GB" w:eastAsia="lt-LT"/>
        </w:rPr>
        <w:t xml:space="preserve">//Autorių, </w:t>
      </w:r>
    </w:p>
    <w:p w14:paraId="14393192" w14:textId="47140348"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daugiausiai uždavusių muzikinių klausimų, išvedimas</w:t>
      </w:r>
    </w:p>
    <w:p w14:paraId="712F5AC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40BA224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String(</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 xml:space="preserve">, 100)); </w:t>
      </w:r>
      <w:r w:rsidRPr="005C45B5">
        <w:rPr>
          <w:rFonts w:ascii="Courier New" w:hAnsi="Courier New" w:cs="Courier New"/>
          <w:color w:val="008000"/>
          <w:sz w:val="20"/>
          <w:lang w:val="en-GB" w:eastAsia="lt-LT"/>
        </w:rPr>
        <w:t>//Atskiria rezultatus</w:t>
      </w:r>
    </w:p>
    <w:p w14:paraId="3FC1575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w:t>
      </w:r>
    </w:p>
    <w:p w14:paraId="774110E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4630A296"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KlausimuKonteineris visiParasytiKlausimai = </w:t>
      </w:r>
    </w:p>
    <w:p w14:paraId="16335042" w14:textId="040092DB"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FF"/>
          <w:sz w:val="20"/>
          <w:lang w:val="en-GB" w:eastAsia="lt-LT"/>
        </w:rPr>
        <w:t xml:space="preserve">                </w:t>
      </w:r>
      <w:r w:rsidR="005C45B5" w:rsidRPr="005C45B5">
        <w:rPr>
          <w:rFonts w:ascii="Courier New" w:hAnsi="Courier New" w:cs="Courier New"/>
          <w:color w:val="0000FF"/>
          <w:sz w:val="20"/>
          <w:lang w:val="en-GB" w:eastAsia="lt-LT"/>
        </w:rPr>
        <w:t>new</w:t>
      </w:r>
      <w:r w:rsidR="005C45B5" w:rsidRPr="005C45B5">
        <w:rPr>
          <w:rFonts w:ascii="Courier New" w:hAnsi="Courier New" w:cs="Courier New"/>
          <w:color w:val="000000"/>
          <w:sz w:val="20"/>
          <w:lang w:val="en-GB" w:eastAsia="lt-LT"/>
        </w:rPr>
        <w:t xml:space="preserve"> KlausimuKonteineris(); </w:t>
      </w:r>
      <w:r w:rsidR="005C45B5" w:rsidRPr="005C45B5">
        <w:rPr>
          <w:rFonts w:ascii="Courier New" w:hAnsi="Courier New" w:cs="Courier New"/>
          <w:color w:val="008000"/>
          <w:sz w:val="20"/>
          <w:lang w:val="en-GB" w:eastAsia="lt-LT"/>
        </w:rPr>
        <w:t>//Visų klausimų objektas</w:t>
      </w:r>
    </w:p>
    <w:p w14:paraId="3BC88FFA"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visiParasytiKlausimai = p.VisiParasytiKlausimai(atstovybes,</w:t>
      </w:r>
    </w:p>
    <w:p w14:paraId="499AA6B4" w14:textId="71E90B66"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atstovybiuKiekis); </w:t>
      </w:r>
      <w:r w:rsidR="005C45B5" w:rsidRPr="005C45B5">
        <w:rPr>
          <w:rFonts w:ascii="Courier New" w:hAnsi="Courier New" w:cs="Courier New"/>
          <w:color w:val="008000"/>
          <w:sz w:val="20"/>
          <w:lang w:val="en-GB" w:eastAsia="lt-LT"/>
        </w:rPr>
        <w:t>//Suranda visus užduotus klausimus</w:t>
      </w:r>
    </w:p>
    <w:p w14:paraId="5A2C13A2" w14:textId="77777777" w:rsidR="005512FD" w:rsidRDefault="005C45B5" w:rsidP="005C45B5">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visiParasytiKlausimai.RikiuotiKlausimus(); </w:t>
      </w:r>
      <w:r w:rsidRPr="005C45B5">
        <w:rPr>
          <w:rFonts w:ascii="Courier New" w:hAnsi="Courier New" w:cs="Courier New"/>
          <w:color w:val="008000"/>
          <w:sz w:val="20"/>
          <w:lang w:val="en-GB" w:eastAsia="lt-LT"/>
        </w:rPr>
        <w:t xml:space="preserve">//Surikiuoja </w:t>
      </w:r>
    </w:p>
    <w:p w14:paraId="4CFA201B" w14:textId="5666502D"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visų klausimų sąrašą</w:t>
      </w:r>
    </w:p>
    <w:p w14:paraId="398A350B"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p.VisuKlausimuSpausdinimasFaile(visiParasytiKlausimai); </w:t>
      </w:r>
    </w:p>
    <w:p w14:paraId="32AE880C" w14:textId="7DC6C1E2"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8000"/>
          <w:sz w:val="20"/>
          <w:lang w:val="en-GB" w:eastAsia="lt-LT"/>
        </w:rPr>
        <w:t>//Atspausdina faile visus klausimus</w:t>
      </w:r>
    </w:p>
    <w:p w14:paraId="6CA5FED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69A9B305" w14:textId="77777777" w:rsidR="005512FD" w:rsidRDefault="005C45B5" w:rsidP="005C45B5">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istoriniai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[1000]; </w:t>
      </w:r>
      <w:r w:rsidRPr="005C45B5">
        <w:rPr>
          <w:rFonts w:ascii="Courier New" w:hAnsi="Courier New" w:cs="Courier New"/>
          <w:color w:val="008000"/>
          <w:sz w:val="20"/>
          <w:lang w:val="en-GB" w:eastAsia="lt-LT"/>
        </w:rPr>
        <w:t xml:space="preserve">//Istorinių </w:t>
      </w:r>
    </w:p>
    <w:p w14:paraId="372E46B6" w14:textId="608BCB5E"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klausimų objektas</w:t>
      </w:r>
    </w:p>
    <w:p w14:paraId="6BDA68C9"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istoriniai = p.IstoriniaiKlausimai(atstovybes, </w:t>
      </w:r>
    </w:p>
    <w:p w14:paraId="41415291" w14:textId="77777777" w:rsidR="005512FD" w:rsidRDefault="005512FD" w:rsidP="005C45B5">
      <w:pPr>
        <w:autoSpaceDE w:val="0"/>
        <w:autoSpaceDN w:val="0"/>
        <w:adjustRightInd w:val="0"/>
        <w:ind w:firstLine="0"/>
        <w:jc w:val="left"/>
        <w:rPr>
          <w:rFonts w:ascii="Courier New" w:hAnsi="Courier New" w:cs="Courier New"/>
          <w:color w:val="008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atstovybiuKiekis, </w:t>
      </w:r>
      <w:r w:rsidR="005C45B5" w:rsidRPr="005C45B5">
        <w:rPr>
          <w:rFonts w:ascii="Courier New" w:hAnsi="Courier New" w:cs="Courier New"/>
          <w:color w:val="0000FF"/>
          <w:sz w:val="20"/>
          <w:lang w:val="en-GB" w:eastAsia="lt-LT"/>
        </w:rPr>
        <w:t>ref</w:t>
      </w:r>
      <w:r w:rsidR="005C45B5" w:rsidRPr="005C45B5">
        <w:rPr>
          <w:rFonts w:ascii="Courier New" w:hAnsi="Courier New" w:cs="Courier New"/>
          <w:color w:val="000000"/>
          <w:sz w:val="20"/>
          <w:lang w:val="en-GB" w:eastAsia="lt-LT"/>
        </w:rPr>
        <w:t xml:space="preserve"> skaicius); </w:t>
      </w:r>
      <w:r w:rsidR="005C45B5" w:rsidRPr="005C45B5">
        <w:rPr>
          <w:rFonts w:ascii="Courier New" w:hAnsi="Courier New" w:cs="Courier New"/>
          <w:color w:val="008000"/>
          <w:sz w:val="20"/>
          <w:lang w:val="en-GB" w:eastAsia="lt-LT"/>
        </w:rPr>
        <w:t xml:space="preserve">//Suranda visus </w:t>
      </w:r>
    </w:p>
    <w:p w14:paraId="055B8E69" w14:textId="352A0CDB"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 xml:space="preserve">istorinius </w:t>
      </w: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klausimus</w:t>
      </w:r>
    </w:p>
    <w:p w14:paraId="247300E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 xml:space="preserve"> (skaicius == 0)</w:t>
      </w:r>
    </w:p>
    <w:p w14:paraId="6AF65E9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8974A9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A31515"/>
          <w:sz w:val="20"/>
          <w:lang w:val="en-GB" w:eastAsia="lt-LT"/>
        </w:rPr>
        <w:t>"Istorinių klausimų nėra"</w:t>
      </w:r>
      <w:r w:rsidRPr="005C45B5">
        <w:rPr>
          <w:rFonts w:ascii="Courier New" w:hAnsi="Courier New" w:cs="Courier New"/>
          <w:color w:val="000000"/>
          <w:sz w:val="20"/>
          <w:lang w:val="en-GB" w:eastAsia="lt-LT"/>
        </w:rPr>
        <w:t>);</w:t>
      </w:r>
    </w:p>
    <w:p w14:paraId="2F15D31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w:t>
      </w:r>
    </w:p>
    <w:p w14:paraId="734F9E0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E39CE21"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p.IstoriniuKlausimuSpausdinimasFaile(istoriniai, skaicius);</w:t>
      </w:r>
    </w:p>
    <w:p w14:paraId="506D49E1" w14:textId="56E92DC8"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w:t>
      </w:r>
      <w:r w:rsidR="005C45B5" w:rsidRPr="005C45B5">
        <w:rPr>
          <w:rFonts w:ascii="Courier New" w:hAnsi="Courier New" w:cs="Courier New"/>
          <w:color w:val="008000"/>
          <w:sz w:val="20"/>
          <w:lang w:val="en-GB" w:eastAsia="lt-LT"/>
        </w:rPr>
        <w:t>//Atspausdina faile visus istorinius klausimus</w:t>
      </w:r>
    </w:p>
    <w:p w14:paraId="0BB81B8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732EFB30"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lastRenderedPageBreak/>
        <w:t xml:space="preserve">                p.DuomenuPateikimasLenteleje(atstovybes, atstovybiuKiekis); </w:t>
      </w:r>
    </w:p>
    <w:p w14:paraId="3104B4E7" w14:textId="217F87AB" w:rsidR="005C45B5" w:rsidRPr="005C45B5" w:rsidRDefault="005512FD" w:rsidP="005512FD">
      <w:pPr>
        <w:autoSpaceDE w:val="0"/>
        <w:autoSpaceDN w:val="0"/>
        <w:adjustRightInd w:val="0"/>
        <w:ind w:left="144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8000"/>
          <w:sz w:val="20"/>
          <w:lang w:val="en-GB" w:eastAsia="lt-LT"/>
        </w:rPr>
        <w:t>//Duomenys pateikiami lentele</w:t>
      </w:r>
    </w:p>
    <w:p w14:paraId="1C9CD7D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811F9E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7E8E51EE" w14:textId="7E52CBD8"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F8176ED" w14:textId="46CB8792"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808080"/>
          <w:sz w:val="20"/>
          <w:lang w:val="en-GB" w:eastAsia="lt-LT"/>
        </w:rPr>
        <w:t xml:space="preserve">        </w:t>
      </w:r>
      <w:r w:rsidR="005C45B5" w:rsidRPr="005C45B5">
        <w:rPr>
          <w:rFonts w:ascii="Courier New" w:hAnsi="Courier New" w:cs="Courier New"/>
          <w:color w:val="808080"/>
          <w:sz w:val="20"/>
          <w:lang w:val="en-GB" w:eastAsia="lt-LT"/>
        </w:rPr>
        <w:t>///</w:t>
      </w:r>
      <w:r w:rsidR="005C45B5" w:rsidRPr="005C45B5">
        <w:rPr>
          <w:rFonts w:ascii="Courier New" w:hAnsi="Courier New" w:cs="Courier New"/>
          <w:color w:val="008000"/>
          <w:sz w:val="20"/>
          <w:lang w:val="en-GB" w:eastAsia="lt-LT"/>
        </w:rPr>
        <w:t xml:space="preserve"> </w:t>
      </w:r>
      <w:r w:rsidR="005C45B5" w:rsidRPr="005C45B5">
        <w:rPr>
          <w:rFonts w:ascii="Courier New" w:hAnsi="Courier New" w:cs="Courier New"/>
          <w:color w:val="808080"/>
          <w:sz w:val="20"/>
          <w:lang w:val="en-GB" w:eastAsia="lt-LT"/>
        </w:rPr>
        <w:t>&lt;summary&gt;</w:t>
      </w:r>
    </w:p>
    <w:p w14:paraId="04BC4EB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Metodas skirtas nuskaityti duomenis</w:t>
      </w:r>
    </w:p>
    <w:p w14:paraId="4725B76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0CF99ED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atstovybes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Atstovybės</w:t>
      </w:r>
      <w:r w:rsidRPr="005C45B5">
        <w:rPr>
          <w:rFonts w:ascii="Courier New" w:hAnsi="Courier New" w:cs="Courier New"/>
          <w:color w:val="808080"/>
          <w:sz w:val="20"/>
          <w:lang w:val="en-GB" w:eastAsia="lt-LT"/>
        </w:rPr>
        <w:t>&lt;/param&gt;</w:t>
      </w:r>
    </w:p>
    <w:p w14:paraId="5F508A2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atstovybiuKiekis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Atstovybių kiekis</w:t>
      </w:r>
      <w:r w:rsidRPr="005C45B5">
        <w:rPr>
          <w:rFonts w:ascii="Courier New" w:hAnsi="Courier New" w:cs="Courier New"/>
          <w:color w:val="808080"/>
          <w:sz w:val="20"/>
          <w:lang w:val="en-GB" w:eastAsia="lt-LT"/>
        </w:rPr>
        <w:t>&lt;/param&gt;</w:t>
      </w:r>
    </w:p>
    <w:p w14:paraId="32895BC3"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void</w:t>
      </w:r>
      <w:r w:rsidRPr="005C45B5">
        <w:rPr>
          <w:rFonts w:ascii="Courier New" w:hAnsi="Courier New" w:cs="Courier New"/>
          <w:color w:val="000000"/>
          <w:sz w:val="20"/>
          <w:lang w:val="en-GB" w:eastAsia="lt-LT"/>
        </w:rPr>
        <w:t xml:space="preserve"> Skaitymas(</w:t>
      </w:r>
      <w:r w:rsidRPr="005C45B5">
        <w:rPr>
          <w:rFonts w:ascii="Courier New" w:hAnsi="Courier New" w:cs="Courier New"/>
          <w:color w:val="0000FF"/>
          <w:sz w:val="20"/>
          <w:lang w:val="en-GB" w:eastAsia="lt-LT"/>
        </w:rPr>
        <w:t>ref</w:t>
      </w:r>
      <w:r w:rsidRPr="005C45B5">
        <w:rPr>
          <w:rFonts w:ascii="Courier New" w:hAnsi="Courier New" w:cs="Courier New"/>
          <w:color w:val="000000"/>
          <w:sz w:val="20"/>
          <w:lang w:val="en-GB" w:eastAsia="lt-LT"/>
        </w:rPr>
        <w:t xml:space="preserve"> Atstovybe[] atstovybes, </w:t>
      </w:r>
    </w:p>
    <w:p w14:paraId="2FD1F741" w14:textId="6B92B828"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FF"/>
          <w:sz w:val="20"/>
          <w:lang w:val="en-GB" w:eastAsia="lt-LT"/>
        </w:rPr>
        <w:t xml:space="preserve">        </w:t>
      </w:r>
      <w:r w:rsidR="005C45B5" w:rsidRPr="005C45B5">
        <w:rPr>
          <w:rFonts w:ascii="Courier New" w:hAnsi="Courier New" w:cs="Courier New"/>
          <w:color w:val="0000FF"/>
          <w:sz w:val="20"/>
          <w:lang w:val="en-GB" w:eastAsia="lt-LT"/>
        </w:rPr>
        <w:t>ref</w:t>
      </w:r>
      <w:r w:rsidR="005C45B5" w:rsidRPr="005C45B5">
        <w:rPr>
          <w:rFonts w:ascii="Courier New" w:hAnsi="Courier New" w:cs="Courier New"/>
          <w:color w:val="000000"/>
          <w:sz w:val="20"/>
          <w:lang w:val="en-GB" w:eastAsia="lt-LT"/>
        </w:rPr>
        <w:t xml:space="preserve"> </w:t>
      </w:r>
      <w:r w:rsidR="005C45B5" w:rsidRPr="005C45B5">
        <w:rPr>
          <w:rFonts w:ascii="Courier New" w:hAnsi="Courier New" w:cs="Courier New"/>
          <w:color w:val="0000FF"/>
          <w:sz w:val="20"/>
          <w:lang w:val="en-GB" w:eastAsia="lt-LT"/>
        </w:rPr>
        <w:t>int</w:t>
      </w:r>
      <w:r w:rsidR="005C45B5" w:rsidRPr="005C45B5">
        <w:rPr>
          <w:rFonts w:ascii="Courier New" w:hAnsi="Courier New" w:cs="Courier New"/>
          <w:color w:val="000000"/>
          <w:sz w:val="20"/>
          <w:lang w:val="en-GB" w:eastAsia="lt-LT"/>
        </w:rPr>
        <w:t xml:space="preserve"> atstovybiuKiekis)</w:t>
      </w:r>
    </w:p>
    <w:p w14:paraId="25074BB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BEA4342"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DuomenuVieta = </w:t>
      </w:r>
    </w:p>
    <w:p w14:paraId="2FA574D9" w14:textId="66A0E00B" w:rsidR="005512FD" w:rsidRDefault="005512FD" w:rsidP="005C45B5">
      <w:pPr>
        <w:autoSpaceDE w:val="0"/>
        <w:autoSpaceDN w:val="0"/>
        <w:adjustRightInd w:val="0"/>
        <w:ind w:firstLine="0"/>
        <w:jc w:val="left"/>
        <w:rPr>
          <w:rFonts w:ascii="Courier New" w:hAnsi="Courier New" w:cs="Courier New"/>
          <w:color w:val="8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Directory.GetFiles(</w:t>
      </w:r>
      <w:r w:rsidR="005C45B5" w:rsidRPr="005C45B5">
        <w:rPr>
          <w:rFonts w:ascii="Courier New" w:hAnsi="Courier New" w:cs="Courier New"/>
          <w:color w:val="800000"/>
          <w:sz w:val="20"/>
          <w:lang w:val="en-GB" w:eastAsia="lt-LT"/>
        </w:rPr>
        <w:t>@"C:\Users\Armis\Desktop\L.1 Proto musis\</w:t>
      </w:r>
    </w:p>
    <w:p w14:paraId="23F04974" w14:textId="7CAF5AC3"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800000"/>
          <w:sz w:val="20"/>
          <w:lang w:val="en-GB" w:eastAsia="lt-LT"/>
        </w:rPr>
        <w:t xml:space="preserve">            </w:t>
      </w:r>
      <w:r w:rsidR="005C45B5" w:rsidRPr="005C45B5">
        <w:rPr>
          <w:rFonts w:ascii="Courier New" w:hAnsi="Courier New" w:cs="Courier New"/>
          <w:color w:val="800000"/>
          <w:sz w:val="20"/>
          <w:lang w:val="en-GB" w:eastAsia="lt-LT"/>
        </w:rPr>
        <w:t>U3-5_Arminas_Marozas"</w:t>
      </w:r>
      <w:r w:rsidR="005C45B5" w:rsidRPr="005C45B5">
        <w:rPr>
          <w:rFonts w:ascii="Courier New" w:hAnsi="Courier New" w:cs="Courier New"/>
          <w:color w:val="000000"/>
          <w:sz w:val="20"/>
          <w:lang w:val="en-GB" w:eastAsia="lt-LT"/>
        </w:rPr>
        <w:t xml:space="preserve">, </w:t>
      </w:r>
      <w:r w:rsidR="005C45B5" w:rsidRPr="005C45B5">
        <w:rPr>
          <w:rFonts w:ascii="Courier New" w:hAnsi="Courier New" w:cs="Courier New"/>
          <w:color w:val="A31515"/>
          <w:sz w:val="20"/>
          <w:lang w:val="en-GB" w:eastAsia="lt-LT"/>
        </w:rPr>
        <w:t>"duomenys*.csv"</w:t>
      </w:r>
      <w:r w:rsidR="005C45B5" w:rsidRPr="005C45B5">
        <w:rPr>
          <w:rFonts w:ascii="Courier New" w:hAnsi="Courier New" w:cs="Courier New"/>
          <w:color w:val="000000"/>
          <w:sz w:val="20"/>
          <w:lang w:val="en-GB" w:eastAsia="lt-LT"/>
        </w:rPr>
        <w:t>);</w:t>
      </w:r>
    </w:p>
    <w:p w14:paraId="543EB3C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0484459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foreach</w:t>
      </w:r>
      <w:r w:rsidRPr="005C45B5">
        <w:rPr>
          <w:rFonts w:ascii="Courier New" w:hAnsi="Courier New" w:cs="Courier New"/>
          <w:color w:val="000000"/>
          <w:sz w:val="20"/>
          <w:lang w:val="en-GB" w:eastAsia="lt-LT"/>
        </w:rPr>
        <w:t>(</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failas </w:t>
      </w:r>
      <w:r w:rsidRPr="005C45B5">
        <w:rPr>
          <w:rFonts w:ascii="Courier New" w:hAnsi="Courier New" w:cs="Courier New"/>
          <w:color w:val="0000FF"/>
          <w:sz w:val="20"/>
          <w:lang w:val="en-GB" w:eastAsia="lt-LT"/>
        </w:rPr>
        <w:t>in</w:t>
      </w:r>
      <w:r w:rsidRPr="005C45B5">
        <w:rPr>
          <w:rFonts w:ascii="Courier New" w:hAnsi="Courier New" w:cs="Courier New"/>
          <w:color w:val="000000"/>
          <w:sz w:val="20"/>
          <w:lang w:val="en-GB" w:eastAsia="lt-LT"/>
        </w:rPr>
        <w:t xml:space="preserve"> DuomenuVieta)</w:t>
      </w:r>
    </w:p>
    <w:p w14:paraId="616F943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094F4D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(StreamReader skaityti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StreamReader(@failas))</w:t>
      </w:r>
    </w:p>
    <w:p w14:paraId="3D80C7A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078F1D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eilute = skaityti.ReadLine();</w:t>
      </w:r>
    </w:p>
    <w:p w14:paraId="0AE2B59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 xml:space="preserve"> (eilute == </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w:t>
      </w:r>
    </w:p>
    <w:p w14:paraId="365C948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8BAEDD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Atstovybe atstovybee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Atstovybe(eilute);</w:t>
      </w:r>
    </w:p>
    <w:p w14:paraId="5644039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atstovybes[atstovybiuKiekis++] = atstovybee;</w:t>
      </w:r>
    </w:p>
    <w:p w14:paraId="0A4981B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break</w:t>
      </w:r>
      <w:r w:rsidRPr="005C45B5">
        <w:rPr>
          <w:rFonts w:ascii="Courier New" w:hAnsi="Courier New" w:cs="Courier New"/>
          <w:color w:val="000000"/>
          <w:sz w:val="20"/>
          <w:lang w:val="en-GB" w:eastAsia="lt-LT"/>
        </w:rPr>
        <w:t>;</w:t>
      </w:r>
    </w:p>
    <w:p w14:paraId="4101C0C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B4DDC8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Atstovybe atstovybe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Atstovybe(eilute);</w:t>
      </w:r>
    </w:p>
    <w:p w14:paraId="7511E40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4A6601B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while</w:t>
      </w:r>
      <w:r w:rsidRPr="005C45B5">
        <w:rPr>
          <w:rFonts w:ascii="Courier New" w:hAnsi="Courier New" w:cs="Courier New"/>
          <w:color w:val="000000"/>
          <w:sz w:val="20"/>
          <w:lang w:val="en-GB" w:eastAsia="lt-LT"/>
        </w:rPr>
        <w:t xml:space="preserve"> ((eilute = skaityti.ReadLine()) != </w:t>
      </w:r>
      <w:r w:rsidRPr="005C45B5">
        <w:rPr>
          <w:rFonts w:ascii="Courier New" w:hAnsi="Courier New" w:cs="Courier New"/>
          <w:color w:val="0000FF"/>
          <w:sz w:val="20"/>
          <w:lang w:val="en-GB" w:eastAsia="lt-LT"/>
        </w:rPr>
        <w:t>null</w:t>
      </w:r>
      <w:r w:rsidRPr="005C45B5">
        <w:rPr>
          <w:rFonts w:ascii="Courier New" w:hAnsi="Courier New" w:cs="Courier New"/>
          <w:color w:val="000000"/>
          <w:sz w:val="20"/>
          <w:lang w:val="en-GB" w:eastAsia="lt-LT"/>
        </w:rPr>
        <w:t>)</w:t>
      </w:r>
    </w:p>
    <w:p w14:paraId="465C983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   </w:t>
      </w:r>
    </w:p>
    <w:p w14:paraId="3DF262A4" w14:textId="77777777" w:rsidR="005512FD" w:rsidRDefault="005C45B5" w:rsidP="005C45B5">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 xml:space="preserve"> (eilute.Count(x =&gt; x == </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 xml:space="preserve">) == 6) </w:t>
      </w:r>
      <w:r w:rsidRPr="005C45B5">
        <w:rPr>
          <w:rFonts w:ascii="Courier New" w:hAnsi="Courier New" w:cs="Courier New"/>
          <w:color w:val="008000"/>
          <w:sz w:val="20"/>
          <w:lang w:val="en-GB" w:eastAsia="lt-LT"/>
        </w:rPr>
        <w:t xml:space="preserve">//Patikrina, ar </w:t>
      </w:r>
    </w:p>
    <w:p w14:paraId="08E63FD3" w14:textId="77777777" w:rsidR="005512FD" w:rsidRDefault="005512FD" w:rsidP="005C45B5">
      <w:pPr>
        <w:autoSpaceDE w:val="0"/>
        <w:autoSpaceDN w:val="0"/>
        <w:adjustRightInd w:val="0"/>
        <w:ind w:firstLine="0"/>
        <w:jc w:val="left"/>
        <w:rPr>
          <w:rFonts w:ascii="Courier New" w:hAnsi="Courier New" w:cs="Courier New"/>
          <w:color w:val="008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eilutėje yra 6 kableliai, jeigu ne, vadinasi klausimas yra</w:t>
      </w:r>
    </w:p>
    <w:p w14:paraId="6948E599" w14:textId="7C8E08B2"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 xml:space="preserve"> be variantų</w:t>
      </w:r>
    </w:p>
    <w:p w14:paraId="2C9D1A7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C5AD115" w14:textId="77777777" w:rsidR="005512FD" w:rsidRDefault="005C45B5" w:rsidP="005C45B5">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 xml:space="preserve">(eilute.Count(x =&gt; x == </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 xml:space="preserve">) &gt;= 1) </w:t>
      </w:r>
      <w:r w:rsidRPr="005C45B5">
        <w:rPr>
          <w:rFonts w:ascii="Courier New" w:hAnsi="Courier New" w:cs="Courier New"/>
          <w:color w:val="008000"/>
          <w:sz w:val="20"/>
          <w:lang w:val="en-GB" w:eastAsia="lt-LT"/>
        </w:rPr>
        <w:t>//Jeigu yra</w:t>
      </w:r>
    </w:p>
    <w:p w14:paraId="3599790D" w14:textId="77777777" w:rsidR="005512FD" w:rsidRDefault="005512FD" w:rsidP="005C45B5">
      <w:pPr>
        <w:autoSpaceDE w:val="0"/>
        <w:autoSpaceDN w:val="0"/>
        <w:adjustRightInd w:val="0"/>
        <w:ind w:firstLine="0"/>
        <w:jc w:val="left"/>
        <w:rPr>
          <w:rFonts w:ascii="Courier New" w:hAnsi="Courier New" w:cs="Courier New"/>
          <w:color w:val="008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 xml:space="preserve"> brūkšnių, vadinasi yra atsakymų variantų(vienas</w:t>
      </w:r>
    </w:p>
    <w:p w14:paraId="67145445" w14:textId="77777777" w:rsidR="005512FD" w:rsidRDefault="005512FD" w:rsidP="005C45B5">
      <w:pPr>
        <w:autoSpaceDE w:val="0"/>
        <w:autoSpaceDN w:val="0"/>
        <w:adjustRightInd w:val="0"/>
        <w:ind w:firstLine="0"/>
        <w:jc w:val="left"/>
        <w:rPr>
          <w:rFonts w:ascii="Courier New" w:hAnsi="Courier New" w:cs="Courier New"/>
          <w:color w:val="008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 xml:space="preserve"> nuokito atskirti - ), jeigu ne, čia muzikinis</w:t>
      </w:r>
    </w:p>
    <w:p w14:paraId="220C1E32" w14:textId="74D18D55"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 xml:space="preserve"> klausimas.</w:t>
      </w:r>
    </w:p>
    <w:p w14:paraId="45EF200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1ACB1C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dalys = eilute.Split(</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w:t>
      </w:r>
    </w:p>
    <w:p w14:paraId="592C846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Tema = dalys[0];</w:t>
      </w:r>
    </w:p>
    <w:p w14:paraId="1BDFE88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Sudetingumas =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.Parse(dalys[1]);</w:t>
      </w:r>
    </w:p>
    <w:p w14:paraId="77E7E7E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Autorius = dalys[2];</w:t>
      </w:r>
    </w:p>
    <w:p w14:paraId="16B905A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KlausimoTekstas = dalys[3];</w:t>
      </w:r>
    </w:p>
    <w:p w14:paraId="531AA51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Variantai = dalys[4];</w:t>
      </w:r>
    </w:p>
    <w:p w14:paraId="403B6F5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TeisingasAtsakymas = dalys[5];</w:t>
      </w:r>
    </w:p>
    <w:p w14:paraId="432C3C1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Balai =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.Parse(dalys[6]);</w:t>
      </w:r>
    </w:p>
    <w:p w14:paraId="64F32291"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KlausimasSuVariantais klausimas = </w:t>
      </w:r>
    </w:p>
    <w:p w14:paraId="6348C23C" w14:textId="77777777" w:rsidR="005512FD"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FF"/>
          <w:sz w:val="20"/>
          <w:lang w:val="en-GB" w:eastAsia="lt-LT"/>
        </w:rPr>
        <w:t xml:space="preserve">                                </w:t>
      </w:r>
      <w:r w:rsidR="005C45B5" w:rsidRPr="005C45B5">
        <w:rPr>
          <w:rFonts w:ascii="Courier New" w:hAnsi="Courier New" w:cs="Courier New"/>
          <w:color w:val="0000FF"/>
          <w:sz w:val="20"/>
          <w:lang w:val="en-GB" w:eastAsia="lt-LT"/>
        </w:rPr>
        <w:t>new</w:t>
      </w:r>
      <w:r w:rsidR="005C45B5" w:rsidRPr="005C45B5">
        <w:rPr>
          <w:rFonts w:ascii="Courier New" w:hAnsi="Courier New" w:cs="Courier New"/>
          <w:color w:val="000000"/>
          <w:sz w:val="20"/>
          <w:lang w:val="en-GB" w:eastAsia="lt-LT"/>
        </w:rPr>
        <w:t xml:space="preserve"> KlausimasSuVariantais(Tema, Sudetingumas,</w:t>
      </w:r>
    </w:p>
    <w:p w14:paraId="39DFCEC8" w14:textId="77777777" w:rsidR="005512FD"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Autorius, KlausimoTekstas, Variantai,</w:t>
      </w:r>
    </w:p>
    <w:p w14:paraId="130A417C" w14:textId="30E514A3"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TeisingasAtsakymas, Balai);</w:t>
      </w:r>
    </w:p>
    <w:p w14:paraId="4FEE3C0E" w14:textId="77777777" w:rsidR="005512FD" w:rsidRDefault="005C45B5" w:rsidP="005512FD">
      <w:pPr>
        <w:autoSpaceDE w:val="0"/>
        <w:autoSpaceDN w:val="0"/>
        <w:adjustRightInd w:val="0"/>
        <w:ind w:left="3600"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6CF9355" w14:textId="5E80E5F4" w:rsidR="005512FD" w:rsidRDefault="005512FD" w:rsidP="005512FD">
      <w:pPr>
        <w:autoSpaceDE w:val="0"/>
        <w:autoSpaceDN w:val="0"/>
        <w:adjustRightInd w:val="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atstovybe.KlausimaiSuVariantais.</w:t>
      </w:r>
    </w:p>
    <w:p w14:paraId="0B7EE095" w14:textId="016656A4" w:rsidR="005C45B5" w:rsidRPr="005C45B5" w:rsidRDefault="005512FD" w:rsidP="005512FD">
      <w:pPr>
        <w:autoSpaceDE w:val="0"/>
        <w:autoSpaceDN w:val="0"/>
        <w:adjustRightInd w:val="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PridetiKlausima(klausimas);</w:t>
      </w:r>
    </w:p>
    <w:p w14:paraId="68090272"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FA81743" w14:textId="34EE597D" w:rsidR="005512FD"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atstovybe.VisiKlausimai.</w:t>
      </w:r>
    </w:p>
    <w:p w14:paraId="1D7A5FE4" w14:textId="1221D09F"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PridetiKlausima(klausimas);</w:t>
      </w:r>
    </w:p>
    <w:p w14:paraId="7ABD644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EBDB9D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else</w:t>
      </w:r>
    </w:p>
    <w:p w14:paraId="5F8F14E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F2159F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dalys = eilute.Split(</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w:t>
      </w:r>
    </w:p>
    <w:p w14:paraId="0D859BE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Tema = dalys[0];</w:t>
      </w:r>
    </w:p>
    <w:p w14:paraId="59BB66E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Sudetingumas =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.Parse(dalys[1]);</w:t>
      </w:r>
    </w:p>
    <w:p w14:paraId="05669DC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Autorius = dalys[2];</w:t>
      </w:r>
    </w:p>
    <w:p w14:paraId="4CBFC58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lastRenderedPageBreak/>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KlausimoTekstas = dalys[3];</w:t>
      </w:r>
    </w:p>
    <w:p w14:paraId="740A2EB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TeisingasAtsakymas = dalys[4];</w:t>
      </w:r>
    </w:p>
    <w:p w14:paraId="45AE74A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Balai =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.Parse(dalys[5]);</w:t>
      </w:r>
    </w:p>
    <w:p w14:paraId="50BCF1A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FailoPavadinimas = dalys[6];</w:t>
      </w:r>
    </w:p>
    <w:p w14:paraId="4883D9AF"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MuzikinisKlausimas klausimas = </w:t>
      </w:r>
    </w:p>
    <w:p w14:paraId="6600D7AF" w14:textId="77777777" w:rsidR="005512FD"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FF"/>
          <w:sz w:val="20"/>
          <w:lang w:val="en-GB" w:eastAsia="lt-LT"/>
        </w:rPr>
        <w:t xml:space="preserve">                                </w:t>
      </w:r>
      <w:r w:rsidR="005C45B5" w:rsidRPr="005C45B5">
        <w:rPr>
          <w:rFonts w:ascii="Courier New" w:hAnsi="Courier New" w:cs="Courier New"/>
          <w:color w:val="0000FF"/>
          <w:sz w:val="20"/>
          <w:lang w:val="en-GB" w:eastAsia="lt-LT"/>
        </w:rPr>
        <w:t>new</w:t>
      </w:r>
      <w:r w:rsidR="005C45B5" w:rsidRPr="005C45B5">
        <w:rPr>
          <w:rFonts w:ascii="Courier New" w:hAnsi="Courier New" w:cs="Courier New"/>
          <w:color w:val="000000"/>
          <w:sz w:val="20"/>
          <w:lang w:val="en-GB" w:eastAsia="lt-LT"/>
        </w:rPr>
        <w:t xml:space="preserve"> MuzikinisKlausimas(Tema, Sudetingumas,</w:t>
      </w:r>
    </w:p>
    <w:p w14:paraId="07CDFC9D" w14:textId="77777777" w:rsidR="005512FD"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w:t>
      </w: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Autorius, KlausimoTekstas, TeisingasAtsakymas,</w:t>
      </w:r>
    </w:p>
    <w:p w14:paraId="7B901B43" w14:textId="62D5961B" w:rsid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w:t>
      </w: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Balai, FailoPavadinimas);</w:t>
      </w:r>
    </w:p>
    <w:p w14:paraId="36EC82D2" w14:textId="77777777" w:rsidR="005512FD"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p>
    <w:p w14:paraId="7B400A3C"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atstovybe.MuzikiniaiKlausimai.</w:t>
      </w:r>
    </w:p>
    <w:p w14:paraId="6272D9FD" w14:textId="5662D6C3" w:rsidR="005C45B5" w:rsidRDefault="005512FD" w:rsidP="005512FD">
      <w:pPr>
        <w:autoSpaceDE w:val="0"/>
        <w:autoSpaceDN w:val="0"/>
        <w:adjustRightInd w:val="0"/>
        <w:ind w:left="360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PridetiKlausima(klausimas);</w:t>
      </w:r>
    </w:p>
    <w:p w14:paraId="28D5E3B6" w14:textId="77777777" w:rsidR="005512FD" w:rsidRPr="005C45B5" w:rsidRDefault="005512FD" w:rsidP="005512FD">
      <w:pPr>
        <w:autoSpaceDE w:val="0"/>
        <w:autoSpaceDN w:val="0"/>
        <w:adjustRightInd w:val="0"/>
        <w:ind w:left="3600" w:firstLine="0"/>
        <w:jc w:val="left"/>
        <w:rPr>
          <w:rFonts w:ascii="Courier New" w:hAnsi="Courier New" w:cs="Courier New"/>
          <w:color w:val="000000"/>
          <w:sz w:val="20"/>
          <w:lang w:val="en-GB" w:eastAsia="lt-LT"/>
        </w:rPr>
      </w:pPr>
    </w:p>
    <w:p w14:paraId="30876CBA"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atstovybe.VisiKlausimai.</w:t>
      </w:r>
    </w:p>
    <w:p w14:paraId="6B21BA77" w14:textId="4274EBB8" w:rsidR="005C45B5" w:rsidRPr="005C45B5" w:rsidRDefault="005512FD" w:rsidP="005512FD">
      <w:pPr>
        <w:autoSpaceDE w:val="0"/>
        <w:autoSpaceDN w:val="0"/>
        <w:adjustRightInd w:val="0"/>
        <w:ind w:left="360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PridetiKlausima(klausimas);</w:t>
      </w:r>
    </w:p>
    <w:p w14:paraId="07FB553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0015E6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F90329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else</w:t>
      </w:r>
    </w:p>
    <w:p w14:paraId="39F1D77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DE4FAA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dalys = eilute.Split(</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w:t>
      </w:r>
    </w:p>
    <w:p w14:paraId="2470B88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Tema = dalys[0];</w:t>
      </w:r>
    </w:p>
    <w:p w14:paraId="1362EC8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Sudetingumas =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.Parse(dalys[1]);</w:t>
      </w:r>
    </w:p>
    <w:p w14:paraId="5519C63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Autorius = dalys[2];</w:t>
      </w:r>
    </w:p>
    <w:p w14:paraId="58D5585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KlausimoTekstas = dalys[3];</w:t>
      </w:r>
    </w:p>
    <w:p w14:paraId="0BABA65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TeisingasAtsakymas = dalys[4];</w:t>
      </w:r>
    </w:p>
    <w:p w14:paraId="531997D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Balai =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.Parse(dalys[5]);</w:t>
      </w:r>
    </w:p>
    <w:p w14:paraId="17E4234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4E2F5E7A"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Klausimas klausimas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Klausimas</w:t>
      </w:r>
    </w:p>
    <w:p w14:paraId="184778BD" w14:textId="77777777" w:rsidR="005512FD"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(Tema, Sudetingumas, Autorius, KlausimoTekstas, </w:t>
      </w:r>
    </w:p>
    <w:p w14:paraId="262AF9EC" w14:textId="3DD7CA2F"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TeisingasAtsakymas, Balai);</w:t>
      </w:r>
    </w:p>
    <w:p w14:paraId="59C2880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atstovybe.Klausimai.PridetiKlausima(klausimas);</w:t>
      </w:r>
    </w:p>
    <w:p w14:paraId="16E8943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atstovybe.VisiKlausimai.PridetiKlausima(klausimas);</w:t>
      </w:r>
    </w:p>
    <w:p w14:paraId="7389B8A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57D8F8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CF7CBA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atstovybes[atstovybiuKiekis++] = atstovybe;</w:t>
      </w:r>
    </w:p>
    <w:p w14:paraId="094C22C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8DE073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8C80FF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E1A478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5137187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49B1F14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Aktyviausio autoriaus klausimų skaičiaus gražinimo metodas</w:t>
      </w:r>
    </w:p>
    <w:p w14:paraId="4A823A8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010B87E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atstovybes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Atsovybės</w:t>
      </w:r>
      <w:r w:rsidRPr="005C45B5">
        <w:rPr>
          <w:rFonts w:ascii="Courier New" w:hAnsi="Courier New" w:cs="Courier New"/>
          <w:color w:val="808080"/>
          <w:sz w:val="20"/>
          <w:lang w:val="en-GB" w:eastAsia="lt-LT"/>
        </w:rPr>
        <w:t>&lt;/param&gt;</w:t>
      </w:r>
    </w:p>
    <w:p w14:paraId="3268D03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autoriaiBendr</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Autoriai bendrai</w:t>
      </w:r>
      <w:r w:rsidRPr="005C45B5">
        <w:rPr>
          <w:rFonts w:ascii="Courier New" w:hAnsi="Courier New" w:cs="Courier New"/>
          <w:color w:val="808080"/>
          <w:sz w:val="20"/>
          <w:lang w:val="en-GB" w:eastAsia="lt-LT"/>
        </w:rPr>
        <w:t>&lt;/param&gt;</w:t>
      </w:r>
    </w:p>
    <w:p w14:paraId="7A08325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atstovybiuKiekis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Atsovybių kiekis</w:t>
      </w:r>
      <w:r w:rsidRPr="005C45B5">
        <w:rPr>
          <w:rFonts w:ascii="Courier New" w:hAnsi="Courier New" w:cs="Courier New"/>
          <w:color w:val="808080"/>
          <w:sz w:val="20"/>
          <w:lang w:val="en-GB" w:eastAsia="lt-LT"/>
        </w:rPr>
        <w:t>&lt;/param&gt;</w:t>
      </w:r>
    </w:p>
    <w:p w14:paraId="7AD6E4E8" w14:textId="77777777" w:rsidR="005512FD" w:rsidRDefault="005C45B5" w:rsidP="005C45B5">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&lt;returns&gt;</w:t>
      </w:r>
      <w:r w:rsidRPr="005C45B5">
        <w:rPr>
          <w:rFonts w:ascii="Courier New" w:hAnsi="Courier New" w:cs="Courier New"/>
          <w:color w:val="008000"/>
          <w:sz w:val="20"/>
          <w:lang w:val="en-GB" w:eastAsia="lt-LT"/>
        </w:rPr>
        <w:t>Metodas gražina aktyviausio autoriaus klausimų</w:t>
      </w:r>
    </w:p>
    <w:p w14:paraId="277FCB3F" w14:textId="4D9C14E1"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 xml:space="preserve"> kiekį</w:t>
      </w:r>
      <w:r w:rsidR="005C45B5" w:rsidRPr="005C45B5">
        <w:rPr>
          <w:rFonts w:ascii="Courier New" w:hAnsi="Courier New" w:cs="Courier New"/>
          <w:color w:val="808080"/>
          <w:sz w:val="20"/>
          <w:lang w:val="en-GB" w:eastAsia="lt-LT"/>
        </w:rPr>
        <w:t>&lt;/returns&gt;</w:t>
      </w:r>
    </w:p>
    <w:p w14:paraId="0DC4331B"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DaugiausiaKlausimuIsViso(Atstovybe[] atstovybes,</w:t>
      </w:r>
    </w:p>
    <w:p w14:paraId="6CA50261" w14:textId="425B8B69"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w:t>
      </w: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DaugiausiaKlausimuBendrai autoriaiBendr, </w:t>
      </w:r>
      <w:r w:rsidR="005C45B5" w:rsidRPr="005C45B5">
        <w:rPr>
          <w:rFonts w:ascii="Courier New" w:hAnsi="Courier New" w:cs="Courier New"/>
          <w:color w:val="0000FF"/>
          <w:sz w:val="20"/>
          <w:lang w:val="en-GB" w:eastAsia="lt-LT"/>
        </w:rPr>
        <w:t>int</w:t>
      </w:r>
      <w:r w:rsidR="005C45B5" w:rsidRPr="005C45B5">
        <w:rPr>
          <w:rFonts w:ascii="Courier New" w:hAnsi="Courier New" w:cs="Courier New"/>
          <w:color w:val="000000"/>
          <w:sz w:val="20"/>
          <w:lang w:val="en-GB" w:eastAsia="lt-LT"/>
        </w:rPr>
        <w:t xml:space="preserve"> atstovybiuKiekis)</w:t>
      </w:r>
    </w:p>
    <w:p w14:paraId="115942E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868F8A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klausimuSkaicius = 0;</w:t>
      </w:r>
    </w:p>
    <w:p w14:paraId="5E17085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34A8A36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 = 0; i &lt; atstovybiuKiekis; i++)</w:t>
      </w:r>
    </w:p>
    <w:p w14:paraId="4490F15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70C7AE7"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klausimuSkaicius =</w:t>
      </w:r>
    </w:p>
    <w:p w14:paraId="318928C8" w14:textId="77777777" w:rsidR="005512FD"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autoriaiBendr.DaugiausiaiAtstovybejPaieska(atstovybes[i],</w:t>
      </w:r>
    </w:p>
    <w:p w14:paraId="07888C47" w14:textId="43A3A5F4"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klausimuSkaicius);</w:t>
      </w:r>
    </w:p>
    <w:p w14:paraId="1C7A2D3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624DA3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ED43DE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return</w:t>
      </w:r>
      <w:r w:rsidRPr="005C45B5">
        <w:rPr>
          <w:rFonts w:ascii="Courier New" w:hAnsi="Courier New" w:cs="Courier New"/>
          <w:color w:val="000000"/>
          <w:sz w:val="20"/>
          <w:lang w:val="en-GB" w:eastAsia="lt-LT"/>
        </w:rPr>
        <w:t xml:space="preserve"> klausimuSkaicius;</w:t>
      </w:r>
    </w:p>
    <w:p w14:paraId="4F57C38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4F4C82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6DAEEC7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6AB24D8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Išveda autorius, kurie uždavė daugiausiai klausimų</w:t>
      </w:r>
    </w:p>
    <w:p w14:paraId="5555D63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5908CEF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atstovybes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Atsovybės</w:t>
      </w:r>
      <w:r w:rsidRPr="005C45B5">
        <w:rPr>
          <w:rFonts w:ascii="Courier New" w:hAnsi="Courier New" w:cs="Courier New"/>
          <w:color w:val="808080"/>
          <w:sz w:val="20"/>
          <w:lang w:val="en-GB" w:eastAsia="lt-LT"/>
        </w:rPr>
        <w:t>&lt;/param&gt;</w:t>
      </w:r>
    </w:p>
    <w:p w14:paraId="41F85CF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autoriaiBendr</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Autoriai bendrai</w:t>
      </w:r>
      <w:r w:rsidRPr="005C45B5">
        <w:rPr>
          <w:rFonts w:ascii="Courier New" w:hAnsi="Courier New" w:cs="Courier New"/>
          <w:color w:val="808080"/>
          <w:sz w:val="20"/>
          <w:lang w:val="en-GB" w:eastAsia="lt-LT"/>
        </w:rPr>
        <w:t>&lt;/param&gt;</w:t>
      </w:r>
    </w:p>
    <w:p w14:paraId="7012CF3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lastRenderedPageBreak/>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atstovybiuKiekis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Atstovybių kiekis</w:t>
      </w:r>
      <w:r w:rsidRPr="005C45B5">
        <w:rPr>
          <w:rFonts w:ascii="Courier New" w:hAnsi="Courier New" w:cs="Courier New"/>
          <w:color w:val="808080"/>
          <w:sz w:val="20"/>
          <w:lang w:val="en-GB" w:eastAsia="lt-LT"/>
        </w:rPr>
        <w:t>&lt;/param&gt;</w:t>
      </w:r>
    </w:p>
    <w:p w14:paraId="57BD9F22"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void</w:t>
      </w:r>
      <w:r w:rsidRPr="005C45B5">
        <w:rPr>
          <w:rFonts w:ascii="Courier New" w:hAnsi="Courier New" w:cs="Courier New"/>
          <w:color w:val="000000"/>
          <w:sz w:val="20"/>
          <w:lang w:val="en-GB" w:eastAsia="lt-LT"/>
        </w:rPr>
        <w:t xml:space="preserve"> DaugiausiaKlausimuIsVisoIsvedimas(Atstovybe[] atstovybes, </w:t>
      </w:r>
    </w:p>
    <w:p w14:paraId="1CA42AE7" w14:textId="13FF95D0"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DaugiausiaKlausimuBendrai autoriaiBendr, </w:t>
      </w:r>
      <w:r w:rsidR="005C45B5" w:rsidRPr="005C45B5">
        <w:rPr>
          <w:rFonts w:ascii="Courier New" w:hAnsi="Courier New" w:cs="Courier New"/>
          <w:color w:val="0000FF"/>
          <w:sz w:val="20"/>
          <w:lang w:val="en-GB" w:eastAsia="lt-LT"/>
        </w:rPr>
        <w:t>int</w:t>
      </w:r>
      <w:r w:rsidR="005C45B5" w:rsidRPr="005C45B5">
        <w:rPr>
          <w:rFonts w:ascii="Courier New" w:hAnsi="Courier New" w:cs="Courier New"/>
          <w:color w:val="000000"/>
          <w:sz w:val="20"/>
          <w:lang w:val="en-GB" w:eastAsia="lt-LT"/>
        </w:rPr>
        <w:t xml:space="preserve"> atstovybiuKiekis)</w:t>
      </w:r>
    </w:p>
    <w:p w14:paraId="610EA32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DB9A651"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klausimuKiekis = DaugiausiaKlausimuIsViso(atstovybes,</w:t>
      </w:r>
    </w:p>
    <w:p w14:paraId="09950035" w14:textId="1CFA0B5F"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autoriaiBendr, atstovybiuKiekis);</w:t>
      </w:r>
    </w:p>
    <w:p w14:paraId="3435B53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0B75CF2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A31515"/>
          <w:sz w:val="20"/>
          <w:lang w:val="en-GB" w:eastAsia="lt-LT"/>
        </w:rPr>
        <w:t>"Daugiausia klausimų sukūrė: "</w:t>
      </w:r>
      <w:r w:rsidRPr="005C45B5">
        <w:rPr>
          <w:rFonts w:ascii="Courier New" w:hAnsi="Courier New" w:cs="Courier New"/>
          <w:color w:val="000000"/>
          <w:sz w:val="20"/>
          <w:lang w:val="en-GB" w:eastAsia="lt-LT"/>
        </w:rPr>
        <w:t>);</w:t>
      </w:r>
    </w:p>
    <w:p w14:paraId="4198F2A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23A177D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 = 0; i &lt; autoriaiBendr.AutoriuKiekis; i++)</w:t>
      </w:r>
    </w:p>
    <w:p w14:paraId="04801D8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573B43B"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A31515"/>
          <w:sz w:val="20"/>
          <w:lang w:val="en-GB" w:eastAsia="lt-LT"/>
        </w:rPr>
        <w:t>"{0} : {1}"</w:t>
      </w:r>
      <w:r w:rsidRPr="005C45B5">
        <w:rPr>
          <w:rFonts w:ascii="Courier New" w:hAnsi="Courier New" w:cs="Courier New"/>
          <w:color w:val="000000"/>
          <w:sz w:val="20"/>
          <w:lang w:val="en-GB" w:eastAsia="lt-LT"/>
        </w:rPr>
        <w:t>, autoriaiBendr.GautiAutoriu(i),</w:t>
      </w:r>
    </w:p>
    <w:p w14:paraId="41FA498B" w14:textId="352FCBA5"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klausimuKiekis);</w:t>
      </w:r>
    </w:p>
    <w:p w14:paraId="39E4307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22500D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609DA18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p>
    <w:p w14:paraId="496306E5" w14:textId="5E29F0E3"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A0B2D7A" w14:textId="69DC6235" w:rsidR="005C45B5" w:rsidRPr="005C45B5" w:rsidRDefault="005C45B5" w:rsidP="005C45B5">
      <w:pPr>
        <w:autoSpaceDE w:val="0"/>
        <w:autoSpaceDN w:val="0"/>
        <w:adjustRightInd w:val="0"/>
        <w:ind w:firstLine="0"/>
        <w:jc w:val="left"/>
        <w:rPr>
          <w:rFonts w:ascii="Courier New" w:hAnsi="Courier New" w:cs="Courier New"/>
          <w:b/>
          <w:color w:val="000000"/>
          <w:sz w:val="20"/>
          <w:lang w:val="en-GB" w:eastAsia="lt-LT"/>
        </w:rPr>
      </w:pPr>
    </w:p>
    <w:p w14:paraId="5FE7B27E" w14:textId="4D0E6316"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808080"/>
          <w:sz w:val="20"/>
          <w:lang w:val="en-GB" w:eastAsia="lt-LT"/>
        </w:rPr>
        <w:t xml:space="preserve">        </w:t>
      </w:r>
      <w:r w:rsidR="005C45B5" w:rsidRPr="005C45B5">
        <w:rPr>
          <w:rFonts w:ascii="Courier New" w:hAnsi="Courier New" w:cs="Courier New"/>
          <w:color w:val="808080"/>
          <w:sz w:val="20"/>
          <w:lang w:val="en-GB" w:eastAsia="lt-LT"/>
        </w:rPr>
        <w:t>///</w:t>
      </w:r>
      <w:r w:rsidR="005C45B5" w:rsidRPr="005C45B5">
        <w:rPr>
          <w:rFonts w:ascii="Courier New" w:hAnsi="Courier New" w:cs="Courier New"/>
          <w:color w:val="008000"/>
          <w:sz w:val="20"/>
          <w:lang w:val="en-GB" w:eastAsia="lt-LT"/>
        </w:rPr>
        <w:t xml:space="preserve"> </w:t>
      </w:r>
      <w:r w:rsidR="005C45B5" w:rsidRPr="005C45B5">
        <w:rPr>
          <w:rFonts w:ascii="Courier New" w:hAnsi="Courier New" w:cs="Courier New"/>
          <w:color w:val="808080"/>
          <w:sz w:val="20"/>
          <w:lang w:val="en-GB" w:eastAsia="lt-LT"/>
        </w:rPr>
        <w:t>&lt;summary&gt;</w:t>
      </w:r>
    </w:p>
    <w:p w14:paraId="56B76F0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Aktyviausio autoriaus klausimų kiekio metodas</w:t>
      </w:r>
    </w:p>
    <w:p w14:paraId="562C396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79A35C5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atstovybes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Atstovybės</w:t>
      </w:r>
      <w:r w:rsidRPr="005C45B5">
        <w:rPr>
          <w:rFonts w:ascii="Courier New" w:hAnsi="Courier New" w:cs="Courier New"/>
          <w:color w:val="808080"/>
          <w:sz w:val="20"/>
          <w:lang w:val="en-GB" w:eastAsia="lt-LT"/>
        </w:rPr>
        <w:t>&lt;/param&gt;</w:t>
      </w:r>
    </w:p>
    <w:p w14:paraId="0B1B593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autoriaiAts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Autoriai atskirai</w:t>
      </w:r>
      <w:r w:rsidRPr="005C45B5">
        <w:rPr>
          <w:rFonts w:ascii="Courier New" w:hAnsi="Courier New" w:cs="Courier New"/>
          <w:color w:val="808080"/>
          <w:sz w:val="20"/>
          <w:lang w:val="en-GB" w:eastAsia="lt-LT"/>
        </w:rPr>
        <w:t>&lt;/param&gt;</w:t>
      </w:r>
    </w:p>
    <w:p w14:paraId="5360983D" w14:textId="77777777" w:rsidR="005512FD" w:rsidRDefault="005C45B5" w:rsidP="005C45B5">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&lt;returns&gt;</w:t>
      </w:r>
      <w:r w:rsidRPr="005C45B5">
        <w:rPr>
          <w:rFonts w:ascii="Courier New" w:hAnsi="Courier New" w:cs="Courier New"/>
          <w:color w:val="008000"/>
          <w:sz w:val="20"/>
          <w:lang w:val="en-GB" w:eastAsia="lt-LT"/>
        </w:rPr>
        <w:t xml:space="preserve">metodas grąžina iš kiekvienos atstovybės aktyviausio </w:t>
      </w:r>
    </w:p>
    <w:p w14:paraId="333A6F85" w14:textId="17222060"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autoriaus klausimų kiekį</w:t>
      </w:r>
      <w:r w:rsidR="005C45B5" w:rsidRPr="005C45B5">
        <w:rPr>
          <w:rFonts w:ascii="Courier New" w:hAnsi="Courier New" w:cs="Courier New"/>
          <w:color w:val="808080"/>
          <w:sz w:val="20"/>
          <w:lang w:val="en-GB" w:eastAsia="lt-LT"/>
        </w:rPr>
        <w:t>&lt;/returns&gt;</w:t>
      </w:r>
    </w:p>
    <w:p w14:paraId="38801FC0"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DaugiausiaiKlausimuAtstovybese(Atstovybe atstovybes,</w:t>
      </w:r>
    </w:p>
    <w:p w14:paraId="63D5014E" w14:textId="4415135A"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DaugiausiaKlausimuAtskirai autoriaiAts)</w:t>
      </w:r>
    </w:p>
    <w:p w14:paraId="7D9FEBD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B26B2F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klausimuskaicius = 0;</w:t>
      </w:r>
    </w:p>
    <w:p w14:paraId="16ADED6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laikinasklausimuskaicius;</w:t>
      </w:r>
    </w:p>
    <w:p w14:paraId="3EFE80D4"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laikinasvardas =</w:t>
      </w:r>
    </w:p>
    <w:p w14:paraId="297A5421" w14:textId="507BD1BE"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atstovybes.VisiKlausimai.GautiKlausima(0).Autorius;</w:t>
      </w:r>
    </w:p>
    <w:p w14:paraId="54FA2E2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1CCAA3C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 = 0; i &lt; atstovybes.VisiKlausimai.Kiekis; i++)</w:t>
      </w:r>
    </w:p>
    <w:p w14:paraId="24F9056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819CDD8"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laikinasvardas =</w:t>
      </w:r>
    </w:p>
    <w:p w14:paraId="0051BFB4" w14:textId="316D3DAB"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atstovybes.VisiKlausimai.GautiKlausima(i).Autorius;</w:t>
      </w:r>
    </w:p>
    <w:p w14:paraId="5B340A1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laikinasklausimuskaicius = 1;</w:t>
      </w:r>
    </w:p>
    <w:p w14:paraId="7674334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62E01CF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j = i + 1; j &lt; atstovybes.VisiKlausimai.Kiekis; j++)</w:t>
      </w:r>
    </w:p>
    <w:p w14:paraId="4AC4C27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67C62B4"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 xml:space="preserve"> (atstovybes.VisiKlausimai.GautiKlausima(j).Autorius ==</w:t>
      </w:r>
    </w:p>
    <w:p w14:paraId="79663888" w14:textId="25915CDC"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laikinasvardas)</w:t>
      </w:r>
    </w:p>
    <w:p w14:paraId="6193B4A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laikinasklausimuskaicius++;</w:t>
      </w:r>
    </w:p>
    <w:p w14:paraId="7A86AFF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C19077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073F782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 xml:space="preserve"> (laikinasklausimuskaicius &gt; klausimuskaicius)</w:t>
      </w:r>
    </w:p>
    <w:p w14:paraId="28F164E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FB8F1F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klausimuskaicius = laikinasklausimuskaicius;</w:t>
      </w:r>
    </w:p>
    <w:p w14:paraId="0527A13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5C5FB66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autoriaiAts.IstrintiAutorius();</w:t>
      </w:r>
    </w:p>
    <w:p w14:paraId="5EE68DC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autoriaiAts.PridetiAutoriu(laikinasvardas);</w:t>
      </w:r>
    </w:p>
    <w:p w14:paraId="4DDAC44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CA859E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6D78D94"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(laikinasklausimuskaicius == klausimuskaicius &amp;&amp;</w:t>
      </w:r>
    </w:p>
    <w:p w14:paraId="418D5CF7" w14:textId="6B7CCC93"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!autoriaiAts.Autoriai.Contains(laikinasvardas))</w:t>
      </w:r>
    </w:p>
    <w:p w14:paraId="6734411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AB2665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autoriaiAts.PridetiAutoriu(laikinasvardas);</w:t>
      </w:r>
    </w:p>
    <w:p w14:paraId="090C5CD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A53548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9DF0C3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6CE3C0B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return</w:t>
      </w:r>
      <w:r w:rsidRPr="005C45B5">
        <w:rPr>
          <w:rFonts w:ascii="Courier New" w:hAnsi="Courier New" w:cs="Courier New"/>
          <w:color w:val="000000"/>
          <w:sz w:val="20"/>
          <w:lang w:val="en-GB" w:eastAsia="lt-LT"/>
        </w:rPr>
        <w:t xml:space="preserve"> klausimuskaicius;</w:t>
      </w:r>
    </w:p>
    <w:p w14:paraId="7866060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D02F01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74C0CA2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5FAE5A76" w14:textId="77777777" w:rsidR="005512FD" w:rsidRDefault="005C45B5" w:rsidP="005C45B5">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Autoriaus iš kiekvienos atstovybės, parašiusio daugiausia klausimų,</w:t>
      </w:r>
    </w:p>
    <w:p w14:paraId="23188F31" w14:textId="148336CA"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lastRenderedPageBreak/>
        <w:t xml:space="preserve">        </w:t>
      </w:r>
      <w:r w:rsidR="005C45B5" w:rsidRPr="005C45B5">
        <w:rPr>
          <w:rFonts w:ascii="Courier New" w:hAnsi="Courier New" w:cs="Courier New"/>
          <w:color w:val="008000"/>
          <w:sz w:val="20"/>
          <w:lang w:val="en-GB" w:eastAsia="lt-LT"/>
        </w:rPr>
        <w:t>vardo ir klausimų kiekio išvedimas</w:t>
      </w:r>
    </w:p>
    <w:p w14:paraId="003A0DD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4E32A09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atstovybes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Atsovybės</w:t>
      </w:r>
      <w:r w:rsidRPr="005C45B5">
        <w:rPr>
          <w:rFonts w:ascii="Courier New" w:hAnsi="Courier New" w:cs="Courier New"/>
          <w:color w:val="808080"/>
          <w:sz w:val="20"/>
          <w:lang w:val="en-GB" w:eastAsia="lt-LT"/>
        </w:rPr>
        <w:t>&lt;/param&gt;</w:t>
      </w:r>
    </w:p>
    <w:p w14:paraId="0746A6E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autoriaiAts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Autoriai atskirai</w:t>
      </w:r>
      <w:r w:rsidRPr="005C45B5">
        <w:rPr>
          <w:rFonts w:ascii="Courier New" w:hAnsi="Courier New" w:cs="Courier New"/>
          <w:color w:val="808080"/>
          <w:sz w:val="20"/>
          <w:lang w:val="en-GB" w:eastAsia="lt-LT"/>
        </w:rPr>
        <w:t>&lt;/param&gt;</w:t>
      </w:r>
    </w:p>
    <w:p w14:paraId="3C7CE38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atstovybiuKiekis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Atstovybių kiekis</w:t>
      </w:r>
      <w:r w:rsidRPr="005C45B5">
        <w:rPr>
          <w:rFonts w:ascii="Courier New" w:hAnsi="Courier New" w:cs="Courier New"/>
          <w:color w:val="808080"/>
          <w:sz w:val="20"/>
          <w:lang w:val="en-GB" w:eastAsia="lt-LT"/>
        </w:rPr>
        <w:t>&lt;/param&gt;</w:t>
      </w:r>
    </w:p>
    <w:p w14:paraId="1F8E5B4F"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void</w:t>
      </w:r>
      <w:r w:rsidRPr="005C45B5">
        <w:rPr>
          <w:rFonts w:ascii="Courier New" w:hAnsi="Courier New" w:cs="Courier New"/>
          <w:color w:val="000000"/>
          <w:sz w:val="20"/>
          <w:lang w:val="en-GB" w:eastAsia="lt-LT"/>
        </w:rPr>
        <w:t xml:space="preserve"> DaugiausiaiKlausimuAtstovybeseIsvedimas(Atstovybe[]</w:t>
      </w:r>
    </w:p>
    <w:p w14:paraId="1E325B96" w14:textId="62A740C1"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atstovybes, DaugiausiaKlausimuAtskirai autoriaiAts, </w:t>
      </w:r>
      <w:r w:rsidR="005C45B5" w:rsidRPr="005C45B5">
        <w:rPr>
          <w:rFonts w:ascii="Courier New" w:hAnsi="Courier New" w:cs="Courier New"/>
          <w:color w:val="0000FF"/>
          <w:sz w:val="20"/>
          <w:lang w:val="en-GB" w:eastAsia="lt-LT"/>
        </w:rPr>
        <w:t>int</w:t>
      </w:r>
      <w:r w:rsidR="005C45B5" w:rsidRPr="005C45B5">
        <w:rPr>
          <w:rFonts w:ascii="Courier New" w:hAnsi="Courier New" w:cs="Courier New"/>
          <w:color w:val="000000"/>
          <w:sz w:val="20"/>
          <w:lang w:val="en-GB" w:eastAsia="lt-LT"/>
        </w:rPr>
        <w:t xml:space="preserve"> atstovybiuKiekis)</w:t>
      </w:r>
    </w:p>
    <w:p w14:paraId="0CF0484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911D43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 = 0; i &lt; atstovybiuKiekis; i++)</w:t>
      </w:r>
    </w:p>
    <w:p w14:paraId="3C07F91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FCAC9AB" w14:textId="77777777" w:rsidR="005512FD" w:rsidRDefault="005C45B5" w:rsidP="005C45B5">
      <w:pPr>
        <w:autoSpaceDE w:val="0"/>
        <w:autoSpaceDN w:val="0"/>
        <w:adjustRightInd w:val="0"/>
        <w:ind w:firstLine="0"/>
        <w:jc w:val="left"/>
        <w:rPr>
          <w:rFonts w:ascii="Courier New" w:hAnsi="Courier New" w:cs="Courier New"/>
          <w:color w:val="A31515"/>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A31515"/>
          <w:sz w:val="20"/>
          <w:lang w:val="en-GB" w:eastAsia="lt-LT"/>
        </w:rPr>
        <w:t>"Didziausias užduotų klausimų kiekis iš vieno</w:t>
      </w:r>
    </w:p>
    <w:p w14:paraId="18EB7B10" w14:textId="7697A4A1"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A31515"/>
          <w:sz w:val="20"/>
          <w:lang w:val="en-GB" w:eastAsia="lt-LT"/>
        </w:rPr>
        <w:t xml:space="preserve">               </w:t>
      </w:r>
      <w:r w:rsidR="005C45B5" w:rsidRPr="005C45B5">
        <w:rPr>
          <w:rFonts w:ascii="Courier New" w:hAnsi="Courier New" w:cs="Courier New"/>
          <w:color w:val="A31515"/>
          <w:sz w:val="20"/>
          <w:lang w:val="en-GB" w:eastAsia="lt-LT"/>
        </w:rPr>
        <w:t xml:space="preserve"> žmogaus {0} atstovybėje yra {1}"</w:t>
      </w:r>
      <w:r w:rsidR="005C45B5" w:rsidRPr="005C45B5">
        <w:rPr>
          <w:rFonts w:ascii="Courier New" w:hAnsi="Courier New" w:cs="Courier New"/>
          <w:color w:val="000000"/>
          <w:sz w:val="20"/>
          <w:lang w:val="en-GB" w:eastAsia="lt-LT"/>
        </w:rPr>
        <w:t>, atstovybes[i].AtstovybesPav,</w:t>
      </w:r>
    </w:p>
    <w:p w14:paraId="1CDCE5E3" w14:textId="380C69A0"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DaugiausiaiKlausimuAtstovybese(atstovybes[i], autoriaiAts));</w:t>
      </w:r>
    </w:p>
    <w:p w14:paraId="616BFD7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06E7D3C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A31515"/>
          <w:sz w:val="20"/>
          <w:lang w:val="en-GB" w:eastAsia="lt-LT"/>
        </w:rPr>
        <w:t>"Klausimus uždavė: "</w:t>
      </w:r>
      <w:r w:rsidRPr="005C45B5">
        <w:rPr>
          <w:rFonts w:ascii="Courier New" w:hAnsi="Courier New" w:cs="Courier New"/>
          <w:color w:val="000000"/>
          <w:sz w:val="20"/>
          <w:lang w:val="en-GB" w:eastAsia="lt-LT"/>
        </w:rPr>
        <w:t>);</w:t>
      </w:r>
    </w:p>
    <w:p w14:paraId="06B4B52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 26));</w:t>
      </w:r>
    </w:p>
    <w:p w14:paraId="5D95E7D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5AECF58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j = 0; j &lt; autoriaiAts.AutoriuKiekis; j++)</w:t>
      </w:r>
    </w:p>
    <w:p w14:paraId="4F95347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A17D3B3"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A31515"/>
          <w:sz w:val="20"/>
          <w:lang w:val="en-GB" w:eastAsia="lt-LT"/>
        </w:rPr>
        <w:t>"| {0, -22} |"</w:t>
      </w:r>
      <w:r w:rsidRPr="005C45B5">
        <w:rPr>
          <w:rFonts w:ascii="Courier New" w:hAnsi="Courier New" w:cs="Courier New"/>
          <w:color w:val="000000"/>
          <w:sz w:val="20"/>
          <w:lang w:val="en-GB" w:eastAsia="lt-LT"/>
        </w:rPr>
        <w:t>,</w:t>
      </w:r>
    </w:p>
    <w:p w14:paraId="2A0B421B" w14:textId="7CC2717E" w:rsidR="005C45B5" w:rsidRPr="005C45B5" w:rsidRDefault="00F122E7" w:rsidP="00F122E7">
      <w:pPr>
        <w:autoSpaceDE w:val="0"/>
        <w:autoSpaceDN w:val="0"/>
        <w:adjustRightInd w:val="0"/>
        <w:ind w:left="144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autoriaiAts.GautiAutoriu(j));</w:t>
      </w:r>
    </w:p>
    <w:p w14:paraId="0CF3BD1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DAA909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137A049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 26));</w:t>
      </w:r>
    </w:p>
    <w:p w14:paraId="4B0FDC5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p>
    <w:p w14:paraId="3A85DA1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6B070A2" w14:textId="6A3AB840"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6F07584" w14:textId="6E5F84D9"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808080"/>
          <w:sz w:val="20"/>
          <w:lang w:val="en-GB" w:eastAsia="lt-LT"/>
        </w:rPr>
        <w:t xml:space="preserve">        </w:t>
      </w:r>
      <w:r w:rsidR="005C45B5" w:rsidRPr="005C45B5">
        <w:rPr>
          <w:rFonts w:ascii="Courier New" w:hAnsi="Courier New" w:cs="Courier New"/>
          <w:color w:val="808080"/>
          <w:sz w:val="20"/>
          <w:lang w:val="en-GB" w:eastAsia="lt-LT"/>
        </w:rPr>
        <w:t>///</w:t>
      </w:r>
      <w:r w:rsidR="005C45B5" w:rsidRPr="005C45B5">
        <w:rPr>
          <w:rFonts w:ascii="Courier New" w:hAnsi="Courier New" w:cs="Courier New"/>
          <w:color w:val="008000"/>
          <w:sz w:val="20"/>
          <w:lang w:val="en-GB" w:eastAsia="lt-LT"/>
        </w:rPr>
        <w:t xml:space="preserve"> </w:t>
      </w:r>
      <w:r w:rsidR="005C45B5" w:rsidRPr="005C45B5">
        <w:rPr>
          <w:rFonts w:ascii="Courier New" w:hAnsi="Courier New" w:cs="Courier New"/>
          <w:color w:val="808080"/>
          <w:sz w:val="20"/>
          <w:lang w:val="en-GB" w:eastAsia="lt-LT"/>
        </w:rPr>
        <w:t>&lt;summary&gt;</w:t>
      </w:r>
    </w:p>
    <w:p w14:paraId="11D9182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Metodas, surandantis kiek daugiausiai muzikinių klausimų buvo uždutoa</w:t>
      </w:r>
    </w:p>
    <w:p w14:paraId="508069C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696700C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atstovybes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Atstovybės</w:t>
      </w:r>
      <w:r w:rsidRPr="005C45B5">
        <w:rPr>
          <w:rFonts w:ascii="Courier New" w:hAnsi="Courier New" w:cs="Courier New"/>
          <w:color w:val="808080"/>
          <w:sz w:val="20"/>
          <w:lang w:val="en-GB" w:eastAsia="lt-LT"/>
        </w:rPr>
        <w:t>&lt;/param&gt;</w:t>
      </w:r>
    </w:p>
    <w:p w14:paraId="2F9604C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autoriaiAts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Autoriai atskirai</w:t>
      </w:r>
      <w:r w:rsidRPr="005C45B5">
        <w:rPr>
          <w:rFonts w:ascii="Courier New" w:hAnsi="Courier New" w:cs="Courier New"/>
          <w:color w:val="808080"/>
          <w:sz w:val="20"/>
          <w:lang w:val="en-GB" w:eastAsia="lt-LT"/>
        </w:rPr>
        <w:t>&lt;/param&gt;</w:t>
      </w:r>
    </w:p>
    <w:p w14:paraId="2941ED0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&lt;returns&gt;&lt;/returns&gt;</w:t>
      </w:r>
    </w:p>
    <w:p w14:paraId="7F496DAB"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DaugiausiaiMuzikiniuKlausimuAtstovybese(Atstovybe atstovybe,</w:t>
      </w:r>
    </w:p>
    <w:p w14:paraId="612F2239" w14:textId="26B991B1"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w:t>
      </w: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DaugiausiaKlausimuAtskirai autoriaiAts)</w:t>
      </w:r>
    </w:p>
    <w:p w14:paraId="6840C82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84AC1F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klausimuskaicius = 0;</w:t>
      </w:r>
    </w:p>
    <w:p w14:paraId="070076C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laikinasklausimuskaicius;</w:t>
      </w:r>
    </w:p>
    <w:p w14:paraId="37DA6E4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 xml:space="preserve"> (atstovybe.MuzikiniaiKlausimai.Kiekis == 0)</w:t>
      </w:r>
    </w:p>
    <w:p w14:paraId="51C5E23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F84A0A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klausimuskaicius = 0;</w:t>
      </w:r>
    </w:p>
    <w:p w14:paraId="0E1377B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BE3790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else</w:t>
      </w:r>
    </w:p>
    <w:p w14:paraId="00A7A09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36EFD24"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laikinasvardas =</w:t>
      </w:r>
    </w:p>
    <w:p w14:paraId="39C8BBE3" w14:textId="5A8BD886"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atstovybe.MuzikiniaiKlausimai.GautiKlausima(0).Autorius;</w:t>
      </w:r>
    </w:p>
    <w:p w14:paraId="64DCD70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0732B5A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 = 0; i &lt; atstovybe.MuzikiniaiKlausimai.Kiekis; i++)</w:t>
      </w:r>
    </w:p>
    <w:p w14:paraId="3F6FE71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81FE8F2"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laikinasvardas = </w:t>
      </w:r>
    </w:p>
    <w:p w14:paraId="430231C1" w14:textId="3F28F323"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atstovybe.MuzikiniaiKlausimai.GautiKlausima(i).Autorius;</w:t>
      </w:r>
    </w:p>
    <w:p w14:paraId="463B9A5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laikinasklausimuskaicius = 1;</w:t>
      </w:r>
    </w:p>
    <w:p w14:paraId="779DFF8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4187889A"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j = i + 1; j &lt; atstovybe.MuzikiniaiKlausimai.Kiekis;</w:t>
      </w:r>
    </w:p>
    <w:p w14:paraId="036005A2" w14:textId="3FB43D79"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j++)</w:t>
      </w:r>
    </w:p>
    <w:p w14:paraId="15C4BE7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8D96529" w14:textId="2D417C49" w:rsidR="00F122E7" w:rsidRDefault="005C45B5" w:rsidP="005C45B5">
      <w:pPr>
        <w:autoSpaceDE w:val="0"/>
        <w:autoSpaceDN w:val="0"/>
        <w:adjustRightInd w:val="0"/>
        <w:ind w:firstLine="0"/>
        <w:jc w:val="left"/>
        <w:rPr>
          <w:rFonts w:ascii="Courier New" w:hAnsi="Courier New" w:cs="Courier New"/>
          <w:color w:val="0000FF"/>
          <w:sz w:val="20"/>
          <w:lang w:val="en-GB" w:eastAsia="lt-LT"/>
        </w:rPr>
      </w:pPr>
      <w:r w:rsidRPr="005C45B5">
        <w:rPr>
          <w:rFonts w:ascii="Courier New" w:hAnsi="Courier New" w:cs="Courier New"/>
          <w:color w:val="000000"/>
          <w:sz w:val="20"/>
          <w:lang w:val="en-GB" w:eastAsia="lt-LT"/>
        </w:rPr>
        <w:t xml:space="preserve">                        </w:t>
      </w:r>
      <w:r w:rsidR="00F122E7" w:rsidRPr="005C45B5">
        <w:rPr>
          <w:rFonts w:ascii="Courier New" w:hAnsi="Courier New" w:cs="Courier New"/>
          <w:color w:val="0000FF"/>
          <w:sz w:val="20"/>
          <w:lang w:val="en-GB" w:eastAsia="lt-LT"/>
        </w:rPr>
        <w:t>I</w:t>
      </w:r>
      <w:r w:rsidRPr="005C45B5">
        <w:rPr>
          <w:rFonts w:ascii="Courier New" w:hAnsi="Courier New" w:cs="Courier New"/>
          <w:color w:val="0000FF"/>
          <w:sz w:val="20"/>
          <w:lang w:val="en-GB" w:eastAsia="lt-LT"/>
        </w:rPr>
        <w:t>f</w:t>
      </w:r>
    </w:p>
    <w:p w14:paraId="2F205A2A" w14:textId="77777777" w:rsidR="00F122E7"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(atstovybe.MuzikiniaiKlausimai.GautiKlausima(j).Autorius </w:t>
      </w:r>
    </w:p>
    <w:p w14:paraId="37CABD6F" w14:textId="1EA62D6D"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laikinasvardas)</w:t>
      </w:r>
    </w:p>
    <w:p w14:paraId="77D210A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laikinasklausimuskaicius++;</w:t>
      </w:r>
    </w:p>
    <w:p w14:paraId="50D4F15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43C66D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6C40EDD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 xml:space="preserve"> (laikinasklausimuskaicius &gt; klausimuskaicius)</w:t>
      </w:r>
    </w:p>
    <w:p w14:paraId="11F208E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D4B989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klausimuskaicius = laikinasklausimuskaicius;</w:t>
      </w:r>
    </w:p>
    <w:p w14:paraId="2829FEE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6E2484C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lastRenderedPageBreak/>
        <w:t xml:space="preserve">                        autoriaiAts.IstrintiAutorius();</w:t>
      </w:r>
    </w:p>
    <w:p w14:paraId="0A07EF7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autoriaiAts.PridetiAutoriu(laikinasvardas);</w:t>
      </w:r>
    </w:p>
    <w:p w14:paraId="6D79677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582260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16F7A0D4"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 xml:space="preserve"> (laikinasklausimuskaicius == klausimuskaicius &amp;&amp;</w:t>
      </w:r>
    </w:p>
    <w:p w14:paraId="4CF9BB93" w14:textId="646D97FD"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!autoriaiAts.Autoriai.Contains(laikinasvardas))</w:t>
      </w:r>
    </w:p>
    <w:p w14:paraId="239DD8D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9953D5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autoriaiAts.PridetiAutoriu(laikinasvardas);</w:t>
      </w:r>
    </w:p>
    <w:p w14:paraId="6D5E64F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954C42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3F502D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97A348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303D79F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return</w:t>
      </w:r>
      <w:r w:rsidRPr="005C45B5">
        <w:rPr>
          <w:rFonts w:ascii="Courier New" w:hAnsi="Courier New" w:cs="Courier New"/>
          <w:color w:val="000000"/>
          <w:sz w:val="20"/>
          <w:lang w:val="en-GB" w:eastAsia="lt-LT"/>
        </w:rPr>
        <w:t xml:space="preserve"> klausimuskaicius;</w:t>
      </w:r>
    </w:p>
    <w:p w14:paraId="417C62D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BE91D8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191EF08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52FE4A2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006E9AB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Autorių, kurie uždavė daugiausiai muzikinių klausimų, išvedimas</w:t>
      </w:r>
    </w:p>
    <w:p w14:paraId="2E3270A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6019123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atstovybes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Atstovybės</w:t>
      </w:r>
      <w:r w:rsidRPr="005C45B5">
        <w:rPr>
          <w:rFonts w:ascii="Courier New" w:hAnsi="Courier New" w:cs="Courier New"/>
          <w:color w:val="808080"/>
          <w:sz w:val="20"/>
          <w:lang w:val="en-GB" w:eastAsia="lt-LT"/>
        </w:rPr>
        <w:t>&lt;/param&gt;</w:t>
      </w:r>
    </w:p>
    <w:p w14:paraId="3CDC688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autoriaiAts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Autoriai atskirai</w:t>
      </w:r>
      <w:r w:rsidRPr="005C45B5">
        <w:rPr>
          <w:rFonts w:ascii="Courier New" w:hAnsi="Courier New" w:cs="Courier New"/>
          <w:color w:val="808080"/>
          <w:sz w:val="20"/>
          <w:lang w:val="en-GB" w:eastAsia="lt-LT"/>
        </w:rPr>
        <w:t>&lt;/param&gt;</w:t>
      </w:r>
    </w:p>
    <w:p w14:paraId="6EA339D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atstovybiuKiekis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Atsovybių kiekis</w:t>
      </w:r>
      <w:r w:rsidRPr="005C45B5">
        <w:rPr>
          <w:rFonts w:ascii="Courier New" w:hAnsi="Courier New" w:cs="Courier New"/>
          <w:color w:val="808080"/>
          <w:sz w:val="20"/>
          <w:lang w:val="en-GB" w:eastAsia="lt-LT"/>
        </w:rPr>
        <w:t>&lt;/param&gt;</w:t>
      </w:r>
    </w:p>
    <w:p w14:paraId="731E25E2"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void</w:t>
      </w:r>
      <w:r w:rsidRPr="005C45B5">
        <w:rPr>
          <w:rFonts w:ascii="Courier New" w:hAnsi="Courier New" w:cs="Courier New"/>
          <w:color w:val="000000"/>
          <w:sz w:val="20"/>
          <w:lang w:val="en-GB" w:eastAsia="lt-LT"/>
        </w:rPr>
        <w:t xml:space="preserve"> DaugiausiaiMuzikiniuKlausimuAtstovybeseIsvedimas(Atstovybe[]</w:t>
      </w:r>
    </w:p>
    <w:p w14:paraId="06EFDB49" w14:textId="0212868A"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atstovybes, DaugiausiaKlausimuAtskirai autoriaiAts, </w:t>
      </w:r>
      <w:r w:rsidR="005C45B5" w:rsidRPr="005C45B5">
        <w:rPr>
          <w:rFonts w:ascii="Courier New" w:hAnsi="Courier New" w:cs="Courier New"/>
          <w:color w:val="0000FF"/>
          <w:sz w:val="20"/>
          <w:lang w:val="en-GB" w:eastAsia="lt-LT"/>
        </w:rPr>
        <w:t>int</w:t>
      </w:r>
      <w:r w:rsidR="005C45B5" w:rsidRPr="005C45B5">
        <w:rPr>
          <w:rFonts w:ascii="Courier New" w:hAnsi="Courier New" w:cs="Courier New"/>
          <w:color w:val="000000"/>
          <w:sz w:val="20"/>
          <w:lang w:val="en-GB" w:eastAsia="lt-LT"/>
        </w:rPr>
        <w:t xml:space="preserve"> atstovybiuKiekis)</w:t>
      </w:r>
    </w:p>
    <w:p w14:paraId="3ABC26B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F25C78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 = 0; i &lt; atstovybiuKiekis; i++)</w:t>
      </w:r>
    </w:p>
    <w:p w14:paraId="4764040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268A23E" w14:textId="6D4D66CF" w:rsidR="00F122E7" w:rsidRDefault="005C45B5" w:rsidP="005C45B5">
      <w:pPr>
        <w:autoSpaceDE w:val="0"/>
        <w:autoSpaceDN w:val="0"/>
        <w:adjustRightInd w:val="0"/>
        <w:ind w:firstLine="0"/>
        <w:jc w:val="left"/>
        <w:rPr>
          <w:rFonts w:ascii="Courier New" w:hAnsi="Courier New" w:cs="Courier New"/>
          <w:color w:val="A31515"/>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A31515"/>
          <w:sz w:val="20"/>
          <w:lang w:val="en-GB" w:eastAsia="lt-LT"/>
        </w:rPr>
        <w:t xml:space="preserve">"Didziausias užduotų muzikinių klausimų </w:t>
      </w:r>
      <w:r w:rsidR="00F122E7">
        <w:rPr>
          <w:rFonts w:ascii="Courier New" w:hAnsi="Courier New" w:cs="Courier New"/>
          <w:color w:val="A31515"/>
          <w:sz w:val="20"/>
          <w:lang w:val="en-GB" w:eastAsia="lt-LT"/>
        </w:rPr>
        <w:t>kiekies</w:t>
      </w:r>
    </w:p>
    <w:p w14:paraId="1DF8C9BB" w14:textId="77777777" w:rsidR="00F122E7"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A31515"/>
          <w:sz w:val="20"/>
          <w:lang w:val="en-GB" w:eastAsia="lt-LT"/>
        </w:rPr>
        <w:t xml:space="preserve">               </w:t>
      </w:r>
      <w:r w:rsidR="005C45B5" w:rsidRPr="005C45B5">
        <w:rPr>
          <w:rFonts w:ascii="Courier New" w:hAnsi="Courier New" w:cs="Courier New"/>
          <w:color w:val="A31515"/>
          <w:sz w:val="20"/>
          <w:lang w:val="en-GB" w:eastAsia="lt-LT"/>
        </w:rPr>
        <w:t xml:space="preserve"> iš vieno žmogaus {0} atstovybėje yra {1}"</w:t>
      </w:r>
      <w:r w:rsidR="005C45B5" w:rsidRPr="005C45B5">
        <w:rPr>
          <w:rFonts w:ascii="Courier New" w:hAnsi="Courier New" w:cs="Courier New"/>
          <w:color w:val="000000"/>
          <w:sz w:val="20"/>
          <w:lang w:val="en-GB" w:eastAsia="lt-LT"/>
        </w:rPr>
        <w:t xml:space="preserve">, </w:t>
      </w:r>
    </w:p>
    <w:p w14:paraId="63C44655" w14:textId="17FF7055" w:rsidR="00F122E7"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atstovybes[i].AtstovybesPav</w:t>
      </w:r>
      <w:r>
        <w:rPr>
          <w:rFonts w:ascii="Courier New" w:hAnsi="Courier New" w:cs="Courier New"/>
          <w:color w:val="000000"/>
          <w:sz w:val="20"/>
          <w:lang w:val="en-GB" w:eastAsia="lt-LT"/>
        </w:rPr>
        <w:t>,</w:t>
      </w:r>
    </w:p>
    <w:p w14:paraId="23DC47E3" w14:textId="1C22AD0F" w:rsidR="00F122E7" w:rsidRDefault="00F122E7" w:rsidP="00F122E7">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DaugiausiaiMuzikiniuKlausimuAtstovybese(atstovybes[i], </w:t>
      </w:r>
    </w:p>
    <w:p w14:paraId="54D4915D" w14:textId="45748764" w:rsidR="005C45B5" w:rsidRDefault="00F122E7" w:rsidP="00F122E7">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autoriaiAts));</w:t>
      </w:r>
    </w:p>
    <w:p w14:paraId="35F65A45" w14:textId="77777777" w:rsidR="00F122E7"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p>
    <w:p w14:paraId="79D9926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61A0E352"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 xml:space="preserve"> (DaugiausiaiMuzikiniuKlausimuAtstovybese(atstovybes[i],</w:t>
      </w:r>
    </w:p>
    <w:p w14:paraId="2AD319D2" w14:textId="2E0A2C69"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autoriaiAts) == 0)</w:t>
      </w:r>
    </w:p>
    <w:p w14:paraId="7F92460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EE36574" w14:textId="77777777" w:rsidR="00F122E7" w:rsidRDefault="005C45B5" w:rsidP="005C45B5">
      <w:pPr>
        <w:autoSpaceDE w:val="0"/>
        <w:autoSpaceDN w:val="0"/>
        <w:adjustRightInd w:val="0"/>
        <w:ind w:firstLine="0"/>
        <w:jc w:val="left"/>
        <w:rPr>
          <w:rFonts w:ascii="Courier New" w:hAnsi="Courier New" w:cs="Courier New"/>
          <w:color w:val="A31515"/>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A31515"/>
          <w:sz w:val="20"/>
          <w:lang w:val="en-GB" w:eastAsia="lt-LT"/>
        </w:rPr>
        <w:t xml:space="preserve">"Šioje atstovybėje muzikinių klausimų </w:t>
      </w:r>
    </w:p>
    <w:p w14:paraId="2994A7D3" w14:textId="38365BB0"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A31515"/>
          <w:sz w:val="20"/>
          <w:lang w:val="en-GB" w:eastAsia="lt-LT"/>
        </w:rPr>
        <w:t xml:space="preserve">                    </w:t>
      </w:r>
      <w:r w:rsidR="005C45B5" w:rsidRPr="005C45B5">
        <w:rPr>
          <w:rFonts w:ascii="Courier New" w:hAnsi="Courier New" w:cs="Courier New"/>
          <w:color w:val="A31515"/>
          <w:sz w:val="20"/>
          <w:lang w:val="en-GB" w:eastAsia="lt-LT"/>
        </w:rPr>
        <w:t>nėra"</w:t>
      </w:r>
      <w:r w:rsidR="005C45B5" w:rsidRPr="005C45B5">
        <w:rPr>
          <w:rFonts w:ascii="Courier New" w:hAnsi="Courier New" w:cs="Courier New"/>
          <w:color w:val="000000"/>
          <w:sz w:val="20"/>
          <w:lang w:val="en-GB" w:eastAsia="lt-LT"/>
        </w:rPr>
        <w:t>);</w:t>
      </w:r>
    </w:p>
    <w:p w14:paraId="46F70F1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F0B8DA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else</w:t>
      </w:r>
    </w:p>
    <w:p w14:paraId="4944EE8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48025E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A31515"/>
          <w:sz w:val="20"/>
          <w:lang w:val="en-GB" w:eastAsia="lt-LT"/>
        </w:rPr>
        <w:t>"Klausimus uždavė: "</w:t>
      </w:r>
      <w:r w:rsidRPr="005C45B5">
        <w:rPr>
          <w:rFonts w:ascii="Courier New" w:hAnsi="Courier New" w:cs="Courier New"/>
          <w:color w:val="000000"/>
          <w:sz w:val="20"/>
          <w:lang w:val="en-GB" w:eastAsia="lt-LT"/>
        </w:rPr>
        <w:t>);</w:t>
      </w:r>
    </w:p>
    <w:p w14:paraId="733B263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 26));</w:t>
      </w:r>
    </w:p>
    <w:p w14:paraId="3F35422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7938957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j = 0; j &lt; autoriaiAts.AutoriuKiekis; j++)</w:t>
      </w:r>
    </w:p>
    <w:p w14:paraId="0ACB876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51E5C0E"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A31515"/>
          <w:sz w:val="20"/>
          <w:lang w:val="en-GB" w:eastAsia="lt-LT"/>
        </w:rPr>
        <w:t>"| {0, -22} |"</w:t>
      </w:r>
      <w:r w:rsidRPr="005C45B5">
        <w:rPr>
          <w:rFonts w:ascii="Courier New" w:hAnsi="Courier New" w:cs="Courier New"/>
          <w:color w:val="000000"/>
          <w:sz w:val="20"/>
          <w:lang w:val="en-GB" w:eastAsia="lt-LT"/>
        </w:rPr>
        <w:t>,</w:t>
      </w:r>
    </w:p>
    <w:p w14:paraId="3D16F7E7" w14:textId="00935DED"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autoriaiAts.GautiAutoriu(j));</w:t>
      </w:r>
    </w:p>
    <w:p w14:paraId="35311F3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886CFE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6E2ABB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0E3047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002F39C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 26));</w:t>
      </w:r>
    </w:p>
    <w:p w14:paraId="2EC8340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p>
    <w:p w14:paraId="5180B4E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51A7F6C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9BB5A78" w14:textId="74D54053"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4DA487B" w14:textId="52A85703"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808080"/>
          <w:sz w:val="20"/>
          <w:lang w:val="en-GB" w:eastAsia="lt-LT"/>
        </w:rPr>
        <w:t xml:space="preserve">        </w:t>
      </w:r>
      <w:r w:rsidR="005C45B5" w:rsidRPr="005C45B5">
        <w:rPr>
          <w:rFonts w:ascii="Courier New" w:hAnsi="Courier New" w:cs="Courier New"/>
          <w:color w:val="808080"/>
          <w:sz w:val="20"/>
          <w:lang w:val="en-GB" w:eastAsia="lt-LT"/>
        </w:rPr>
        <w:t>///</w:t>
      </w:r>
      <w:r w:rsidR="005C45B5" w:rsidRPr="005C45B5">
        <w:rPr>
          <w:rFonts w:ascii="Courier New" w:hAnsi="Courier New" w:cs="Courier New"/>
          <w:color w:val="008000"/>
          <w:sz w:val="20"/>
          <w:lang w:val="en-GB" w:eastAsia="lt-LT"/>
        </w:rPr>
        <w:t xml:space="preserve"> </w:t>
      </w:r>
      <w:r w:rsidR="005C45B5" w:rsidRPr="005C45B5">
        <w:rPr>
          <w:rFonts w:ascii="Courier New" w:hAnsi="Courier New" w:cs="Courier New"/>
          <w:color w:val="808080"/>
          <w:sz w:val="20"/>
          <w:lang w:val="en-GB" w:eastAsia="lt-LT"/>
        </w:rPr>
        <w:t>&lt;summary&gt;</w:t>
      </w:r>
    </w:p>
    <w:p w14:paraId="751B84D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Metodas, surandantis visus klausimus</w:t>
      </w:r>
    </w:p>
    <w:p w14:paraId="3BC3937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58FCAC4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atstovybes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Atstovybės</w:t>
      </w:r>
      <w:r w:rsidRPr="005C45B5">
        <w:rPr>
          <w:rFonts w:ascii="Courier New" w:hAnsi="Courier New" w:cs="Courier New"/>
          <w:color w:val="808080"/>
          <w:sz w:val="20"/>
          <w:lang w:val="en-GB" w:eastAsia="lt-LT"/>
        </w:rPr>
        <w:t>&lt;/param&gt;</w:t>
      </w:r>
    </w:p>
    <w:p w14:paraId="7069B8D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atstovybiuKiekis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Atstovybių kiekis</w:t>
      </w:r>
      <w:r w:rsidRPr="005C45B5">
        <w:rPr>
          <w:rFonts w:ascii="Courier New" w:hAnsi="Courier New" w:cs="Courier New"/>
          <w:color w:val="808080"/>
          <w:sz w:val="20"/>
          <w:lang w:val="en-GB" w:eastAsia="lt-LT"/>
        </w:rPr>
        <w:t>&lt;/param&gt;</w:t>
      </w:r>
    </w:p>
    <w:p w14:paraId="22E41D6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&lt;returns&gt;</w:t>
      </w:r>
      <w:r w:rsidRPr="005C45B5">
        <w:rPr>
          <w:rFonts w:ascii="Courier New" w:hAnsi="Courier New" w:cs="Courier New"/>
          <w:color w:val="008000"/>
          <w:sz w:val="20"/>
          <w:lang w:val="en-GB" w:eastAsia="lt-LT"/>
        </w:rPr>
        <w:t>Visų klausimų sąrašas</w:t>
      </w:r>
      <w:r w:rsidRPr="005C45B5">
        <w:rPr>
          <w:rFonts w:ascii="Courier New" w:hAnsi="Courier New" w:cs="Courier New"/>
          <w:color w:val="808080"/>
          <w:sz w:val="20"/>
          <w:lang w:val="en-GB" w:eastAsia="lt-LT"/>
        </w:rPr>
        <w:t>&lt;/returns&gt;</w:t>
      </w:r>
    </w:p>
    <w:p w14:paraId="02944608"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KlausimuKonteineris VisiParasytiKlausimai(Atstovybe[] atstovybes, </w:t>
      </w:r>
    </w:p>
    <w:p w14:paraId="24485BB9" w14:textId="4634C453"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FF"/>
          <w:sz w:val="20"/>
          <w:lang w:val="en-GB" w:eastAsia="lt-LT"/>
        </w:rPr>
        <w:t xml:space="preserve">        </w:t>
      </w:r>
      <w:r w:rsidR="005C45B5" w:rsidRPr="005C45B5">
        <w:rPr>
          <w:rFonts w:ascii="Courier New" w:hAnsi="Courier New" w:cs="Courier New"/>
          <w:color w:val="0000FF"/>
          <w:sz w:val="20"/>
          <w:lang w:val="en-GB" w:eastAsia="lt-LT"/>
        </w:rPr>
        <w:t>int</w:t>
      </w:r>
      <w:r w:rsidR="005C45B5" w:rsidRPr="005C45B5">
        <w:rPr>
          <w:rFonts w:ascii="Courier New" w:hAnsi="Courier New" w:cs="Courier New"/>
          <w:color w:val="000000"/>
          <w:sz w:val="20"/>
          <w:lang w:val="en-GB" w:eastAsia="lt-LT"/>
        </w:rPr>
        <w:t xml:space="preserve"> atstovybiuKiekis)</w:t>
      </w:r>
    </w:p>
    <w:p w14:paraId="06F38C3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lastRenderedPageBreak/>
        <w:t xml:space="preserve">        {</w:t>
      </w:r>
    </w:p>
    <w:p w14:paraId="4857FDA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KlausimuKonteineris visiParasytiKlausimai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KlausimuKonteineris();</w:t>
      </w:r>
    </w:p>
    <w:p w14:paraId="72AB461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Count = 0;</w:t>
      </w:r>
    </w:p>
    <w:p w14:paraId="2FAD9AD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 = 0; i &lt; atstovybiuKiekis; i++)</w:t>
      </w:r>
    </w:p>
    <w:p w14:paraId="32199E3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BD69C3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g = 0; g &lt; atstovybes[i].VisiKlausimai.Kiekis;g++)</w:t>
      </w:r>
    </w:p>
    <w:p w14:paraId="1333985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D68EBF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h = 0; h &lt; visiParasytiKlausimai.Kiekis; h++)</w:t>
      </w:r>
    </w:p>
    <w:p w14:paraId="7D316E2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0F1D4EA" w14:textId="66B34576"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(visiParasytiKlausimai.GautiKlausima(h).Equals</w:t>
      </w:r>
    </w:p>
    <w:p w14:paraId="6C5C6918" w14:textId="75EABD5F"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(atstovybes[i].VisiKlausimai.GautiKlausima(g)))</w:t>
      </w:r>
    </w:p>
    <w:p w14:paraId="3038B92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B22E0C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Count++;</w:t>
      </w:r>
    </w:p>
    <w:p w14:paraId="54154E0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05FAE1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1A7C8F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 xml:space="preserve"> (Count == 0)</w:t>
      </w:r>
    </w:p>
    <w:p w14:paraId="1CD535D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7D9E2EB"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00F122E7">
        <w:rPr>
          <w:rFonts w:ascii="Courier New" w:hAnsi="Courier New" w:cs="Courier New"/>
          <w:color w:val="000000"/>
          <w:sz w:val="20"/>
          <w:lang w:val="en-GB" w:eastAsia="lt-LT"/>
        </w:rPr>
        <w:t xml:space="preserve">  </w:t>
      </w:r>
      <w:r w:rsidRPr="005C45B5">
        <w:rPr>
          <w:rFonts w:ascii="Courier New" w:hAnsi="Courier New" w:cs="Courier New"/>
          <w:color w:val="000000"/>
          <w:sz w:val="20"/>
          <w:lang w:val="en-GB" w:eastAsia="lt-LT"/>
        </w:rPr>
        <w:t>visiParasytiKlausimai.PridetiKlausima</w:t>
      </w:r>
    </w:p>
    <w:p w14:paraId="3A7F8D51" w14:textId="3A01C43E" w:rsidR="005C45B5" w:rsidRPr="005C45B5" w:rsidRDefault="00F122E7" w:rsidP="00F122E7">
      <w:pPr>
        <w:autoSpaceDE w:val="0"/>
        <w:autoSpaceDN w:val="0"/>
        <w:adjustRightInd w:val="0"/>
        <w:ind w:left="288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(atstovybes[i].VisiKlausimai.GautiKlausima(g));</w:t>
      </w:r>
    </w:p>
    <w:p w14:paraId="4A5D265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294CBE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Count = 0;</w:t>
      </w:r>
    </w:p>
    <w:p w14:paraId="515EE66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0BB0CD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2E93A4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return</w:t>
      </w:r>
      <w:r w:rsidRPr="005C45B5">
        <w:rPr>
          <w:rFonts w:ascii="Courier New" w:hAnsi="Courier New" w:cs="Courier New"/>
          <w:color w:val="000000"/>
          <w:sz w:val="20"/>
          <w:lang w:val="en-GB" w:eastAsia="lt-LT"/>
        </w:rPr>
        <w:t xml:space="preserve"> visiParasytiKlausimai;</w:t>
      </w:r>
    </w:p>
    <w:p w14:paraId="286D6DE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91E85B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2FCCA4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66E89E8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Visų klausimų spausdinimas faile</w:t>
      </w:r>
    </w:p>
    <w:p w14:paraId="05162C1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3EA509D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visiParasytiKlausimai</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Visi klausimai</w:t>
      </w:r>
      <w:r w:rsidRPr="005C45B5">
        <w:rPr>
          <w:rFonts w:ascii="Courier New" w:hAnsi="Courier New" w:cs="Courier New"/>
          <w:color w:val="808080"/>
          <w:sz w:val="20"/>
          <w:lang w:val="en-GB" w:eastAsia="lt-LT"/>
        </w:rPr>
        <w:t>&lt;/param&gt;</w:t>
      </w:r>
    </w:p>
    <w:p w14:paraId="4CEE837D"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void</w:t>
      </w:r>
      <w:r w:rsidRPr="005C45B5">
        <w:rPr>
          <w:rFonts w:ascii="Courier New" w:hAnsi="Courier New" w:cs="Courier New"/>
          <w:color w:val="000000"/>
          <w:sz w:val="20"/>
          <w:lang w:val="en-GB" w:eastAsia="lt-LT"/>
        </w:rPr>
        <w:t xml:space="preserve"> VisuKlausimuSpausdinimasFaile(KlausimuKonteineris</w:t>
      </w:r>
    </w:p>
    <w:p w14:paraId="5C76BD57" w14:textId="655CD2C5"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visiParasytiKlausimai)</w:t>
      </w:r>
    </w:p>
    <w:p w14:paraId="524A9CB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D3DCEC8"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(StreamWriter rasyti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StreamWriter</w:t>
      </w:r>
    </w:p>
    <w:p w14:paraId="136A8706" w14:textId="302B1BAD"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w:t>
      </w:r>
      <w:r w:rsidR="005C45B5" w:rsidRPr="005C45B5">
        <w:rPr>
          <w:rFonts w:ascii="Courier New" w:hAnsi="Courier New" w:cs="Courier New"/>
          <w:color w:val="800000"/>
          <w:sz w:val="20"/>
          <w:lang w:val="en-GB" w:eastAsia="lt-LT"/>
        </w:rPr>
        <w:t>@"../../Klausimai.csv"</w:t>
      </w:r>
      <w:r w:rsidR="005C45B5" w:rsidRPr="005C45B5">
        <w:rPr>
          <w:rFonts w:ascii="Courier New" w:hAnsi="Courier New" w:cs="Courier New"/>
          <w:color w:val="000000"/>
          <w:sz w:val="20"/>
          <w:lang w:val="en-GB" w:eastAsia="lt-LT"/>
        </w:rPr>
        <w:t xml:space="preserve">, </w:t>
      </w:r>
      <w:r>
        <w:rPr>
          <w:rFonts w:ascii="Courier New" w:hAnsi="Courier New" w:cs="Courier New"/>
          <w:color w:val="000000"/>
          <w:sz w:val="20"/>
          <w:lang w:val="en-GB" w:eastAsia="lt-LT"/>
        </w:rPr>
        <w:t xml:space="preserve">  </w:t>
      </w:r>
      <w:r w:rsidR="005C45B5" w:rsidRPr="005C45B5">
        <w:rPr>
          <w:rFonts w:ascii="Courier New" w:hAnsi="Courier New" w:cs="Courier New"/>
          <w:color w:val="0000FF"/>
          <w:sz w:val="20"/>
          <w:lang w:val="en-GB" w:eastAsia="lt-LT"/>
        </w:rPr>
        <w:t>false</w:t>
      </w:r>
      <w:r w:rsidR="005C45B5" w:rsidRPr="005C45B5">
        <w:rPr>
          <w:rFonts w:ascii="Courier New" w:hAnsi="Courier New" w:cs="Courier New"/>
          <w:color w:val="000000"/>
          <w:sz w:val="20"/>
          <w:lang w:val="en-GB" w:eastAsia="lt-LT"/>
        </w:rPr>
        <w:t>, Encoding.UTF8))</w:t>
      </w:r>
    </w:p>
    <w:p w14:paraId="150105D4" w14:textId="46963AB2"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C6CA551" w14:textId="1786DB01" w:rsidR="005669DB" w:rsidRPr="005669DB" w:rsidRDefault="005669DB" w:rsidP="005669DB">
      <w:pPr>
        <w:autoSpaceDE w:val="0"/>
        <w:autoSpaceDN w:val="0"/>
        <w:adjustRightInd w:val="0"/>
        <w:ind w:left="144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Pr="005669DB">
        <w:rPr>
          <w:rFonts w:ascii="Courier New" w:hAnsi="Courier New" w:cs="Courier New"/>
          <w:color w:val="000000"/>
          <w:sz w:val="20"/>
          <w:lang w:val="en-GB" w:eastAsia="lt-LT"/>
        </w:rPr>
        <w:t>rasyti.WriteLine(</w:t>
      </w:r>
      <w:r w:rsidRPr="005669DB">
        <w:rPr>
          <w:rFonts w:ascii="Courier New" w:hAnsi="Courier New" w:cs="Courier New"/>
          <w:color w:val="A31515"/>
          <w:sz w:val="20"/>
          <w:lang w:val="en-GB" w:eastAsia="lt-LT"/>
        </w:rPr>
        <w:t>"Klausimas, Tema, Sudėtingumas"</w:t>
      </w:r>
      <w:r w:rsidRPr="005669DB">
        <w:rPr>
          <w:rFonts w:ascii="Courier New" w:hAnsi="Courier New" w:cs="Courier New"/>
          <w:color w:val="000000"/>
          <w:sz w:val="20"/>
          <w:lang w:val="en-GB" w:eastAsia="lt-LT"/>
        </w:rPr>
        <w:t>);</w:t>
      </w:r>
    </w:p>
    <w:p w14:paraId="3F0ECF9F" w14:textId="77777777" w:rsidR="005669DB" w:rsidRPr="005669DB" w:rsidRDefault="005669DB" w:rsidP="005669DB">
      <w:pPr>
        <w:autoSpaceDE w:val="0"/>
        <w:autoSpaceDN w:val="0"/>
        <w:adjustRightInd w:val="0"/>
        <w:ind w:firstLine="0"/>
        <w:jc w:val="left"/>
        <w:rPr>
          <w:rFonts w:ascii="Courier New" w:hAnsi="Courier New" w:cs="Courier New"/>
          <w:color w:val="000000"/>
          <w:sz w:val="20"/>
          <w:lang w:val="en-GB" w:eastAsia="lt-LT"/>
        </w:rPr>
      </w:pPr>
      <w:r w:rsidRPr="005669DB">
        <w:rPr>
          <w:rFonts w:ascii="Courier New" w:hAnsi="Courier New" w:cs="Courier New"/>
          <w:color w:val="000000"/>
          <w:sz w:val="20"/>
          <w:lang w:val="en-GB" w:eastAsia="lt-LT"/>
        </w:rPr>
        <w:t xml:space="preserve">                rasyti.WriteLine(</w:t>
      </w:r>
      <w:r w:rsidRPr="005669DB">
        <w:rPr>
          <w:rFonts w:ascii="Courier New" w:hAnsi="Courier New" w:cs="Courier New"/>
          <w:color w:val="A31515"/>
          <w:sz w:val="20"/>
          <w:lang w:val="en-GB" w:eastAsia="lt-LT"/>
        </w:rPr>
        <w:t>""</w:t>
      </w:r>
      <w:r w:rsidRPr="005669DB">
        <w:rPr>
          <w:rFonts w:ascii="Courier New" w:hAnsi="Courier New" w:cs="Courier New"/>
          <w:color w:val="000000"/>
          <w:sz w:val="20"/>
          <w:lang w:val="en-GB" w:eastAsia="lt-LT"/>
        </w:rPr>
        <w:t>);</w:t>
      </w:r>
    </w:p>
    <w:p w14:paraId="363FCD45" w14:textId="77777777" w:rsidR="005669DB" w:rsidRPr="005669DB" w:rsidRDefault="005669DB" w:rsidP="005669DB">
      <w:pPr>
        <w:autoSpaceDE w:val="0"/>
        <w:autoSpaceDN w:val="0"/>
        <w:adjustRightInd w:val="0"/>
        <w:ind w:firstLine="0"/>
        <w:jc w:val="left"/>
        <w:rPr>
          <w:rFonts w:ascii="Courier New" w:hAnsi="Courier New" w:cs="Courier New"/>
          <w:color w:val="000000"/>
          <w:sz w:val="20"/>
          <w:lang w:val="en-GB" w:eastAsia="lt-LT"/>
        </w:rPr>
      </w:pPr>
      <w:r w:rsidRPr="005669DB">
        <w:rPr>
          <w:rFonts w:ascii="Courier New" w:hAnsi="Courier New" w:cs="Courier New"/>
          <w:color w:val="000000"/>
          <w:sz w:val="20"/>
          <w:lang w:val="en-GB" w:eastAsia="lt-LT"/>
        </w:rPr>
        <w:t xml:space="preserve">                </w:t>
      </w:r>
      <w:r w:rsidRPr="005669DB">
        <w:rPr>
          <w:rFonts w:ascii="Courier New" w:hAnsi="Courier New" w:cs="Courier New"/>
          <w:color w:val="0000FF"/>
          <w:sz w:val="20"/>
          <w:lang w:val="en-GB" w:eastAsia="lt-LT"/>
        </w:rPr>
        <w:t>for</w:t>
      </w:r>
      <w:r w:rsidRPr="005669DB">
        <w:rPr>
          <w:rFonts w:ascii="Courier New" w:hAnsi="Courier New" w:cs="Courier New"/>
          <w:color w:val="000000"/>
          <w:sz w:val="20"/>
          <w:lang w:val="en-GB" w:eastAsia="lt-LT"/>
        </w:rPr>
        <w:t xml:space="preserve"> (</w:t>
      </w:r>
      <w:r w:rsidRPr="005669DB">
        <w:rPr>
          <w:rFonts w:ascii="Courier New" w:hAnsi="Courier New" w:cs="Courier New"/>
          <w:color w:val="0000FF"/>
          <w:sz w:val="20"/>
          <w:lang w:val="en-GB" w:eastAsia="lt-LT"/>
        </w:rPr>
        <w:t>int</w:t>
      </w:r>
      <w:r w:rsidRPr="005669DB">
        <w:rPr>
          <w:rFonts w:ascii="Courier New" w:hAnsi="Courier New" w:cs="Courier New"/>
          <w:color w:val="000000"/>
          <w:sz w:val="20"/>
          <w:lang w:val="en-GB" w:eastAsia="lt-LT"/>
        </w:rPr>
        <w:t xml:space="preserve"> i = 0; i &lt; visiParasytiKlausimai.Kiekis; i++)</w:t>
      </w:r>
    </w:p>
    <w:p w14:paraId="48B2A6FC" w14:textId="77777777" w:rsidR="005669DB" w:rsidRPr="005669DB" w:rsidRDefault="005669DB" w:rsidP="005669DB">
      <w:pPr>
        <w:autoSpaceDE w:val="0"/>
        <w:autoSpaceDN w:val="0"/>
        <w:adjustRightInd w:val="0"/>
        <w:ind w:firstLine="0"/>
        <w:jc w:val="left"/>
        <w:rPr>
          <w:rFonts w:ascii="Courier New" w:hAnsi="Courier New" w:cs="Courier New"/>
          <w:color w:val="000000"/>
          <w:sz w:val="20"/>
          <w:lang w:val="en-GB" w:eastAsia="lt-LT"/>
        </w:rPr>
      </w:pPr>
      <w:r w:rsidRPr="005669DB">
        <w:rPr>
          <w:rFonts w:ascii="Courier New" w:hAnsi="Courier New" w:cs="Courier New"/>
          <w:color w:val="000000"/>
          <w:sz w:val="20"/>
          <w:lang w:val="en-GB" w:eastAsia="lt-LT"/>
        </w:rPr>
        <w:t xml:space="preserve">                {                 </w:t>
      </w:r>
    </w:p>
    <w:p w14:paraId="0C3DF968" w14:textId="77777777" w:rsidR="005669DB" w:rsidRDefault="005669DB" w:rsidP="005669DB">
      <w:pPr>
        <w:autoSpaceDE w:val="0"/>
        <w:autoSpaceDN w:val="0"/>
        <w:adjustRightInd w:val="0"/>
        <w:ind w:firstLine="0"/>
        <w:jc w:val="left"/>
        <w:rPr>
          <w:rFonts w:ascii="Courier New" w:hAnsi="Courier New" w:cs="Courier New"/>
          <w:color w:val="A31515"/>
          <w:sz w:val="20"/>
          <w:lang w:val="en-GB" w:eastAsia="lt-LT"/>
        </w:rPr>
      </w:pPr>
      <w:r w:rsidRPr="005669DB">
        <w:rPr>
          <w:rFonts w:ascii="Courier New" w:hAnsi="Courier New" w:cs="Courier New"/>
          <w:color w:val="000000"/>
          <w:sz w:val="20"/>
          <w:lang w:val="en-GB" w:eastAsia="lt-LT"/>
        </w:rPr>
        <w:t xml:space="preserve">                    rasyti.WriteLine(</w:t>
      </w:r>
      <w:r w:rsidRPr="005669DB">
        <w:rPr>
          <w:rFonts w:ascii="Courier New" w:hAnsi="Courier New" w:cs="Courier New"/>
          <w:color w:val="A31515"/>
          <w:sz w:val="20"/>
          <w:lang w:val="en-GB" w:eastAsia="lt-LT"/>
        </w:rPr>
        <w:t>"{0}, {1},</w:t>
      </w:r>
    </w:p>
    <w:p w14:paraId="2B702879" w14:textId="77777777" w:rsidR="005669DB" w:rsidRDefault="005669DB" w:rsidP="005669DB">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A31515"/>
          <w:sz w:val="20"/>
          <w:lang w:val="en-GB" w:eastAsia="lt-LT"/>
        </w:rPr>
        <w:t xml:space="preserve">                 </w:t>
      </w:r>
      <w:r w:rsidRPr="005669DB">
        <w:rPr>
          <w:rFonts w:ascii="Courier New" w:hAnsi="Courier New" w:cs="Courier New"/>
          <w:color w:val="A31515"/>
          <w:sz w:val="20"/>
          <w:lang w:val="en-GB" w:eastAsia="lt-LT"/>
        </w:rPr>
        <w:t xml:space="preserve"> </w:t>
      </w:r>
      <w:r>
        <w:rPr>
          <w:rFonts w:ascii="Courier New" w:hAnsi="Courier New" w:cs="Courier New"/>
          <w:color w:val="A31515"/>
          <w:sz w:val="20"/>
          <w:lang w:val="en-GB" w:eastAsia="lt-LT"/>
        </w:rPr>
        <w:t xml:space="preserve">  </w:t>
      </w:r>
      <w:r w:rsidRPr="005669DB">
        <w:rPr>
          <w:rFonts w:ascii="Courier New" w:hAnsi="Courier New" w:cs="Courier New"/>
          <w:color w:val="A31515"/>
          <w:sz w:val="20"/>
          <w:lang w:val="en-GB" w:eastAsia="lt-LT"/>
        </w:rPr>
        <w:t>{2}"</w:t>
      </w:r>
      <w:r w:rsidRPr="005669DB">
        <w:rPr>
          <w:rFonts w:ascii="Courier New" w:hAnsi="Courier New" w:cs="Courier New"/>
          <w:color w:val="000000"/>
          <w:sz w:val="20"/>
          <w:lang w:val="en-GB" w:eastAsia="lt-LT"/>
        </w:rPr>
        <w:t>,visiParasytiKlausimai.GautiKlausima(i).KlausimoTekstas,</w:t>
      </w:r>
    </w:p>
    <w:p w14:paraId="6452B6C0" w14:textId="77777777" w:rsidR="005669DB" w:rsidRDefault="005669DB" w:rsidP="005669DB">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Pr="005669DB">
        <w:rPr>
          <w:rFonts w:ascii="Courier New" w:hAnsi="Courier New" w:cs="Courier New"/>
          <w:color w:val="000000"/>
          <w:sz w:val="20"/>
          <w:lang w:val="en-GB" w:eastAsia="lt-LT"/>
        </w:rPr>
        <w:t xml:space="preserve"> </w:t>
      </w:r>
      <w:r>
        <w:rPr>
          <w:rFonts w:ascii="Courier New" w:hAnsi="Courier New" w:cs="Courier New"/>
          <w:color w:val="000000"/>
          <w:sz w:val="20"/>
          <w:lang w:val="en-GB" w:eastAsia="lt-LT"/>
        </w:rPr>
        <w:t xml:space="preserve"> </w:t>
      </w:r>
      <w:r w:rsidRPr="005669DB">
        <w:rPr>
          <w:rFonts w:ascii="Courier New" w:hAnsi="Courier New" w:cs="Courier New"/>
          <w:color w:val="000000"/>
          <w:sz w:val="20"/>
          <w:lang w:val="en-GB" w:eastAsia="lt-LT"/>
        </w:rPr>
        <w:t>visiParasytiKlausimai.GautiKlausima(i).Tema,</w:t>
      </w:r>
    </w:p>
    <w:p w14:paraId="2E4747E7" w14:textId="77777777" w:rsidR="005669DB" w:rsidRDefault="005669DB" w:rsidP="005669DB">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Pr="005669DB">
        <w:rPr>
          <w:rFonts w:ascii="Courier New" w:hAnsi="Courier New" w:cs="Courier New"/>
          <w:color w:val="000000"/>
          <w:sz w:val="20"/>
          <w:lang w:val="en-GB" w:eastAsia="lt-LT"/>
        </w:rPr>
        <w:t xml:space="preserve"> visiParasytiKlausimai.GautiKlausima(i).Sudetingumas);</w:t>
      </w:r>
    </w:p>
    <w:p w14:paraId="72E75B81" w14:textId="3B135074" w:rsidR="005669DB" w:rsidRPr="005669DB" w:rsidRDefault="005669DB" w:rsidP="005669DB">
      <w:pPr>
        <w:autoSpaceDE w:val="0"/>
        <w:autoSpaceDN w:val="0"/>
        <w:adjustRightInd w:val="0"/>
        <w:ind w:firstLine="0"/>
        <w:jc w:val="left"/>
        <w:rPr>
          <w:rFonts w:ascii="Courier New" w:hAnsi="Courier New" w:cs="Courier New"/>
          <w:color w:val="000000"/>
          <w:sz w:val="20"/>
          <w:lang w:val="en-GB" w:eastAsia="lt-LT"/>
        </w:rPr>
      </w:pPr>
      <w:r>
        <w:rPr>
          <w:rFonts w:ascii="Consolas" w:hAnsi="Consolas" w:cs="Consolas"/>
          <w:color w:val="000000"/>
          <w:sz w:val="19"/>
          <w:szCs w:val="19"/>
          <w:lang w:val="en-GB" w:eastAsia="lt-LT"/>
        </w:rPr>
        <w:t xml:space="preserve">                   </w:t>
      </w:r>
      <w:r w:rsidRPr="005669DB">
        <w:rPr>
          <w:rFonts w:ascii="Courier New" w:hAnsi="Courier New" w:cs="Courier New"/>
          <w:color w:val="000000"/>
          <w:sz w:val="20"/>
          <w:lang w:val="en-GB" w:eastAsia="lt-LT"/>
        </w:rPr>
        <w:t>}</w:t>
      </w:r>
      <w:r w:rsidR="005C45B5" w:rsidRPr="005669DB">
        <w:rPr>
          <w:rFonts w:ascii="Courier New" w:hAnsi="Courier New" w:cs="Courier New"/>
          <w:color w:val="000000"/>
          <w:sz w:val="20"/>
          <w:lang w:val="en-GB" w:eastAsia="lt-LT"/>
        </w:rPr>
        <w:t xml:space="preserve">            </w:t>
      </w:r>
    </w:p>
    <w:p w14:paraId="5A0A5099" w14:textId="25A260AE" w:rsidR="005C45B5" w:rsidRPr="005C45B5" w:rsidRDefault="005669DB" w:rsidP="005669DB">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w:t>
      </w:r>
    </w:p>
    <w:p w14:paraId="58C2D6D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5B81CF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33B1D8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4DE94F1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Surandami visi istoriniai klausimai</w:t>
      </w:r>
    </w:p>
    <w:p w14:paraId="0A8BE6E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34269CB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atstovybes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Atstovybės</w:t>
      </w:r>
      <w:r w:rsidRPr="005C45B5">
        <w:rPr>
          <w:rFonts w:ascii="Courier New" w:hAnsi="Courier New" w:cs="Courier New"/>
          <w:color w:val="808080"/>
          <w:sz w:val="20"/>
          <w:lang w:val="en-GB" w:eastAsia="lt-LT"/>
        </w:rPr>
        <w:t>&lt;/param&gt;</w:t>
      </w:r>
    </w:p>
    <w:p w14:paraId="4857D08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atstovybiuKiekis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Atstovybių kiekis</w:t>
      </w:r>
      <w:r w:rsidRPr="005C45B5">
        <w:rPr>
          <w:rFonts w:ascii="Courier New" w:hAnsi="Courier New" w:cs="Courier New"/>
          <w:color w:val="808080"/>
          <w:sz w:val="20"/>
          <w:lang w:val="en-GB" w:eastAsia="lt-LT"/>
        </w:rPr>
        <w:t>&lt;/param&gt;</w:t>
      </w:r>
    </w:p>
    <w:p w14:paraId="6BE8C5E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skaicius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Istorinių klausimų kiekis</w:t>
      </w:r>
      <w:r w:rsidRPr="005C45B5">
        <w:rPr>
          <w:rFonts w:ascii="Courier New" w:hAnsi="Courier New" w:cs="Courier New"/>
          <w:color w:val="808080"/>
          <w:sz w:val="20"/>
          <w:lang w:val="en-GB" w:eastAsia="lt-LT"/>
        </w:rPr>
        <w:t>&lt;/param&gt;</w:t>
      </w:r>
    </w:p>
    <w:p w14:paraId="5BFC30F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&lt;returns&gt;</w:t>
      </w:r>
      <w:r w:rsidRPr="005C45B5">
        <w:rPr>
          <w:rFonts w:ascii="Courier New" w:hAnsi="Courier New" w:cs="Courier New"/>
          <w:color w:val="008000"/>
          <w:sz w:val="20"/>
          <w:lang w:val="en-GB" w:eastAsia="lt-LT"/>
        </w:rPr>
        <w:t>Istorinių klausimų sąrašas</w:t>
      </w:r>
      <w:r w:rsidRPr="005C45B5">
        <w:rPr>
          <w:rFonts w:ascii="Courier New" w:hAnsi="Courier New" w:cs="Courier New"/>
          <w:color w:val="808080"/>
          <w:sz w:val="20"/>
          <w:lang w:val="en-GB" w:eastAsia="lt-LT"/>
        </w:rPr>
        <w:t>&lt;/returns&gt;</w:t>
      </w:r>
    </w:p>
    <w:p w14:paraId="3CE458F4"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IstoriniaiKlausimai(Atstovybe[] atstovybes,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atstovybiuKiekis,</w:t>
      </w:r>
    </w:p>
    <w:p w14:paraId="74EF40AE" w14:textId="4ADFD61A"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w:t>
      </w:r>
      <w:r w:rsidR="005C45B5" w:rsidRPr="005C45B5">
        <w:rPr>
          <w:rFonts w:ascii="Courier New" w:hAnsi="Courier New" w:cs="Courier New"/>
          <w:color w:val="0000FF"/>
          <w:sz w:val="20"/>
          <w:lang w:val="en-GB" w:eastAsia="lt-LT"/>
        </w:rPr>
        <w:t>ref</w:t>
      </w:r>
      <w:r w:rsidR="005C45B5" w:rsidRPr="005C45B5">
        <w:rPr>
          <w:rFonts w:ascii="Courier New" w:hAnsi="Courier New" w:cs="Courier New"/>
          <w:color w:val="000000"/>
          <w:sz w:val="20"/>
          <w:lang w:val="en-GB" w:eastAsia="lt-LT"/>
        </w:rPr>
        <w:t xml:space="preserve"> </w:t>
      </w:r>
      <w:r w:rsidR="005C45B5" w:rsidRPr="005C45B5">
        <w:rPr>
          <w:rFonts w:ascii="Courier New" w:hAnsi="Courier New" w:cs="Courier New"/>
          <w:color w:val="0000FF"/>
          <w:sz w:val="20"/>
          <w:lang w:val="en-GB" w:eastAsia="lt-LT"/>
        </w:rPr>
        <w:t>int</w:t>
      </w:r>
      <w:r w:rsidR="005C45B5" w:rsidRPr="005C45B5">
        <w:rPr>
          <w:rFonts w:ascii="Courier New" w:hAnsi="Courier New" w:cs="Courier New"/>
          <w:color w:val="000000"/>
          <w:sz w:val="20"/>
          <w:lang w:val="en-GB" w:eastAsia="lt-LT"/>
        </w:rPr>
        <w:t xml:space="preserve"> skaicius)</w:t>
      </w:r>
    </w:p>
    <w:p w14:paraId="199141F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49C197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istoriniaiKlausimai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[1000];</w:t>
      </w:r>
    </w:p>
    <w:p w14:paraId="2389AC5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 = 0; i &lt; atstovybiuKiekis; i++)</w:t>
      </w:r>
    </w:p>
    <w:p w14:paraId="73A4815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903696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g = 0; g &lt; atstovybes[i].VisiKlausimai.Kiekis; g++)</w:t>
      </w:r>
    </w:p>
    <w:p w14:paraId="62EFA39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31B95FC"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 xml:space="preserve"> (atstovybes[i].VisiKlausimai.GautiKlausima(g).Tema == </w:t>
      </w:r>
    </w:p>
    <w:p w14:paraId="1E644F92" w14:textId="02336A3F" w:rsidR="005C45B5" w:rsidRPr="005C45B5" w:rsidRDefault="00F122E7" w:rsidP="00F122E7">
      <w:pPr>
        <w:autoSpaceDE w:val="0"/>
        <w:autoSpaceDN w:val="0"/>
        <w:adjustRightInd w:val="0"/>
        <w:ind w:left="1440"/>
        <w:jc w:val="left"/>
        <w:rPr>
          <w:rFonts w:ascii="Courier New" w:hAnsi="Courier New" w:cs="Courier New"/>
          <w:color w:val="000000"/>
          <w:sz w:val="20"/>
          <w:lang w:val="en-GB" w:eastAsia="lt-LT"/>
        </w:rPr>
      </w:pPr>
      <w:r>
        <w:rPr>
          <w:rFonts w:ascii="Courier New" w:hAnsi="Courier New" w:cs="Courier New"/>
          <w:color w:val="A31515"/>
          <w:sz w:val="20"/>
          <w:lang w:val="en-GB" w:eastAsia="lt-LT"/>
        </w:rPr>
        <w:t xml:space="preserve">  </w:t>
      </w:r>
      <w:r w:rsidR="005C45B5" w:rsidRPr="005C45B5">
        <w:rPr>
          <w:rFonts w:ascii="Courier New" w:hAnsi="Courier New" w:cs="Courier New"/>
          <w:color w:val="A31515"/>
          <w:sz w:val="20"/>
          <w:lang w:val="en-GB" w:eastAsia="lt-LT"/>
        </w:rPr>
        <w:t>"Istorija"</w:t>
      </w:r>
      <w:r w:rsidR="005C45B5" w:rsidRPr="005C45B5">
        <w:rPr>
          <w:rFonts w:ascii="Courier New" w:hAnsi="Courier New" w:cs="Courier New"/>
          <w:color w:val="000000"/>
          <w:sz w:val="20"/>
          <w:lang w:val="en-GB" w:eastAsia="lt-LT"/>
        </w:rPr>
        <w:t>)</w:t>
      </w:r>
    </w:p>
    <w:p w14:paraId="094D5AD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9D543FF"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lastRenderedPageBreak/>
        <w:t xml:space="preserve">                        </w:t>
      </w:r>
      <w:r w:rsidRPr="005C45B5">
        <w:rPr>
          <w:rFonts w:ascii="Courier New" w:hAnsi="Courier New" w:cs="Courier New"/>
          <w:color w:val="0000FF"/>
          <w:sz w:val="20"/>
          <w:lang w:val="en-GB" w:eastAsia="lt-LT"/>
        </w:rPr>
        <w:t>i</w:t>
      </w:r>
      <w:r w:rsidR="00F122E7">
        <w:rPr>
          <w:rFonts w:ascii="Courier New" w:hAnsi="Courier New" w:cs="Courier New"/>
          <w:color w:val="0000FF"/>
          <w:sz w:val="20"/>
          <w:lang w:val="en-GB" w:eastAsia="lt-LT"/>
        </w:rPr>
        <w:t>f</w:t>
      </w:r>
      <w:r w:rsidRPr="005C45B5">
        <w:rPr>
          <w:rFonts w:ascii="Courier New" w:hAnsi="Courier New" w:cs="Courier New"/>
          <w:color w:val="000000"/>
          <w:sz w:val="20"/>
          <w:lang w:val="en-GB" w:eastAsia="lt-LT"/>
        </w:rPr>
        <w:t>(!istoriniaiKlausimai.Contains</w:t>
      </w:r>
    </w:p>
    <w:p w14:paraId="0839A5F4" w14:textId="38D080E0" w:rsidR="00F122E7"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(atstovybes[i].VisiKlausimai.GautiKlausima(g).</w:t>
      </w:r>
    </w:p>
    <w:p w14:paraId="77A30341" w14:textId="0CF5727A"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KlausimoTekstas))</w:t>
      </w:r>
    </w:p>
    <w:p w14:paraId="43C0DF4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C758CF6"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istoriniaiKlausimai[skaicius++] = </w:t>
      </w:r>
    </w:p>
    <w:p w14:paraId="0D352985" w14:textId="0D314EA3" w:rsidR="00F122E7"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atstovybes[i].VisiKlausimai.GautiKlausima(g).</w:t>
      </w:r>
    </w:p>
    <w:p w14:paraId="59439591" w14:textId="30F62E47"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KlausimoTekstas;</w:t>
      </w:r>
    </w:p>
    <w:p w14:paraId="10CDBA8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F79F1F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4443C3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8C5E4C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AE5F93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return</w:t>
      </w:r>
      <w:r w:rsidRPr="005C45B5">
        <w:rPr>
          <w:rFonts w:ascii="Courier New" w:hAnsi="Courier New" w:cs="Courier New"/>
          <w:color w:val="000000"/>
          <w:sz w:val="20"/>
          <w:lang w:val="en-GB" w:eastAsia="lt-LT"/>
        </w:rPr>
        <w:t xml:space="preserve"> istoriniaiKlausimai;</w:t>
      </w:r>
    </w:p>
    <w:p w14:paraId="3411AABC" w14:textId="27674C7D"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06717E1" w14:textId="54488CD5"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808080"/>
          <w:sz w:val="20"/>
          <w:lang w:val="en-GB" w:eastAsia="lt-LT"/>
        </w:rPr>
        <w:t xml:space="preserve">        </w:t>
      </w:r>
      <w:r w:rsidR="005C45B5" w:rsidRPr="005C45B5">
        <w:rPr>
          <w:rFonts w:ascii="Courier New" w:hAnsi="Courier New" w:cs="Courier New"/>
          <w:color w:val="808080"/>
          <w:sz w:val="20"/>
          <w:lang w:val="en-GB" w:eastAsia="lt-LT"/>
        </w:rPr>
        <w:t>///</w:t>
      </w:r>
      <w:r w:rsidR="005C45B5" w:rsidRPr="005C45B5">
        <w:rPr>
          <w:rFonts w:ascii="Courier New" w:hAnsi="Courier New" w:cs="Courier New"/>
          <w:color w:val="008000"/>
          <w:sz w:val="20"/>
          <w:lang w:val="en-GB" w:eastAsia="lt-LT"/>
        </w:rPr>
        <w:t xml:space="preserve"> </w:t>
      </w:r>
      <w:r w:rsidR="005C45B5" w:rsidRPr="005C45B5">
        <w:rPr>
          <w:rFonts w:ascii="Courier New" w:hAnsi="Courier New" w:cs="Courier New"/>
          <w:color w:val="808080"/>
          <w:sz w:val="20"/>
          <w:lang w:val="en-GB" w:eastAsia="lt-LT"/>
        </w:rPr>
        <w:t>&lt;summary&gt;</w:t>
      </w:r>
    </w:p>
    <w:p w14:paraId="6E0C044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Spausdina istorinius klausimus faile</w:t>
      </w:r>
    </w:p>
    <w:p w14:paraId="5E0C129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103146A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istoriniai</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Istoriniai klausimai</w:t>
      </w:r>
      <w:r w:rsidRPr="005C45B5">
        <w:rPr>
          <w:rFonts w:ascii="Courier New" w:hAnsi="Courier New" w:cs="Courier New"/>
          <w:color w:val="808080"/>
          <w:sz w:val="20"/>
          <w:lang w:val="en-GB" w:eastAsia="lt-LT"/>
        </w:rPr>
        <w:t>&lt;/param&gt;</w:t>
      </w:r>
    </w:p>
    <w:p w14:paraId="4D713A4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skaicius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Istorinių klausimų kiekis</w:t>
      </w:r>
      <w:r w:rsidRPr="005C45B5">
        <w:rPr>
          <w:rFonts w:ascii="Courier New" w:hAnsi="Courier New" w:cs="Courier New"/>
          <w:color w:val="808080"/>
          <w:sz w:val="20"/>
          <w:lang w:val="en-GB" w:eastAsia="lt-LT"/>
        </w:rPr>
        <w:t>&lt;/param&gt;</w:t>
      </w:r>
    </w:p>
    <w:p w14:paraId="0BD6ABE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void</w:t>
      </w:r>
      <w:r w:rsidRPr="005C45B5">
        <w:rPr>
          <w:rFonts w:ascii="Courier New" w:hAnsi="Courier New" w:cs="Courier New"/>
          <w:color w:val="000000"/>
          <w:sz w:val="20"/>
          <w:lang w:val="en-GB" w:eastAsia="lt-LT"/>
        </w:rPr>
        <w:t xml:space="preserve"> IstoriniuKlausimuSpausdinimasFaile(</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istoriniai,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skaicius)</w:t>
      </w:r>
    </w:p>
    <w:p w14:paraId="458DE0D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F5BD95A"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(StreamWriter rasyti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StreamWriter(</w:t>
      </w:r>
      <w:r w:rsidRPr="005C45B5">
        <w:rPr>
          <w:rFonts w:ascii="Courier New" w:hAnsi="Courier New" w:cs="Courier New"/>
          <w:color w:val="800000"/>
          <w:sz w:val="20"/>
          <w:lang w:val="en-GB" w:eastAsia="lt-LT"/>
        </w:rPr>
        <w:t>@"../../Istoriniai.csv"</w:t>
      </w:r>
      <w:r w:rsidRPr="005C45B5">
        <w:rPr>
          <w:rFonts w:ascii="Courier New" w:hAnsi="Courier New" w:cs="Courier New"/>
          <w:color w:val="000000"/>
          <w:sz w:val="20"/>
          <w:lang w:val="en-GB" w:eastAsia="lt-LT"/>
        </w:rPr>
        <w:t>,</w:t>
      </w:r>
    </w:p>
    <w:p w14:paraId="6EF8423E" w14:textId="16FAE423"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w:t>
      </w:r>
      <w:r w:rsidR="005C45B5" w:rsidRPr="005C45B5">
        <w:rPr>
          <w:rFonts w:ascii="Courier New" w:hAnsi="Courier New" w:cs="Courier New"/>
          <w:color w:val="0000FF"/>
          <w:sz w:val="20"/>
          <w:lang w:val="en-GB" w:eastAsia="lt-LT"/>
        </w:rPr>
        <w:t>false</w:t>
      </w:r>
      <w:r w:rsidR="005C45B5" w:rsidRPr="005C45B5">
        <w:rPr>
          <w:rFonts w:ascii="Courier New" w:hAnsi="Courier New" w:cs="Courier New"/>
          <w:color w:val="000000"/>
          <w:sz w:val="20"/>
          <w:lang w:val="en-GB" w:eastAsia="lt-LT"/>
        </w:rPr>
        <w:t>, Encoding.UTF8))</w:t>
      </w:r>
    </w:p>
    <w:p w14:paraId="67709613" w14:textId="0E5DBD9B"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53A38C2" w14:textId="11D7EA5E"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rasyti.WriteLine(</w:t>
      </w:r>
      <w:r w:rsidRPr="005C45B5">
        <w:rPr>
          <w:rFonts w:ascii="Courier New" w:hAnsi="Courier New" w:cs="Courier New"/>
          <w:color w:val="A31515"/>
          <w:sz w:val="20"/>
          <w:lang w:val="en-GB" w:eastAsia="lt-LT"/>
        </w:rPr>
        <w:t>"Klausimas"</w:t>
      </w:r>
      <w:r w:rsidRPr="005C45B5">
        <w:rPr>
          <w:rFonts w:ascii="Courier New" w:hAnsi="Courier New" w:cs="Courier New"/>
          <w:color w:val="000000"/>
          <w:sz w:val="20"/>
          <w:lang w:val="en-GB" w:eastAsia="lt-LT"/>
        </w:rPr>
        <w:t>);</w:t>
      </w:r>
    </w:p>
    <w:p w14:paraId="05A04CDC" w14:textId="5F00061F"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005669DB">
        <w:rPr>
          <w:rFonts w:ascii="Courier New" w:hAnsi="Courier New" w:cs="Courier New"/>
          <w:color w:val="000000"/>
          <w:sz w:val="20"/>
          <w:lang w:val="en-GB" w:eastAsia="lt-LT"/>
        </w:rPr>
        <w:t>rasyti.WriteLine</w:t>
      </w:r>
      <w:r w:rsidR="005669DB" w:rsidRPr="005C45B5">
        <w:rPr>
          <w:rFonts w:ascii="Courier New" w:hAnsi="Courier New" w:cs="Courier New"/>
          <w:color w:val="000000"/>
          <w:sz w:val="20"/>
          <w:lang w:val="en-GB" w:eastAsia="lt-LT"/>
        </w:rPr>
        <w:t>(</w:t>
      </w:r>
      <w:r w:rsidR="005669DB" w:rsidRPr="005C45B5">
        <w:rPr>
          <w:rFonts w:ascii="Courier New" w:hAnsi="Courier New" w:cs="Courier New"/>
          <w:color w:val="A31515"/>
          <w:sz w:val="20"/>
          <w:lang w:val="en-GB" w:eastAsia="lt-LT"/>
        </w:rPr>
        <w:t>""</w:t>
      </w:r>
      <w:r w:rsidR="005669DB" w:rsidRPr="005C45B5">
        <w:rPr>
          <w:rFonts w:ascii="Courier New" w:hAnsi="Courier New" w:cs="Courier New"/>
          <w:color w:val="000000"/>
          <w:sz w:val="20"/>
          <w:lang w:val="en-GB" w:eastAsia="lt-LT"/>
        </w:rPr>
        <w:t>);</w:t>
      </w:r>
    </w:p>
    <w:p w14:paraId="71B15A5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 = 0; i &lt; skaicius; i++)</w:t>
      </w:r>
    </w:p>
    <w:p w14:paraId="3BE4250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A6C9060" w14:textId="5FA8D32E"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rasyti.WriteLine(istoriniai[i]);</w:t>
      </w:r>
    </w:p>
    <w:p w14:paraId="70C4E537" w14:textId="3426F0C9"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005669DB">
        <w:rPr>
          <w:rFonts w:ascii="Courier New" w:hAnsi="Courier New" w:cs="Courier New"/>
          <w:color w:val="000000"/>
          <w:sz w:val="20"/>
          <w:lang w:val="en-GB" w:eastAsia="lt-LT"/>
        </w:rPr>
        <w:t>}</w:t>
      </w:r>
    </w:p>
    <w:p w14:paraId="4C9A660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A497F9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0B0F4F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2FB350A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0D2AAA4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Duomenų spausdinimas lentelėje</w:t>
      </w:r>
    </w:p>
    <w:p w14:paraId="38D25C4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792BC3E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atstovybes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Atstovybės</w:t>
      </w:r>
      <w:r w:rsidRPr="005C45B5">
        <w:rPr>
          <w:rFonts w:ascii="Courier New" w:hAnsi="Courier New" w:cs="Courier New"/>
          <w:color w:val="808080"/>
          <w:sz w:val="20"/>
          <w:lang w:val="en-GB" w:eastAsia="lt-LT"/>
        </w:rPr>
        <w:t>&lt;/param&gt;</w:t>
      </w:r>
    </w:p>
    <w:p w14:paraId="1F0724C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atstovybiuKiekis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Atstovybių kiekis</w:t>
      </w:r>
      <w:r w:rsidRPr="005C45B5">
        <w:rPr>
          <w:rFonts w:ascii="Courier New" w:hAnsi="Courier New" w:cs="Courier New"/>
          <w:color w:val="808080"/>
          <w:sz w:val="20"/>
          <w:lang w:val="en-GB" w:eastAsia="lt-LT"/>
        </w:rPr>
        <w:t>&lt;/param&gt;</w:t>
      </w:r>
    </w:p>
    <w:p w14:paraId="7F70CDF5"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void</w:t>
      </w:r>
      <w:r w:rsidRPr="005C45B5">
        <w:rPr>
          <w:rFonts w:ascii="Courier New" w:hAnsi="Courier New" w:cs="Courier New"/>
          <w:color w:val="000000"/>
          <w:sz w:val="20"/>
          <w:lang w:val="en-GB" w:eastAsia="lt-LT"/>
        </w:rPr>
        <w:t xml:space="preserve"> DuomenuPateikimasLenteleje(Atstovybe[] atstovybes, </w:t>
      </w:r>
    </w:p>
    <w:p w14:paraId="701B82A5" w14:textId="63A4F763"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FF"/>
          <w:sz w:val="20"/>
          <w:lang w:val="en-GB" w:eastAsia="lt-LT"/>
        </w:rPr>
        <w:t xml:space="preserve">        </w:t>
      </w:r>
      <w:r w:rsidR="005C45B5" w:rsidRPr="005C45B5">
        <w:rPr>
          <w:rFonts w:ascii="Courier New" w:hAnsi="Courier New" w:cs="Courier New"/>
          <w:color w:val="0000FF"/>
          <w:sz w:val="20"/>
          <w:lang w:val="en-GB" w:eastAsia="lt-LT"/>
        </w:rPr>
        <w:t>int</w:t>
      </w:r>
      <w:r w:rsidR="005C45B5" w:rsidRPr="005C45B5">
        <w:rPr>
          <w:rFonts w:ascii="Courier New" w:hAnsi="Courier New" w:cs="Courier New"/>
          <w:color w:val="000000"/>
          <w:sz w:val="20"/>
          <w:lang w:val="en-GB" w:eastAsia="lt-LT"/>
        </w:rPr>
        <w:t xml:space="preserve"> atstovybiuKiekis)</w:t>
      </w:r>
    </w:p>
    <w:p w14:paraId="6A6FDA4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1DB5E13" w14:textId="6599C4AE" w:rsidR="00F122E7" w:rsidRDefault="005C45B5" w:rsidP="005C45B5">
      <w:pPr>
        <w:autoSpaceDE w:val="0"/>
        <w:autoSpaceDN w:val="0"/>
        <w:adjustRightInd w:val="0"/>
        <w:ind w:firstLine="0"/>
        <w:jc w:val="left"/>
        <w:rPr>
          <w:rFonts w:ascii="Courier New" w:hAnsi="Courier New" w:cs="Courier New"/>
          <w:color w:val="0000FF"/>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(StreamWriter </w:t>
      </w:r>
      <w:r w:rsidR="004A6384" w:rsidRPr="00F058EC">
        <w:rPr>
          <w:rFonts w:ascii="Courier New" w:hAnsi="Courier New" w:cs="Courier New"/>
          <w:color w:val="000000"/>
          <w:sz w:val="20"/>
          <w:lang w:val="en-GB" w:eastAsia="lt-LT"/>
        </w:rPr>
        <w:t>rasyti</w:t>
      </w:r>
      <w:r w:rsidR="004A6384" w:rsidRPr="005C45B5">
        <w:rPr>
          <w:rFonts w:ascii="Courier New" w:hAnsi="Courier New" w:cs="Courier New"/>
          <w:color w:val="000000"/>
          <w:sz w:val="20"/>
          <w:lang w:val="en-GB" w:eastAsia="lt-LT"/>
        </w:rPr>
        <w:t xml:space="preserve"> </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new</w:t>
      </w:r>
    </w:p>
    <w:p w14:paraId="60164DE1" w14:textId="41C1A3DA"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StreamWriter(</w:t>
      </w:r>
      <w:r w:rsidR="005C45B5" w:rsidRPr="005C45B5">
        <w:rPr>
          <w:rFonts w:ascii="Courier New" w:hAnsi="Courier New" w:cs="Courier New"/>
          <w:color w:val="800000"/>
          <w:sz w:val="20"/>
          <w:lang w:val="en-GB" w:eastAsia="lt-LT"/>
        </w:rPr>
        <w:t>@"../../Duomenųlentelė.txt"</w:t>
      </w:r>
      <w:r w:rsidR="005C45B5" w:rsidRPr="005C45B5">
        <w:rPr>
          <w:rFonts w:ascii="Courier New" w:hAnsi="Courier New" w:cs="Courier New"/>
          <w:color w:val="000000"/>
          <w:sz w:val="20"/>
          <w:lang w:val="en-GB" w:eastAsia="lt-LT"/>
        </w:rPr>
        <w:t>))</w:t>
      </w:r>
    </w:p>
    <w:p w14:paraId="52B69A6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24DA626" w14:textId="1AEBF29C"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004A6384" w:rsidRPr="00F058EC">
        <w:rPr>
          <w:rFonts w:ascii="Courier New" w:hAnsi="Courier New" w:cs="Courier New"/>
          <w:color w:val="000000"/>
          <w:sz w:val="20"/>
          <w:lang w:val="en-GB" w:eastAsia="lt-LT"/>
        </w:rPr>
        <w:t>rasyti</w:t>
      </w:r>
      <w:r w:rsidRPr="005C45B5">
        <w:rPr>
          <w:rFonts w:ascii="Courier New" w:hAnsi="Courier New" w:cs="Courier New"/>
          <w:color w:val="000000"/>
          <w:sz w:val="20"/>
          <w:lang w:val="en-GB" w:eastAsia="lt-LT"/>
        </w:rPr>
        <w:t>.WriteLine(</w:t>
      </w:r>
      <w:r w:rsidRPr="005C45B5">
        <w:rPr>
          <w:rFonts w:ascii="Courier New" w:hAnsi="Courier New" w:cs="Courier New"/>
          <w:color w:val="A31515"/>
          <w:sz w:val="20"/>
          <w:lang w:val="en-GB" w:eastAsia="lt-LT"/>
        </w:rPr>
        <w:t>"Duomenys apie klausimus:"</w:t>
      </w:r>
      <w:r w:rsidRPr="005C45B5">
        <w:rPr>
          <w:rFonts w:ascii="Courier New" w:hAnsi="Courier New" w:cs="Courier New"/>
          <w:color w:val="000000"/>
          <w:sz w:val="20"/>
          <w:lang w:val="en-GB" w:eastAsia="lt-LT"/>
        </w:rPr>
        <w:t>);</w:t>
      </w:r>
    </w:p>
    <w:p w14:paraId="37EBE60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6FE3AB46" w14:textId="3038B941"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004A6384" w:rsidRPr="00F058EC">
        <w:rPr>
          <w:rFonts w:ascii="Courier New" w:hAnsi="Courier New" w:cs="Courier New"/>
          <w:color w:val="000000"/>
          <w:sz w:val="20"/>
          <w:lang w:val="en-GB" w:eastAsia="lt-LT"/>
        </w:rPr>
        <w:t>rasyti</w:t>
      </w:r>
      <w:r w:rsidRPr="005C45B5">
        <w:rPr>
          <w:rFonts w:ascii="Courier New" w:hAnsi="Courier New" w:cs="Courier New"/>
          <w:color w:val="000000"/>
          <w:sz w:val="20"/>
          <w:lang w:val="en-GB" w:eastAsia="lt-LT"/>
        </w:rPr>
        <w:t>.WriteLine(</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String(</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 383));</w:t>
      </w:r>
    </w:p>
    <w:p w14:paraId="6F427C1D" w14:textId="6E491F8D" w:rsidR="00F122E7" w:rsidRDefault="005C45B5" w:rsidP="005C45B5">
      <w:pPr>
        <w:autoSpaceDE w:val="0"/>
        <w:autoSpaceDN w:val="0"/>
        <w:adjustRightInd w:val="0"/>
        <w:ind w:firstLine="0"/>
        <w:jc w:val="left"/>
        <w:rPr>
          <w:rFonts w:ascii="Courier New" w:hAnsi="Courier New" w:cs="Courier New"/>
          <w:color w:val="A31515"/>
          <w:sz w:val="20"/>
          <w:lang w:val="en-GB" w:eastAsia="lt-LT"/>
        </w:rPr>
      </w:pPr>
      <w:r w:rsidRPr="005C45B5">
        <w:rPr>
          <w:rFonts w:ascii="Courier New" w:hAnsi="Courier New" w:cs="Courier New"/>
          <w:color w:val="000000"/>
          <w:sz w:val="20"/>
          <w:lang w:val="en-GB" w:eastAsia="lt-LT"/>
        </w:rPr>
        <w:t xml:space="preserve">                </w:t>
      </w:r>
      <w:r w:rsidR="004A6384" w:rsidRPr="00F058EC">
        <w:rPr>
          <w:rFonts w:ascii="Courier New" w:hAnsi="Courier New" w:cs="Courier New"/>
          <w:color w:val="000000"/>
          <w:sz w:val="20"/>
          <w:lang w:val="en-GB" w:eastAsia="lt-LT"/>
        </w:rPr>
        <w:t>rasyti</w:t>
      </w:r>
      <w:r w:rsidRPr="005C45B5">
        <w:rPr>
          <w:rFonts w:ascii="Courier New" w:hAnsi="Courier New" w:cs="Courier New"/>
          <w:color w:val="000000"/>
          <w:sz w:val="20"/>
          <w:lang w:val="en-GB" w:eastAsia="lt-LT"/>
        </w:rPr>
        <w:t>.WriteLine(</w:t>
      </w:r>
      <w:r w:rsidRPr="005C45B5">
        <w:rPr>
          <w:rFonts w:ascii="Courier New" w:hAnsi="Courier New" w:cs="Courier New"/>
          <w:color w:val="A31515"/>
          <w:sz w:val="20"/>
          <w:lang w:val="en-GB" w:eastAsia="lt-LT"/>
        </w:rPr>
        <w:t xml:space="preserve">"| {0, -24} | {1, 12} | {2, -23} | </w:t>
      </w:r>
    </w:p>
    <w:p w14:paraId="0C2E8063" w14:textId="7967588F"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A31515"/>
          <w:sz w:val="20"/>
          <w:lang w:val="en-GB" w:eastAsia="lt-LT"/>
        </w:rPr>
        <w:t xml:space="preserve">                </w:t>
      </w:r>
      <w:r w:rsidR="005C45B5" w:rsidRPr="005C45B5">
        <w:rPr>
          <w:rFonts w:ascii="Courier New" w:hAnsi="Courier New" w:cs="Courier New"/>
          <w:color w:val="A31515"/>
          <w:sz w:val="20"/>
          <w:lang w:val="en-GB" w:eastAsia="lt-LT"/>
        </w:rPr>
        <w:t>{3, -149} | {4, -90} | {5, -35} | {6} | {7, -20} |"</w:t>
      </w:r>
      <w:r w:rsidR="005C45B5" w:rsidRPr="005C45B5">
        <w:rPr>
          <w:rFonts w:ascii="Courier New" w:hAnsi="Courier New" w:cs="Courier New"/>
          <w:color w:val="000000"/>
          <w:sz w:val="20"/>
          <w:lang w:val="en-GB" w:eastAsia="lt-LT"/>
        </w:rPr>
        <w:t>,</w:t>
      </w:r>
    </w:p>
    <w:p w14:paraId="6F00156D" w14:textId="665F8546"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A31515"/>
          <w:sz w:val="20"/>
          <w:lang w:val="en-GB" w:eastAsia="lt-LT"/>
        </w:rPr>
        <w:t>"Tema"</w:t>
      </w:r>
      <w:r w:rsidRPr="005C45B5">
        <w:rPr>
          <w:rFonts w:ascii="Courier New" w:hAnsi="Courier New" w:cs="Courier New"/>
          <w:color w:val="000000"/>
          <w:sz w:val="20"/>
          <w:lang w:val="en-GB" w:eastAsia="lt-LT"/>
        </w:rPr>
        <w:t xml:space="preserve">, </w:t>
      </w:r>
      <w:r w:rsidRPr="005C45B5">
        <w:rPr>
          <w:rFonts w:ascii="Courier New" w:hAnsi="Courier New" w:cs="Courier New"/>
          <w:color w:val="A31515"/>
          <w:sz w:val="20"/>
          <w:lang w:val="en-GB" w:eastAsia="lt-LT"/>
        </w:rPr>
        <w:t>"Sudėtingumas"</w:t>
      </w:r>
      <w:r w:rsidRPr="005C45B5">
        <w:rPr>
          <w:rFonts w:ascii="Courier New" w:hAnsi="Courier New" w:cs="Courier New"/>
          <w:color w:val="000000"/>
          <w:sz w:val="20"/>
          <w:lang w:val="en-GB" w:eastAsia="lt-LT"/>
        </w:rPr>
        <w:t xml:space="preserve">, </w:t>
      </w:r>
      <w:r w:rsidRPr="005C45B5">
        <w:rPr>
          <w:rFonts w:ascii="Courier New" w:hAnsi="Courier New" w:cs="Courier New"/>
          <w:color w:val="A31515"/>
          <w:sz w:val="20"/>
          <w:lang w:val="en-GB" w:eastAsia="lt-LT"/>
        </w:rPr>
        <w:t>"Klausimo autorius"</w:t>
      </w:r>
      <w:r w:rsidRPr="005C45B5">
        <w:rPr>
          <w:rFonts w:ascii="Courier New" w:hAnsi="Courier New" w:cs="Courier New"/>
          <w:color w:val="000000"/>
          <w:sz w:val="20"/>
          <w:lang w:val="en-GB" w:eastAsia="lt-LT"/>
        </w:rPr>
        <w:t xml:space="preserve">, </w:t>
      </w:r>
      <w:r w:rsidRPr="005C45B5">
        <w:rPr>
          <w:rFonts w:ascii="Courier New" w:hAnsi="Courier New" w:cs="Courier New"/>
          <w:color w:val="A31515"/>
          <w:sz w:val="20"/>
          <w:lang w:val="en-GB" w:eastAsia="lt-LT"/>
        </w:rPr>
        <w:t>"Klausimo tekstas"</w:t>
      </w:r>
      <w:r w:rsidRPr="005C45B5">
        <w:rPr>
          <w:rFonts w:ascii="Courier New" w:hAnsi="Courier New" w:cs="Courier New"/>
          <w:color w:val="000000"/>
          <w:sz w:val="20"/>
          <w:lang w:val="en-GB" w:eastAsia="lt-LT"/>
        </w:rPr>
        <w:t>,</w:t>
      </w:r>
    </w:p>
    <w:p w14:paraId="0E2B0882" w14:textId="77777777" w:rsidR="00F122E7" w:rsidRDefault="005C45B5" w:rsidP="005C45B5">
      <w:pPr>
        <w:autoSpaceDE w:val="0"/>
        <w:autoSpaceDN w:val="0"/>
        <w:adjustRightInd w:val="0"/>
        <w:ind w:firstLine="0"/>
        <w:jc w:val="left"/>
        <w:rPr>
          <w:rFonts w:ascii="Courier New" w:hAnsi="Courier New" w:cs="Courier New"/>
          <w:color w:val="A31515"/>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A31515"/>
          <w:sz w:val="20"/>
          <w:lang w:val="en-GB" w:eastAsia="lt-LT"/>
        </w:rPr>
        <w:t>"Atsakymo variantai"</w:t>
      </w:r>
      <w:r w:rsidRPr="005C45B5">
        <w:rPr>
          <w:rFonts w:ascii="Courier New" w:hAnsi="Courier New" w:cs="Courier New"/>
          <w:color w:val="000000"/>
          <w:sz w:val="20"/>
          <w:lang w:val="en-GB" w:eastAsia="lt-LT"/>
        </w:rPr>
        <w:t xml:space="preserve">, </w:t>
      </w:r>
      <w:r w:rsidRPr="005C45B5">
        <w:rPr>
          <w:rFonts w:ascii="Courier New" w:hAnsi="Courier New" w:cs="Courier New"/>
          <w:color w:val="A31515"/>
          <w:sz w:val="20"/>
          <w:lang w:val="en-GB" w:eastAsia="lt-LT"/>
        </w:rPr>
        <w:t>"Teisingas atsakymas"</w:t>
      </w:r>
      <w:r w:rsidRPr="005C45B5">
        <w:rPr>
          <w:rFonts w:ascii="Courier New" w:hAnsi="Courier New" w:cs="Courier New"/>
          <w:color w:val="000000"/>
          <w:sz w:val="20"/>
          <w:lang w:val="en-GB" w:eastAsia="lt-LT"/>
        </w:rPr>
        <w:t xml:space="preserve">, </w:t>
      </w:r>
      <w:r w:rsidRPr="005C45B5">
        <w:rPr>
          <w:rFonts w:ascii="Courier New" w:hAnsi="Courier New" w:cs="Courier New"/>
          <w:color w:val="A31515"/>
          <w:sz w:val="20"/>
          <w:lang w:val="en-GB" w:eastAsia="lt-LT"/>
        </w:rPr>
        <w:t>"Balai"</w:t>
      </w:r>
      <w:r w:rsidRPr="005C45B5">
        <w:rPr>
          <w:rFonts w:ascii="Courier New" w:hAnsi="Courier New" w:cs="Courier New"/>
          <w:color w:val="000000"/>
          <w:sz w:val="20"/>
          <w:lang w:val="en-GB" w:eastAsia="lt-LT"/>
        </w:rPr>
        <w:t xml:space="preserve">, </w:t>
      </w:r>
      <w:r w:rsidRPr="005C45B5">
        <w:rPr>
          <w:rFonts w:ascii="Courier New" w:hAnsi="Courier New" w:cs="Courier New"/>
          <w:color w:val="A31515"/>
          <w:sz w:val="20"/>
          <w:lang w:val="en-GB" w:eastAsia="lt-LT"/>
        </w:rPr>
        <w:t>"Failo</w:t>
      </w:r>
    </w:p>
    <w:p w14:paraId="7142F107" w14:textId="68A9B819"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A31515"/>
          <w:sz w:val="20"/>
          <w:lang w:val="en-GB" w:eastAsia="lt-LT"/>
        </w:rPr>
        <w:t xml:space="preserve">               </w:t>
      </w:r>
      <w:r w:rsidR="005C45B5" w:rsidRPr="005C45B5">
        <w:rPr>
          <w:rFonts w:ascii="Courier New" w:hAnsi="Courier New" w:cs="Courier New"/>
          <w:color w:val="A31515"/>
          <w:sz w:val="20"/>
          <w:lang w:val="en-GB" w:eastAsia="lt-LT"/>
        </w:rPr>
        <w:t xml:space="preserve"> Pavadinimas"</w:t>
      </w:r>
      <w:r w:rsidR="005C45B5" w:rsidRPr="005C45B5">
        <w:rPr>
          <w:rFonts w:ascii="Courier New" w:hAnsi="Courier New" w:cs="Courier New"/>
          <w:color w:val="000000"/>
          <w:sz w:val="20"/>
          <w:lang w:val="en-GB" w:eastAsia="lt-LT"/>
        </w:rPr>
        <w:t>);</w:t>
      </w:r>
    </w:p>
    <w:p w14:paraId="30259241" w14:textId="4DE43854"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004A6384" w:rsidRPr="00F058EC">
        <w:rPr>
          <w:rFonts w:ascii="Courier New" w:hAnsi="Courier New" w:cs="Courier New"/>
          <w:color w:val="000000"/>
          <w:sz w:val="20"/>
          <w:lang w:val="en-GB" w:eastAsia="lt-LT"/>
        </w:rPr>
        <w:t>rasyti</w:t>
      </w:r>
      <w:r w:rsidRPr="005C45B5">
        <w:rPr>
          <w:rFonts w:ascii="Courier New" w:hAnsi="Courier New" w:cs="Courier New"/>
          <w:color w:val="000000"/>
          <w:sz w:val="20"/>
          <w:lang w:val="en-GB" w:eastAsia="lt-LT"/>
        </w:rPr>
        <w:t>.WriteLine(</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String(</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 383));</w:t>
      </w:r>
    </w:p>
    <w:p w14:paraId="2C68931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42DEC9A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 = 0; i &lt; atstovybiuKiekis; i++)</w:t>
      </w:r>
    </w:p>
    <w:p w14:paraId="77EA89F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BBADBEE" w14:textId="5B1C8B4B"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004A6384" w:rsidRPr="00F058EC">
        <w:rPr>
          <w:rFonts w:ascii="Courier New" w:hAnsi="Courier New" w:cs="Courier New"/>
          <w:color w:val="000000"/>
          <w:sz w:val="20"/>
          <w:lang w:val="en-GB" w:eastAsia="lt-LT"/>
        </w:rPr>
        <w:t>rasyti</w:t>
      </w:r>
      <w:r w:rsidRPr="005C45B5">
        <w:rPr>
          <w:rFonts w:ascii="Courier New" w:hAnsi="Courier New" w:cs="Courier New"/>
          <w:color w:val="000000"/>
          <w:sz w:val="20"/>
          <w:lang w:val="en-GB" w:eastAsia="lt-LT"/>
        </w:rPr>
        <w:t>.WriteLine(atstovybes[i].AtstovybesPav);</w:t>
      </w:r>
    </w:p>
    <w:p w14:paraId="4A94438E" w14:textId="58000508"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004A6384" w:rsidRPr="00F058EC">
        <w:rPr>
          <w:rFonts w:ascii="Courier New" w:hAnsi="Courier New" w:cs="Courier New"/>
          <w:color w:val="000000"/>
          <w:sz w:val="20"/>
          <w:lang w:val="en-GB" w:eastAsia="lt-LT"/>
        </w:rPr>
        <w:t>rasyti</w:t>
      </w:r>
      <w:r w:rsidRPr="005C45B5">
        <w:rPr>
          <w:rFonts w:ascii="Courier New" w:hAnsi="Courier New" w:cs="Courier New"/>
          <w:color w:val="000000"/>
          <w:sz w:val="20"/>
          <w:lang w:val="en-GB" w:eastAsia="lt-LT"/>
        </w:rPr>
        <w:t>.WriteLine(</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String(</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 383));</w:t>
      </w:r>
    </w:p>
    <w:p w14:paraId="34F06F6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06EFCEC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j = 0; j &lt; atstovybes[i].VisiKlausimai.Kiekis; j++)</w:t>
      </w:r>
    </w:p>
    <w:p w14:paraId="38DCF09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54E9C0B" w14:textId="71609B9E"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00F122E7">
        <w:rPr>
          <w:rFonts w:ascii="Courier New" w:hAnsi="Courier New" w:cs="Courier New"/>
          <w:color w:val="000000"/>
          <w:sz w:val="20"/>
          <w:lang w:val="en-GB" w:eastAsia="lt-LT"/>
        </w:rPr>
        <w:t xml:space="preserve"> </w:t>
      </w:r>
      <w:r w:rsidR="004A6384" w:rsidRPr="00F058EC">
        <w:rPr>
          <w:rFonts w:ascii="Courier New" w:hAnsi="Courier New" w:cs="Courier New"/>
          <w:color w:val="000000"/>
          <w:sz w:val="20"/>
          <w:lang w:val="en-GB" w:eastAsia="lt-LT"/>
        </w:rPr>
        <w:t>rasyti</w:t>
      </w:r>
      <w:r w:rsidRPr="005C45B5">
        <w:rPr>
          <w:rFonts w:ascii="Courier New" w:hAnsi="Courier New" w:cs="Courier New"/>
          <w:color w:val="000000"/>
          <w:sz w:val="20"/>
          <w:lang w:val="en-GB" w:eastAsia="lt-LT"/>
        </w:rPr>
        <w:t>.WriteLine(atstovybes[i].VisiKlausimai.</w:t>
      </w:r>
    </w:p>
    <w:p w14:paraId="0F062566" w14:textId="050AC7F6"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GautiKlausima(j));</w:t>
      </w:r>
    </w:p>
    <w:p w14:paraId="79D5866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F92212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740E4881" w14:textId="3737EA6E"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004A6384" w:rsidRPr="00F058EC">
        <w:rPr>
          <w:rFonts w:ascii="Courier New" w:hAnsi="Courier New" w:cs="Courier New"/>
          <w:color w:val="000000"/>
          <w:sz w:val="20"/>
          <w:lang w:val="en-GB" w:eastAsia="lt-LT"/>
        </w:rPr>
        <w:t>rasyti</w:t>
      </w:r>
      <w:r w:rsidRPr="005C45B5">
        <w:rPr>
          <w:rFonts w:ascii="Courier New" w:hAnsi="Courier New" w:cs="Courier New"/>
          <w:color w:val="000000"/>
          <w:sz w:val="20"/>
          <w:lang w:val="en-GB" w:eastAsia="lt-LT"/>
        </w:rPr>
        <w:t>.WriteLine(</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String(</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 383));</w:t>
      </w:r>
    </w:p>
    <w:p w14:paraId="6300625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0C8952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lastRenderedPageBreak/>
        <w:t xml:space="preserve">            }</w:t>
      </w:r>
    </w:p>
    <w:p w14:paraId="4A0F60F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 </w:t>
      </w:r>
    </w:p>
    <w:p w14:paraId="4B08F05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30F88A4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49DC9AE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F86C696" w14:textId="09A5D5B4" w:rsidR="00AB7416" w:rsidRPr="00F122E7" w:rsidRDefault="005C45B5" w:rsidP="00F122E7">
      <w:pPr>
        <w:autoSpaceDE w:val="0"/>
        <w:autoSpaceDN w:val="0"/>
        <w:adjustRightInd w:val="0"/>
        <w:ind w:firstLine="0"/>
        <w:jc w:val="left"/>
        <w:rPr>
          <w:rFonts w:ascii="Consolas" w:hAnsi="Consolas" w:cs="Consolas"/>
          <w:b/>
          <w:color w:val="000000"/>
          <w:sz w:val="19"/>
          <w:szCs w:val="19"/>
          <w:lang w:val="en-GB" w:eastAsia="lt-LT"/>
        </w:rPr>
      </w:pPr>
      <w:r w:rsidRPr="005C45B5">
        <w:rPr>
          <w:rFonts w:ascii="Courier New" w:hAnsi="Courier New" w:cs="Courier New"/>
          <w:color w:val="000000"/>
          <w:sz w:val="20"/>
          <w:lang w:val="en-GB" w:eastAsia="lt-LT"/>
        </w:rPr>
        <w:t>}</w:t>
      </w:r>
    </w:p>
    <w:p w14:paraId="707D7821" w14:textId="649DCB75" w:rsidR="00AB7416" w:rsidRDefault="00AB7416" w:rsidP="00AB7416">
      <w:pPr>
        <w:pStyle w:val="Antrat2"/>
      </w:pPr>
      <w:bookmarkStart w:id="14" w:name="_Toc529041940"/>
      <w:r w:rsidRPr="00844988">
        <w:t>Pradiniai duomenys ir rezultatai</w:t>
      </w:r>
      <w:bookmarkEnd w:id="14"/>
    </w:p>
    <w:p w14:paraId="149342EA" w14:textId="77777777" w:rsidR="007C304B" w:rsidRPr="007C304B" w:rsidRDefault="007C304B" w:rsidP="007C304B"/>
    <w:p w14:paraId="2BD22D4F" w14:textId="15AF251D" w:rsidR="00EB1186" w:rsidRDefault="00EB1186" w:rsidP="007C304B">
      <w:pPr>
        <w:ind w:firstLine="0"/>
        <w:rPr>
          <w:rFonts w:ascii="Courier New" w:hAnsi="Courier New" w:cs="Courier New"/>
          <w:b/>
          <w:sz w:val="20"/>
        </w:rPr>
      </w:pPr>
      <w:r>
        <w:rPr>
          <w:rFonts w:ascii="Courier New" w:hAnsi="Courier New" w:cs="Courier New"/>
          <w:b/>
          <w:sz w:val="20"/>
        </w:rPr>
        <w:t>Pirmas testas:</w:t>
      </w:r>
    </w:p>
    <w:p w14:paraId="7B2F8A1F" w14:textId="77777777" w:rsidR="00EB1186" w:rsidRDefault="00EB1186" w:rsidP="007C304B">
      <w:pPr>
        <w:ind w:firstLine="0"/>
        <w:rPr>
          <w:rFonts w:ascii="Courier New" w:hAnsi="Courier New" w:cs="Courier New"/>
          <w:b/>
          <w:sz w:val="20"/>
        </w:rPr>
      </w:pPr>
    </w:p>
    <w:p w14:paraId="766ED23F" w14:textId="316C890B" w:rsidR="007C304B" w:rsidRDefault="007C304B" w:rsidP="007C304B">
      <w:pPr>
        <w:ind w:firstLine="0"/>
        <w:rPr>
          <w:rFonts w:ascii="Courier New" w:hAnsi="Courier New" w:cs="Courier New"/>
          <w:b/>
          <w:sz w:val="20"/>
        </w:rPr>
      </w:pPr>
      <w:r>
        <w:rPr>
          <w:rFonts w:ascii="Courier New" w:hAnsi="Courier New" w:cs="Courier New"/>
          <w:b/>
          <w:sz w:val="20"/>
        </w:rPr>
        <w:t>d</w:t>
      </w:r>
      <w:r w:rsidRPr="007C304B">
        <w:rPr>
          <w:rFonts w:ascii="Courier New" w:hAnsi="Courier New" w:cs="Courier New"/>
          <w:b/>
          <w:sz w:val="20"/>
        </w:rPr>
        <w:t>uomenys1.csv:</w:t>
      </w:r>
    </w:p>
    <w:p w14:paraId="33C8BEB7" w14:textId="37495277" w:rsidR="007C304B" w:rsidRDefault="007C304B" w:rsidP="007C304B">
      <w:pPr>
        <w:ind w:firstLine="0"/>
        <w:rPr>
          <w:rFonts w:ascii="Courier New" w:hAnsi="Courier New" w:cs="Courier New"/>
          <w:b/>
          <w:sz w:val="20"/>
        </w:rPr>
      </w:pPr>
    </w:p>
    <w:p w14:paraId="63AB8269"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InfoSA</w:t>
      </w:r>
    </w:p>
    <w:p w14:paraId="45B6ECD5"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Įvairūs,2,Robertas Petrauskas,Kaip NATO fonetinėje abėcėlėje šifruojama raidė R?,Romeo,2</w:t>
      </w:r>
    </w:p>
    <w:p w14:paraId="15A8766E"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Anotomija ir medicina,2,Rimantas Valiukonis,Koks augalas vienos rūšies žinduoliui sukelia euforiją; o kitos rūšies žinduolį nuramina?,Kanapė-Durniaropė-Valerijonas-Aguona,Valerijonas,2</w:t>
      </w:r>
    </w:p>
    <w:p w14:paraId="7AD425A3"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Įvairūs,3,Robertas Petrauskas,Kaip iššifruojama santrumpa DNR?,Deoksiribonukleorūgštis-Deoksinorūgšits-Deoksidooksidorūgštis-Deoksiribonukleonidorūgštis,Deoksiribonukleorūgštis,5</w:t>
      </w:r>
    </w:p>
    <w:p w14:paraId="37B4C997"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Įvairūs,2,Mantas Stonkus,Koks augalas lotyniškai vadinasi Urtica?,Pienė-Dilgėlė-Usnis-Melisa,Dilgėlė,3</w:t>
      </w:r>
    </w:p>
    <w:p w14:paraId="2DA66492"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Geografija,2,Viktoras Drąsutavičius,Prie kokios jūros įsikūręs Vladivostokas?,Rytų Sibiro-Japonijos-Čiukčių-Beringo,Japonijos,2</w:t>
      </w:r>
    </w:p>
    <w:p w14:paraId="636D1026"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Įvairūs,2,Ramunė Vinauskaitė,Kokį gėrimą italai vadina spumante?,Anyžinę dektinę-Baltąjį vyną-Putojantį vyną-Raudonąjį vyną,Putojantį vyną,3</w:t>
      </w:r>
    </w:p>
    <w:p w14:paraId="6A117D36"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Geografija,2,Robertas Petrauskas,Kokios valstybės pavadinimas išvertus į lietuvių kalbą reiškia "Sidabro žemė"?,Siera Leonė-Australija-Islandija-Argentina,Argentina,3</w:t>
      </w:r>
    </w:p>
    <w:p w14:paraId="3BFD60AD"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Kinas,3,Viktoras Drąsutavičius,Kas vaidino SS pulkininką Hansą Landą filme "Negarbingi šunsnukiai"?,Tilis Šveigeris-Kristofas Valcas-Kventinas Tarantino-Bruno Ganzas,Kristofas Valcas (Christoph Waltz),5</w:t>
      </w:r>
    </w:p>
    <w:p w14:paraId="0272A172"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Istorija,3,Mindaugas Baliukevičius,Kaip vadinasi filmas; kuriame pagrindinis veikėjas sako: "Gyvenimas yra kaip šokoladinių saldainių dėžutė. Niekada nežinai; ką ją atidaręs rasi..."?,Forestas Gampas-Vėjo nublokšti-Apie Šmitą-Babelis,Forestas Gampas,2</w:t>
      </w:r>
    </w:p>
    <w:p w14:paraId="02A848AB"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Istorija,1,Ramunė Vinauskaitė,Kada Lietuva įstojo į ES?,2003m. gegužės 1d.-2004m. gegužės 1d.-2005m. gegužės 1d.-2003m. balandžio 30d.,2004m. gegužės 1d.,1</w:t>
      </w:r>
    </w:p>
    <w:p w14:paraId="0CF868B8"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Lietuva,2,Robertas Petrauskas,Kokia įstaiga dabar įsikūrus Raudonės pilyje?,Savivaldybės administracija-Viešoji biblioteka-Mokykla-Kraštotyros muziejus,Mokykla,3</w:t>
      </w:r>
    </w:p>
    <w:p w14:paraId="30D625D8"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Anotomija ir medicina,2,Rimantas Valiukonis,Kiek žmogaus ląstelė turi chromosomų porų?,20-21-22-23,23,3</w:t>
      </w:r>
    </w:p>
    <w:p w14:paraId="22769ADE"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Muzika,3,Tadas Malis,Koks žinomas atlikėjas atlieka šią dainą?,Andrius Mamontovas,5, Atlikėjo2Daina.mp3</w:t>
      </w:r>
    </w:p>
    <w:p w14:paraId="3B1FFE48"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Lietuva,2,Aurelijus Esanavičius,Kelintais metais susidegino Romas Kalanta?,1971m.-1972m.-1973m.1975m.,1972m.,3</w:t>
      </w:r>
    </w:p>
    <w:p w14:paraId="556ADC82"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Anotomija ir medicina,3,Rimantas Valiukonis,Ką žmogaus organizme pažeidžia psoriazė?,Kraujagysles ir širdį-Odą ir sąnarius-Smegenis-Odą ir nagus,Odą ir sąnarius,5</w:t>
      </w:r>
    </w:p>
    <w:p w14:paraId="7F9A4495"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Istorija,2,Mindaugas Baliukevičius,Kokią šalį II pasauliniame kare Sąjungininkai išlaisvino vėliausiai?,Olandiją-Austriją-Italiją-Belgiją,Olandiją,2</w:t>
      </w:r>
    </w:p>
    <w:p w14:paraId="5C4614C5"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Istorija,2,Mindaugas Baliukevičius,Kuris XX a. diktatorius buvo įsakęs naikti žvirblius?,Josifas Stalinas-Benito Musolinis-Mao Dzedongas-Fransiskas Frankas,Mao Dzedongas,2</w:t>
      </w:r>
    </w:p>
    <w:p w14:paraId="0797A129"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Gyvūnai,2,Gerda Jakštaitė,Kokios spalvos omaro kraujas?,Raudonos-Žalios-Geltonos-Mėlynos,Mėlynos,3</w:t>
      </w:r>
    </w:p>
    <w:p w14:paraId="5F0E6255"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Skaičiai,2,Robertas Petrauskas,Koks mėnuo metuose yra ilgiausias?,Gruodis-Spalis-Sausis-Gegužė,Spalis 31 d. + 1 val.,4</w:t>
      </w:r>
    </w:p>
    <w:p w14:paraId="45DF38CF"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Gyvūnai,3,Gerda Jakštaitė,Koks paukštis turi ilgiausią snapą?,Raganosis ragasnapis-Australijos pelikanas-Didžioji kuolinga-Amerikos baltasis pelikanas,Australijos pelikanas (apie 47 cm),6</w:t>
      </w:r>
    </w:p>
    <w:p w14:paraId="1F93468D"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Gyvūnai,3,Gerda Jakštaitė,Kokį gyvūną 1408 m.Vokiečių ordino magistras padovanojo Vytautui?,Lokį-Tigrą-Taurųjį elnią-Liūtą,Liūtą,5</w:t>
      </w:r>
    </w:p>
    <w:p w14:paraId="70065188"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lastRenderedPageBreak/>
        <w:t>Skaičiai,1,Robertas Petrauskas,Kokią sumą visada sudaro lošimo kauliuko priešingų plokštumų skaičiai?,6-7-8-9,7,1</w:t>
      </w:r>
    </w:p>
    <w:p w14:paraId="3D72C518"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Maistas,2,Ramunė Vinauskaitė,Kelių spalvų būna "M&amp;M" saldainiai?,4-5-6-7,6,3</w:t>
      </w:r>
    </w:p>
    <w:p w14:paraId="76FFF8C4"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Skaičiai,1,Mantas Stonkus,Kokia spalva pažymėtas skaičius "0" ruletės rate?,Žalia-Juoda-Raudona-Balta,Žalia,2</w:t>
      </w:r>
    </w:p>
    <w:p w14:paraId="54F7693E"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Maistas,1,Ramunė Vinauskaitė,Kuris vaisius yra saldžiausias iš duotų?,Figa,1</w:t>
      </w:r>
    </w:p>
    <w:p w14:paraId="12ED6CDC" w14:textId="70634647" w:rsidR="007C304B" w:rsidRDefault="007C304B" w:rsidP="007C304B">
      <w:pPr>
        <w:ind w:firstLine="0"/>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Spalvos,2,Robertas Petrauskas,Kuri "Google" logotipo raidė yra žalia?,"G"-"O"-"L"-"E","L",5</w:t>
      </w:r>
    </w:p>
    <w:p w14:paraId="2B8C0303" w14:textId="355C4F40" w:rsidR="007C304B" w:rsidRDefault="007C304B" w:rsidP="007C304B">
      <w:pPr>
        <w:ind w:firstLine="0"/>
        <w:rPr>
          <w:rFonts w:ascii="Courier New" w:hAnsi="Courier New" w:cs="Courier New"/>
          <w:color w:val="000000"/>
          <w:sz w:val="20"/>
          <w:lang w:val="en-GB" w:eastAsia="lt-LT"/>
        </w:rPr>
      </w:pPr>
    </w:p>
    <w:p w14:paraId="315916D4" w14:textId="23F7B01E" w:rsidR="007C304B" w:rsidRDefault="007C304B" w:rsidP="007C304B">
      <w:pPr>
        <w:ind w:firstLine="0"/>
        <w:rPr>
          <w:rFonts w:ascii="Courier New" w:hAnsi="Courier New" w:cs="Courier New"/>
          <w:b/>
          <w:color w:val="000000"/>
          <w:sz w:val="20"/>
          <w:lang w:val="en-GB" w:eastAsia="lt-LT"/>
        </w:rPr>
      </w:pPr>
      <w:r w:rsidRPr="007C304B">
        <w:rPr>
          <w:rFonts w:ascii="Courier New" w:hAnsi="Courier New" w:cs="Courier New"/>
          <w:b/>
          <w:color w:val="000000"/>
          <w:sz w:val="20"/>
          <w:lang w:val="en-GB" w:eastAsia="lt-LT"/>
        </w:rPr>
        <w:t>duomenys2.csv:</w:t>
      </w:r>
    </w:p>
    <w:p w14:paraId="702C4164" w14:textId="6CD59901" w:rsidR="007C304B" w:rsidRDefault="007C304B" w:rsidP="007C304B">
      <w:pPr>
        <w:ind w:firstLine="0"/>
        <w:rPr>
          <w:rFonts w:ascii="Courier New" w:hAnsi="Courier New" w:cs="Courier New"/>
          <w:b/>
          <w:color w:val="000000"/>
          <w:sz w:val="20"/>
          <w:lang w:val="en-GB" w:eastAsia="lt-LT"/>
        </w:rPr>
      </w:pPr>
    </w:p>
    <w:p w14:paraId="1C77EFA2"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ChemSA</w:t>
      </w:r>
    </w:p>
    <w:p w14:paraId="4030D592"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Įvairūs,2,Robertas Petrauskas,Kaip NATO fonetinėje abėcėlėje šifruojama raidė R?,Romeo,2</w:t>
      </w:r>
    </w:p>
    <w:p w14:paraId="2C7E12F7"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Lietuva,2,Robertas Petrauskas,Kokia įstaiga dabar įsikūrus Raudonės pilyje?,Savivaldybės administracija-Viešoji biblioteka-Mokykla-Kraštotyros muziejus,Mokykla,3</w:t>
      </w:r>
    </w:p>
    <w:p w14:paraId="7BAA47CC"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Anotomija ir medicina,2,Rimantas Valiukonis,Kiek žmogaus ląstelė turi chromosomų porų?,20-21-22-23,23,3</w:t>
      </w:r>
    </w:p>
    <w:p w14:paraId="4E91548B"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Lietuva,2,Robertas Petrauskas,Kokia įstaiga dabar įsikūrus Raudonės pilyje?,Savivaldybės administracija-Viešoji biblioteka-Mokykla-Kraštotyros muziejus,Mokykla,3</w:t>
      </w:r>
    </w:p>
    <w:p w14:paraId="38654704"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Įvairūs,2,Antoni,Kaip NATO fonetinėje abėcėlėje šifruojama raidė R?,Romeo,2</w:t>
      </w:r>
    </w:p>
    <w:p w14:paraId="20623B39"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Anotomija ir medicina,2,Antoni,Koks augalas vienos rūšies žinduoliui sukelia euforiją; o kitos rūšies žinduolį nuramina?,Kanapė-Durniaropė-Valerijonas-Aguona,Valerijonas,2</w:t>
      </w:r>
    </w:p>
    <w:p w14:paraId="7386BA38"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Įvairūs,3,Antoni,Kaip iššifruojama santrumpa DNR?,Deoksiribonukleorūgštis-Deoksinorūgšits-Deoksidooksidorūgštis-Deoksiribonukleonidorūgštis,Deoksiribonukleorūgštis,5</w:t>
      </w:r>
    </w:p>
    <w:p w14:paraId="12A2DF3F"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Įvairūs,2,Antoni,Koks augalas lotyniškai vadinasi Urtica?,Pienė-Dilgėlė-Usnis-Melisa,Dilgėlė,3</w:t>
      </w:r>
    </w:p>
    <w:p w14:paraId="0D5B32C1"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Istorinis,2,Robertas Petrauskas,Kokia įstaiga dabar įsikūrus Raudonės pilyje?,Savivaldybės administracija-Viešoji biblioteka-Mokykla-Kraštotyros muziejus,Mokykla,3</w:t>
      </w:r>
    </w:p>
    <w:p w14:paraId="7EB6D8CC"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Geografija,2,Antoni,Prie kokios jūros įsikūręs Vladivostokas?,Rytų Sibiro-Japonijos-Čiukčių-Beringo,Japonijos,2</w:t>
      </w:r>
    </w:p>
    <w:p w14:paraId="47A7FD46"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Įvairūs,2,Antoni,Kokį gėrimą italai vadina spumante?,Anyžinę dektinę-Baltąjį vyną-Putojantį vyną-Raudonąjį vyną,Putojantį vyną,3</w:t>
      </w:r>
    </w:p>
    <w:p w14:paraId="12AC4751"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Geografija,2,Antoni,Kokios valstybės pavadinimas išvertus į lietuvių kalbą reiškia "Sidabro žemė"?,Siera Leonė-Australija-Islandija-Argentina,Argentina,3</w:t>
      </w:r>
    </w:p>
    <w:p w14:paraId="595BA8FB" w14:textId="76389C94" w:rsidR="007C304B" w:rsidRPr="007C304B" w:rsidRDefault="007C304B" w:rsidP="007C304B">
      <w:pPr>
        <w:ind w:firstLine="0"/>
        <w:rPr>
          <w:rFonts w:ascii="Courier New" w:hAnsi="Courier New" w:cs="Courier New"/>
          <w:b/>
          <w:color w:val="000000"/>
          <w:sz w:val="20"/>
          <w:lang w:val="en-GB" w:eastAsia="lt-LT"/>
        </w:rPr>
      </w:pPr>
      <w:r w:rsidRPr="007C304B">
        <w:rPr>
          <w:rFonts w:ascii="Courier New" w:hAnsi="Courier New" w:cs="Courier New"/>
          <w:color w:val="000000"/>
          <w:sz w:val="20"/>
          <w:lang w:val="en-GB" w:eastAsia="lt-LT"/>
        </w:rPr>
        <w:t>Muzika,3,Frederikas Ostapenko,Koks žinomas atlikėjas atlieka šią dainą?,Elvis Preslis,5, AtlikėjoDaina.mp3</w:t>
      </w:r>
    </w:p>
    <w:p w14:paraId="630835B0" w14:textId="03D04263" w:rsidR="007C304B" w:rsidRDefault="007C304B" w:rsidP="007C304B">
      <w:pPr>
        <w:ind w:firstLine="0"/>
        <w:rPr>
          <w:rFonts w:ascii="Courier New" w:hAnsi="Courier New" w:cs="Courier New"/>
          <w:color w:val="000000"/>
          <w:sz w:val="20"/>
          <w:lang w:val="en-GB" w:eastAsia="lt-LT"/>
        </w:rPr>
      </w:pPr>
    </w:p>
    <w:p w14:paraId="678F83F7" w14:textId="4D389B63" w:rsidR="007C304B" w:rsidRDefault="007C304B" w:rsidP="007C304B">
      <w:pPr>
        <w:ind w:firstLine="0"/>
        <w:rPr>
          <w:rFonts w:ascii="Courier New" w:hAnsi="Courier New" w:cs="Courier New"/>
          <w:b/>
          <w:color w:val="000000"/>
          <w:sz w:val="20"/>
          <w:lang w:val="en-GB" w:eastAsia="lt-LT"/>
        </w:rPr>
      </w:pPr>
      <w:r w:rsidRPr="007C304B">
        <w:rPr>
          <w:rFonts w:ascii="Courier New" w:hAnsi="Courier New" w:cs="Courier New"/>
          <w:b/>
          <w:color w:val="000000"/>
          <w:sz w:val="20"/>
          <w:lang w:val="en-GB" w:eastAsia="lt-LT"/>
        </w:rPr>
        <w:t>duomenys4.csv:</w:t>
      </w:r>
    </w:p>
    <w:p w14:paraId="0FADF7FD" w14:textId="200F6247" w:rsidR="007C304B" w:rsidRDefault="007C304B" w:rsidP="007C304B">
      <w:pPr>
        <w:ind w:firstLine="0"/>
        <w:rPr>
          <w:rFonts w:ascii="Courier New" w:hAnsi="Courier New" w:cs="Courier New"/>
          <w:b/>
          <w:color w:val="000000"/>
          <w:sz w:val="20"/>
          <w:lang w:val="en-GB" w:eastAsia="lt-LT"/>
        </w:rPr>
      </w:pPr>
    </w:p>
    <w:p w14:paraId="780E2460"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EleSA</w:t>
      </w:r>
    </w:p>
    <w:p w14:paraId="51966000"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Įvairūs,2,Stasys Vilius,Kaip NATO fonetinėje abėcėlėje šifruojama raidė R?,Romeo,2</w:t>
      </w:r>
    </w:p>
    <w:p w14:paraId="10EDB3D9"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Lietuva,2,Koma Bernardas,Kokia įstaiga dabar įsikūrus Raudonės pilyje?,Savivaldybės administracija-Viešoji biblioteka-Mokykla-Kraštotyros muziejus,Mokykla,3</w:t>
      </w:r>
    </w:p>
    <w:p w14:paraId="0A194921" w14:textId="7C18F53D" w:rsid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Anotomija ir medicina,2,Rimantas Valiukonis,Kiek žmogaus ląstelė turi chromosomų porų?,20-21-22-23,23,3</w:t>
      </w:r>
    </w:p>
    <w:p w14:paraId="64853219" w14:textId="64DFDC8B" w:rsidR="007C304B" w:rsidRDefault="007C304B" w:rsidP="007C304B">
      <w:pPr>
        <w:autoSpaceDE w:val="0"/>
        <w:autoSpaceDN w:val="0"/>
        <w:adjustRightInd w:val="0"/>
        <w:ind w:firstLine="0"/>
        <w:jc w:val="left"/>
        <w:rPr>
          <w:rFonts w:ascii="Courier New" w:hAnsi="Courier New" w:cs="Courier New"/>
          <w:color w:val="000000"/>
          <w:sz w:val="20"/>
          <w:lang w:val="en-GB" w:eastAsia="lt-LT"/>
        </w:rPr>
      </w:pPr>
    </w:p>
    <w:p w14:paraId="1B977A6A" w14:textId="77777777" w:rsidR="00346FD8" w:rsidRDefault="00346FD8" w:rsidP="007C304B">
      <w:pPr>
        <w:autoSpaceDE w:val="0"/>
        <w:autoSpaceDN w:val="0"/>
        <w:adjustRightInd w:val="0"/>
        <w:ind w:firstLine="0"/>
        <w:jc w:val="left"/>
        <w:rPr>
          <w:rFonts w:ascii="Courier New" w:hAnsi="Courier New" w:cs="Courier New"/>
          <w:b/>
          <w:color w:val="000000"/>
          <w:sz w:val="20"/>
          <w:lang w:val="en-GB" w:eastAsia="lt-LT"/>
        </w:rPr>
      </w:pPr>
    </w:p>
    <w:p w14:paraId="3704281C" w14:textId="77777777" w:rsidR="00346FD8" w:rsidRDefault="00346FD8" w:rsidP="007C304B">
      <w:pPr>
        <w:autoSpaceDE w:val="0"/>
        <w:autoSpaceDN w:val="0"/>
        <w:adjustRightInd w:val="0"/>
        <w:ind w:firstLine="0"/>
        <w:jc w:val="left"/>
        <w:rPr>
          <w:rFonts w:ascii="Courier New" w:hAnsi="Courier New" w:cs="Courier New"/>
          <w:b/>
          <w:color w:val="000000"/>
          <w:sz w:val="20"/>
          <w:lang w:val="en-GB" w:eastAsia="lt-LT"/>
        </w:rPr>
      </w:pPr>
    </w:p>
    <w:p w14:paraId="112E8728" w14:textId="77777777" w:rsidR="00346FD8" w:rsidRDefault="00346FD8" w:rsidP="007C304B">
      <w:pPr>
        <w:autoSpaceDE w:val="0"/>
        <w:autoSpaceDN w:val="0"/>
        <w:adjustRightInd w:val="0"/>
        <w:ind w:firstLine="0"/>
        <w:jc w:val="left"/>
        <w:rPr>
          <w:rFonts w:ascii="Courier New" w:hAnsi="Courier New" w:cs="Courier New"/>
          <w:b/>
          <w:color w:val="000000"/>
          <w:sz w:val="20"/>
          <w:lang w:val="en-GB" w:eastAsia="lt-LT"/>
        </w:rPr>
      </w:pPr>
    </w:p>
    <w:p w14:paraId="48CCD802" w14:textId="77777777" w:rsidR="00346FD8" w:rsidRDefault="00346FD8" w:rsidP="007C304B">
      <w:pPr>
        <w:autoSpaceDE w:val="0"/>
        <w:autoSpaceDN w:val="0"/>
        <w:adjustRightInd w:val="0"/>
        <w:ind w:firstLine="0"/>
        <w:jc w:val="left"/>
        <w:rPr>
          <w:rFonts w:ascii="Courier New" w:hAnsi="Courier New" w:cs="Courier New"/>
          <w:b/>
          <w:color w:val="000000"/>
          <w:sz w:val="20"/>
          <w:lang w:val="en-GB" w:eastAsia="lt-LT"/>
        </w:rPr>
      </w:pPr>
    </w:p>
    <w:p w14:paraId="7008C4C4" w14:textId="77777777" w:rsidR="00346FD8" w:rsidRDefault="00346FD8" w:rsidP="007C304B">
      <w:pPr>
        <w:autoSpaceDE w:val="0"/>
        <w:autoSpaceDN w:val="0"/>
        <w:adjustRightInd w:val="0"/>
        <w:ind w:firstLine="0"/>
        <w:jc w:val="left"/>
        <w:rPr>
          <w:rFonts w:ascii="Courier New" w:hAnsi="Courier New" w:cs="Courier New"/>
          <w:b/>
          <w:color w:val="000000"/>
          <w:sz w:val="20"/>
          <w:lang w:val="en-GB" w:eastAsia="lt-LT"/>
        </w:rPr>
      </w:pPr>
    </w:p>
    <w:p w14:paraId="6D8761AA" w14:textId="77777777" w:rsidR="00346FD8" w:rsidRDefault="00346FD8" w:rsidP="007C304B">
      <w:pPr>
        <w:autoSpaceDE w:val="0"/>
        <w:autoSpaceDN w:val="0"/>
        <w:adjustRightInd w:val="0"/>
        <w:ind w:firstLine="0"/>
        <w:jc w:val="left"/>
        <w:rPr>
          <w:rFonts w:ascii="Courier New" w:hAnsi="Courier New" w:cs="Courier New"/>
          <w:b/>
          <w:color w:val="000000"/>
          <w:sz w:val="20"/>
          <w:lang w:val="en-GB" w:eastAsia="lt-LT"/>
        </w:rPr>
      </w:pPr>
    </w:p>
    <w:p w14:paraId="7F6E68A9" w14:textId="77777777" w:rsidR="00346FD8" w:rsidRDefault="00346FD8" w:rsidP="007C304B">
      <w:pPr>
        <w:autoSpaceDE w:val="0"/>
        <w:autoSpaceDN w:val="0"/>
        <w:adjustRightInd w:val="0"/>
        <w:ind w:firstLine="0"/>
        <w:jc w:val="left"/>
        <w:rPr>
          <w:rFonts w:ascii="Courier New" w:hAnsi="Courier New" w:cs="Courier New"/>
          <w:b/>
          <w:color w:val="000000"/>
          <w:sz w:val="20"/>
          <w:lang w:val="en-GB" w:eastAsia="lt-LT"/>
        </w:rPr>
      </w:pPr>
    </w:p>
    <w:p w14:paraId="4E83A93A" w14:textId="77777777" w:rsidR="00346FD8" w:rsidRDefault="00346FD8" w:rsidP="007C304B">
      <w:pPr>
        <w:autoSpaceDE w:val="0"/>
        <w:autoSpaceDN w:val="0"/>
        <w:adjustRightInd w:val="0"/>
        <w:ind w:firstLine="0"/>
        <w:jc w:val="left"/>
        <w:rPr>
          <w:rFonts w:ascii="Courier New" w:hAnsi="Courier New" w:cs="Courier New"/>
          <w:b/>
          <w:color w:val="000000"/>
          <w:sz w:val="20"/>
          <w:lang w:val="en-GB" w:eastAsia="lt-LT"/>
        </w:rPr>
      </w:pPr>
    </w:p>
    <w:p w14:paraId="17978D4E" w14:textId="77777777" w:rsidR="00346FD8" w:rsidRDefault="00346FD8" w:rsidP="007C304B">
      <w:pPr>
        <w:autoSpaceDE w:val="0"/>
        <w:autoSpaceDN w:val="0"/>
        <w:adjustRightInd w:val="0"/>
        <w:ind w:firstLine="0"/>
        <w:jc w:val="left"/>
        <w:rPr>
          <w:rFonts w:ascii="Courier New" w:hAnsi="Courier New" w:cs="Courier New"/>
          <w:b/>
          <w:color w:val="000000"/>
          <w:sz w:val="20"/>
          <w:lang w:val="en-GB" w:eastAsia="lt-LT"/>
        </w:rPr>
      </w:pPr>
    </w:p>
    <w:p w14:paraId="320C587B" w14:textId="77777777" w:rsidR="00346FD8" w:rsidRDefault="00346FD8" w:rsidP="007C304B">
      <w:pPr>
        <w:autoSpaceDE w:val="0"/>
        <w:autoSpaceDN w:val="0"/>
        <w:adjustRightInd w:val="0"/>
        <w:ind w:firstLine="0"/>
        <w:jc w:val="left"/>
        <w:rPr>
          <w:rFonts w:ascii="Courier New" w:hAnsi="Courier New" w:cs="Courier New"/>
          <w:b/>
          <w:color w:val="000000"/>
          <w:sz w:val="20"/>
          <w:lang w:val="en-GB" w:eastAsia="lt-LT"/>
        </w:rPr>
      </w:pPr>
    </w:p>
    <w:p w14:paraId="27E8E81B" w14:textId="77777777" w:rsidR="00346FD8" w:rsidRDefault="00346FD8" w:rsidP="007C304B">
      <w:pPr>
        <w:autoSpaceDE w:val="0"/>
        <w:autoSpaceDN w:val="0"/>
        <w:adjustRightInd w:val="0"/>
        <w:ind w:firstLine="0"/>
        <w:jc w:val="left"/>
        <w:rPr>
          <w:rFonts w:ascii="Courier New" w:hAnsi="Courier New" w:cs="Courier New"/>
          <w:b/>
          <w:color w:val="000000"/>
          <w:sz w:val="20"/>
          <w:lang w:val="en-GB" w:eastAsia="lt-LT"/>
        </w:rPr>
      </w:pPr>
    </w:p>
    <w:p w14:paraId="57813179" w14:textId="77777777" w:rsidR="00EB1186" w:rsidRDefault="00EB1186" w:rsidP="007C304B">
      <w:pPr>
        <w:autoSpaceDE w:val="0"/>
        <w:autoSpaceDN w:val="0"/>
        <w:adjustRightInd w:val="0"/>
        <w:ind w:firstLine="0"/>
        <w:jc w:val="left"/>
        <w:rPr>
          <w:rFonts w:ascii="Courier New" w:hAnsi="Courier New" w:cs="Courier New"/>
          <w:b/>
          <w:color w:val="000000"/>
          <w:sz w:val="20"/>
          <w:lang w:val="en-GB" w:eastAsia="lt-LT"/>
        </w:rPr>
      </w:pPr>
    </w:p>
    <w:p w14:paraId="334B0BC8" w14:textId="77777777" w:rsidR="00EB1186" w:rsidRDefault="00EB1186" w:rsidP="007C304B">
      <w:pPr>
        <w:autoSpaceDE w:val="0"/>
        <w:autoSpaceDN w:val="0"/>
        <w:adjustRightInd w:val="0"/>
        <w:ind w:firstLine="0"/>
        <w:jc w:val="left"/>
        <w:rPr>
          <w:rFonts w:ascii="Courier New" w:hAnsi="Courier New" w:cs="Courier New"/>
          <w:b/>
          <w:color w:val="000000"/>
          <w:sz w:val="20"/>
          <w:lang w:val="en-GB" w:eastAsia="lt-LT"/>
        </w:rPr>
      </w:pPr>
    </w:p>
    <w:p w14:paraId="36D38796" w14:textId="77777777" w:rsidR="00EB1186" w:rsidRDefault="00EB1186" w:rsidP="007C304B">
      <w:pPr>
        <w:autoSpaceDE w:val="0"/>
        <w:autoSpaceDN w:val="0"/>
        <w:adjustRightInd w:val="0"/>
        <w:ind w:firstLine="0"/>
        <w:jc w:val="left"/>
        <w:rPr>
          <w:rFonts w:ascii="Courier New" w:hAnsi="Courier New" w:cs="Courier New"/>
          <w:b/>
          <w:color w:val="000000"/>
          <w:sz w:val="20"/>
          <w:lang w:val="en-GB" w:eastAsia="lt-LT"/>
        </w:rPr>
      </w:pPr>
    </w:p>
    <w:p w14:paraId="230AA9DE" w14:textId="77777777" w:rsidR="00EB1186" w:rsidRDefault="00EB1186" w:rsidP="007C304B">
      <w:pPr>
        <w:autoSpaceDE w:val="0"/>
        <w:autoSpaceDN w:val="0"/>
        <w:adjustRightInd w:val="0"/>
        <w:ind w:firstLine="0"/>
        <w:jc w:val="left"/>
        <w:rPr>
          <w:rFonts w:ascii="Courier New" w:hAnsi="Courier New" w:cs="Courier New"/>
          <w:b/>
          <w:color w:val="000000"/>
          <w:sz w:val="20"/>
          <w:lang w:val="en-GB" w:eastAsia="lt-LT"/>
        </w:rPr>
      </w:pPr>
    </w:p>
    <w:p w14:paraId="47CC59E2" w14:textId="77777777" w:rsidR="00EB1186" w:rsidRDefault="00EB1186" w:rsidP="007C304B">
      <w:pPr>
        <w:autoSpaceDE w:val="0"/>
        <w:autoSpaceDN w:val="0"/>
        <w:adjustRightInd w:val="0"/>
        <w:ind w:firstLine="0"/>
        <w:jc w:val="left"/>
        <w:rPr>
          <w:rFonts w:ascii="Courier New" w:hAnsi="Courier New" w:cs="Courier New"/>
          <w:b/>
          <w:color w:val="000000"/>
          <w:sz w:val="20"/>
          <w:lang w:val="en-GB" w:eastAsia="lt-LT"/>
        </w:rPr>
      </w:pPr>
    </w:p>
    <w:p w14:paraId="7B1CBD2C" w14:textId="6B236451" w:rsidR="007C304B" w:rsidRDefault="007C304B" w:rsidP="007C304B">
      <w:pPr>
        <w:autoSpaceDE w:val="0"/>
        <w:autoSpaceDN w:val="0"/>
        <w:adjustRightInd w:val="0"/>
        <w:ind w:firstLine="0"/>
        <w:jc w:val="left"/>
        <w:rPr>
          <w:rFonts w:ascii="Courier New" w:hAnsi="Courier New" w:cs="Courier New"/>
          <w:b/>
          <w:color w:val="000000"/>
          <w:sz w:val="20"/>
          <w:lang w:val="en-GB" w:eastAsia="lt-LT"/>
        </w:rPr>
      </w:pPr>
      <w:r w:rsidRPr="007C304B">
        <w:rPr>
          <w:rFonts w:ascii="Courier New" w:hAnsi="Courier New" w:cs="Courier New"/>
          <w:b/>
          <w:color w:val="000000"/>
          <w:sz w:val="20"/>
          <w:lang w:val="en-GB" w:eastAsia="lt-LT"/>
        </w:rPr>
        <w:t>DuomenųLentelė.txt:</w:t>
      </w:r>
    </w:p>
    <w:p w14:paraId="4262466E" w14:textId="5D277EE7" w:rsidR="007C304B" w:rsidRPr="004A7A4A" w:rsidRDefault="004A7A4A" w:rsidP="007C304B">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Lentelė yra lab</w:t>
      </w:r>
      <w:r w:rsidR="00EB1186">
        <w:rPr>
          <w:rFonts w:ascii="Courier New" w:hAnsi="Courier New" w:cs="Courier New"/>
          <w:color w:val="000000"/>
          <w:sz w:val="20"/>
          <w:lang w:val="en-GB" w:eastAsia="lt-LT"/>
        </w:rPr>
        <w:t>ai</w:t>
      </w:r>
      <w:r>
        <w:rPr>
          <w:rFonts w:ascii="Courier New" w:hAnsi="Courier New" w:cs="Courier New"/>
          <w:color w:val="000000"/>
          <w:sz w:val="20"/>
          <w:lang w:val="en-GB" w:eastAsia="lt-LT"/>
        </w:rPr>
        <w:t xml:space="preserve"> didelė, jos nuotrauka:</w:t>
      </w:r>
    </w:p>
    <w:p w14:paraId="34D48D12" w14:textId="38E29A6E" w:rsidR="007C304B" w:rsidRDefault="00346FD8" w:rsidP="007C304B">
      <w:pPr>
        <w:autoSpaceDE w:val="0"/>
        <w:autoSpaceDN w:val="0"/>
        <w:adjustRightInd w:val="0"/>
        <w:ind w:firstLine="0"/>
        <w:jc w:val="left"/>
        <w:rPr>
          <w:rFonts w:ascii="Courier New" w:hAnsi="Courier New" w:cs="Courier New"/>
          <w:color w:val="000000"/>
          <w:sz w:val="20"/>
          <w:lang w:val="en-GB" w:eastAsia="lt-LT"/>
        </w:rPr>
      </w:pPr>
      <w:r w:rsidRPr="004B695E">
        <w:rPr>
          <w:rFonts w:ascii="Courier New" w:hAnsi="Courier New" w:cs="Courier New"/>
          <w:noProof/>
          <w:sz w:val="20"/>
        </w:rPr>
        <w:drawing>
          <wp:inline distT="0" distB="0" distL="0" distR="0" wp14:anchorId="70565598" wp14:editId="3F94832B">
            <wp:extent cx="6299835" cy="1967230"/>
            <wp:effectExtent l="0" t="0" r="5715" b="0"/>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9835" cy="1967230"/>
                    </a:xfrm>
                    <a:prstGeom prst="rect">
                      <a:avLst/>
                    </a:prstGeom>
                  </pic:spPr>
                </pic:pic>
              </a:graphicData>
            </a:graphic>
          </wp:inline>
        </w:drawing>
      </w:r>
    </w:p>
    <w:p w14:paraId="684B361D" w14:textId="2867F3AB" w:rsidR="004A7A4A" w:rsidRDefault="004A7A4A" w:rsidP="007C304B">
      <w:pPr>
        <w:autoSpaceDE w:val="0"/>
        <w:autoSpaceDN w:val="0"/>
        <w:adjustRightInd w:val="0"/>
        <w:ind w:firstLine="0"/>
        <w:jc w:val="left"/>
        <w:rPr>
          <w:rFonts w:ascii="Courier New" w:hAnsi="Courier New" w:cs="Courier New"/>
          <w:color w:val="000000"/>
          <w:sz w:val="20"/>
          <w:lang w:val="en-GB" w:eastAsia="lt-LT"/>
        </w:rPr>
      </w:pPr>
    </w:p>
    <w:p w14:paraId="36FBA7A3" w14:textId="79476E72" w:rsidR="004A7A4A" w:rsidRDefault="004A7A4A" w:rsidP="007C304B">
      <w:pPr>
        <w:autoSpaceDE w:val="0"/>
        <w:autoSpaceDN w:val="0"/>
        <w:adjustRightInd w:val="0"/>
        <w:ind w:firstLine="0"/>
        <w:jc w:val="left"/>
        <w:rPr>
          <w:rFonts w:ascii="Courier New" w:hAnsi="Courier New" w:cs="Courier New"/>
          <w:b/>
          <w:color w:val="000000"/>
          <w:sz w:val="20"/>
          <w:lang w:val="en-GB" w:eastAsia="lt-LT"/>
        </w:rPr>
      </w:pPr>
      <w:r w:rsidRPr="004A7A4A">
        <w:rPr>
          <w:rFonts w:ascii="Courier New" w:hAnsi="Courier New" w:cs="Courier New"/>
          <w:b/>
          <w:color w:val="000000"/>
          <w:sz w:val="20"/>
          <w:lang w:val="en-GB" w:eastAsia="lt-LT"/>
        </w:rPr>
        <w:t>Lentelės tekstas:</w:t>
      </w:r>
    </w:p>
    <w:p w14:paraId="44650B3E" w14:textId="736D1EDD" w:rsidR="00823A80" w:rsidRDefault="00823A80" w:rsidP="007C304B">
      <w:pPr>
        <w:autoSpaceDE w:val="0"/>
        <w:autoSpaceDN w:val="0"/>
        <w:adjustRightInd w:val="0"/>
        <w:ind w:firstLine="0"/>
        <w:jc w:val="left"/>
        <w:rPr>
          <w:rFonts w:ascii="Courier New" w:hAnsi="Courier New" w:cs="Courier New"/>
          <w:b/>
          <w:color w:val="000000"/>
          <w:sz w:val="20"/>
          <w:lang w:val="en-GB" w:eastAsia="lt-LT"/>
        </w:rPr>
      </w:pPr>
    </w:p>
    <w:p w14:paraId="39FE84BB"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Duomenys apie klausimus:</w:t>
      </w:r>
    </w:p>
    <w:p w14:paraId="7436D81E"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w:t>
      </w:r>
    </w:p>
    <w:p w14:paraId="770DDD19"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Tema                     | Sudėtingumas | Klausimo autorius       | Klausimo tekstas                                                                                                                                      | Atsakymo variantai                                                                         | Teisingas atsakymas                 | Balai | Failo Pavadinimas    |</w:t>
      </w:r>
    </w:p>
    <w:p w14:paraId="69E7FEFE"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w:t>
      </w:r>
    </w:p>
    <w:p w14:paraId="042E3A4F"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InfoSA</w:t>
      </w:r>
    </w:p>
    <w:p w14:paraId="7C7F889E"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w:t>
      </w:r>
    </w:p>
    <w:p w14:paraId="43A8FDC6"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Įvairūs                  | 2            | Robertas Petrauskas     | Kaip NATO fonetinėje abėcėlėje šifruojama raidė R?                                                                                                    |                                                                                            | Romeo                               | 2     |                      |</w:t>
      </w:r>
    </w:p>
    <w:p w14:paraId="451C6FD1"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Anotomija ir medicina    | 2            | Rimantas Valiukonis     | Koks augalas vienos rūšies žinduoliui sukelia euforiją; o kitos rūšies žinduolį nuramina?                                                             | Kanapė-Durniaropė-Valerijonas-Aguona                                                       | Valerijonas                         | 2     |                      |</w:t>
      </w:r>
    </w:p>
    <w:p w14:paraId="6EFA8B6D"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Įvairūs                  | 3            | Robertas Petrauskas     | Kaip iššifruojama santrumpa DNR?                                                                                                                      | Deoksiribonukleorūgštis-Deoksinorūgšits-Deoksidooksidorūgštis-Deoksiribonukleonidorūgštis  | Deoksiribonukleorūgštis             | 5     |                      |</w:t>
      </w:r>
    </w:p>
    <w:p w14:paraId="1CC3C105"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Įvairūs                  | 2            | Mantas Stonkus          | Koks augalas lotyniškai vadinasi Urtica?                                                                                                              | Pienė-Dilgėlė-Usnis-Melisa                                                                 | Dilgėlė                             | 3     |                      |</w:t>
      </w:r>
    </w:p>
    <w:p w14:paraId="1CD0B05D"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Geografija               | 2            | Viktoras Drąsutavičius  | Prie kokios jūros įsikūręs Vladivostokas?                                                                                                             | Rytų Sibiro-Japonijos-Čiukčių-Beringo                                                      | Japonijos                           | 2     |                      |</w:t>
      </w:r>
    </w:p>
    <w:p w14:paraId="0D0AA792"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xml:space="preserve">| Įvairūs                  | 2            | Ramunė Vinauskaitė      | Kokį gėrimą italai vadina spumante?                                                                                                                   </w:t>
      </w:r>
      <w:r w:rsidRPr="00823A80">
        <w:rPr>
          <w:rFonts w:ascii="Courier New" w:hAnsi="Courier New" w:cs="Courier New"/>
          <w:color w:val="000000"/>
          <w:sz w:val="20"/>
          <w:lang w:val="en-GB" w:eastAsia="lt-LT"/>
        </w:rPr>
        <w:lastRenderedPageBreak/>
        <w:t>| Anyžinę dektinę-Baltąjį vyną-Putojantį vyną-Raudonąjį vyną                                 | Putojantį vyną                      | 3     |                      |</w:t>
      </w:r>
    </w:p>
    <w:p w14:paraId="6CCB3FF6"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Geografija               | 2            | Robertas Petrauskas     | Kokios valstybės pavadinimas išvertus į lietuvių kalbą reiškia "Sidabro žemė"?                                                                        | Siera Leonė-Australija-Islandija-Argentina                                                 | Argentina                           | 3     |                      |</w:t>
      </w:r>
    </w:p>
    <w:p w14:paraId="4C61BBD9"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Kinas                    | 3            | Viktoras Drąsutavičius  | Kas vaidino SS pulkininką Hansą Landą filme "Negarbingi šunsnukiai"?                                                                                  | Tilis Šveigeris-Kristofas Valcas-Kventinas Tarantino-Bruno Ganzas                          | Kristofas Valcas (Christoph Waltz)  | 5     |                      |</w:t>
      </w:r>
    </w:p>
    <w:p w14:paraId="5C705ADB"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Istorija                 | 3            | Mindaugas Baliukevičius | Kaip vadinasi filmas; kuriame pagrindinis veikėjas sako: "Gyvenimas yra kaip šokoladinių saldainių dėžutė. Niekada nežinai; ką ją atidaręs rasi..."?  | Forestas Gampas-Vėjo nublokšti-Apie Šmitą-Babelis                                          | Forestas Gampas                     | 2     |                      |</w:t>
      </w:r>
    </w:p>
    <w:p w14:paraId="5D5A7A65"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Istorija                 | 1            | Ramunė Vinauskaitė      | Kada Lietuva įstojo į ES?                                                                                                                             | 2003m. gegužės 1d.-2004m. gegužės 1d.-2005m. gegužės 1d.-2003m. balandžio 30d.             | 2004m. gegužės 1d.                  | 1     |                      |</w:t>
      </w:r>
    </w:p>
    <w:p w14:paraId="731651AD"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Lietuva                  | 2            | Robertas Petrauskas     | Kokia įstaiga dabar įsikūrus Raudonės pilyje?                                                                                                         | Savivaldybės administracija-Viešoji biblioteka-Mokykla-Kraštotyros muziejus                | Mokykla                             | 3     |                      |</w:t>
      </w:r>
    </w:p>
    <w:p w14:paraId="3A4843A6"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Anotomija ir medicina    | 2            | Rimantas Valiukonis     | Kiek žmogaus ląstelė turi chromosomų porų?                                                                                                            | 20-21-22-23                                                                                | 23                                  | 3     |                      |</w:t>
      </w:r>
    </w:p>
    <w:p w14:paraId="0157FD11"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Muzika                   | 3            | Tadas Malis             | Koks žinomas atlikėjas atlieka šią dainą?                                                                                                             |                                                                                            | Andrius Mamontovas                  | 5     |  Atlikėjo2Daina.mp3  |</w:t>
      </w:r>
    </w:p>
    <w:p w14:paraId="27942CC6"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Lietuva                  | 2            | Aurelijus Esanavičius   | Kelintais metais susidegino Romas Kalanta?                                                                                                            | 1971m.-1972m.-1973m.1975m.                                                                 | 1972m.                              | 3     |                      |</w:t>
      </w:r>
    </w:p>
    <w:p w14:paraId="7A86793A"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Anotomija ir medicina    | 3            | Rimantas Valiukonis     | Ką žmogaus organizme pažeidžia psoriazė?                                                                                                              | Kraujagysles ir širdį-Odą ir sąnarius-Smegenis-Odą ir nagus                                | Odą ir sąnarius                     | 5     |                      |</w:t>
      </w:r>
    </w:p>
    <w:p w14:paraId="13E58E7C"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Istorija                 | 2            | Mindaugas Baliukevičius | Kokią šalį II pasauliniame kare Sąjungininkai išlaisvino vėliausiai?                                                                                  | Olandiją-Austriją-Italiją-Belgiją                                                          | Olandiją                            | 2     |                      |</w:t>
      </w:r>
    </w:p>
    <w:p w14:paraId="6897F633"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Istorija                 | 2            | Mindaugas Baliukevičius | Kuris XX a. diktatorius buvo įsakęs naikti žvirblius?                                                                                                 | Josifas Stalinas-Benito Musolinis-Mao Dzedongas-Fransiskas Frankas                         | Mao Dzedongas                       | 2     |                      |</w:t>
      </w:r>
    </w:p>
    <w:p w14:paraId="28CCE37C"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Gyvūnai                  | 2            | Gerda Jakštaitė         | Kokios spalvos omaro kraujas?                                                                                                                         | Raudonos-Žalios-Geltonos-Mėlynos                                                           | Mėlynos                             | 3     |                      |</w:t>
      </w:r>
    </w:p>
    <w:p w14:paraId="573FE789"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Skaičiai                 | 2            | Robertas Petrauskas     | Koks mėnuo metuose yra ilgiausias?                                                                                                                    | Gruodis-Spalis-Sausis-Gegužė                                                               | Spalis 31 d. + 1 val.               | 4     |                      |</w:t>
      </w:r>
    </w:p>
    <w:p w14:paraId="49A2444B"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Gyvūnai                  | 3            | Gerda Jakštaitė         | Koks paukštis turi ilgiausią snapą?                                                                                                                   | Raganosis ragasnapis-Australijos pelikanas-Didžioji kuolinga-Amerikos baltasis pelikanas   | Australijos pelikanas (apie 47 cm)  | 6     |                      |</w:t>
      </w:r>
    </w:p>
    <w:p w14:paraId="7122BCB2"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Gyvūnai                  | 3            | Gerda Jakštaitė         | Kokį gyvūną 1408 m.Vokiečių ordino magistras padovanojo Vytautui?                                                                                     | Lokį-Tigrą-Taurųjį elnią-Liūtą                                                             | Liūtą                               | 5     |                      |</w:t>
      </w:r>
    </w:p>
    <w:p w14:paraId="5CADF57E"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xml:space="preserve">| Skaičiai                 | 1            | Robertas Petrauskas     | Kokią sumą visada sudaro lošimo kauliuko priešingų plokštumų skaičiai?                                                                                </w:t>
      </w:r>
      <w:r w:rsidRPr="00823A80">
        <w:rPr>
          <w:rFonts w:ascii="Courier New" w:hAnsi="Courier New" w:cs="Courier New"/>
          <w:color w:val="000000"/>
          <w:sz w:val="20"/>
          <w:lang w:val="en-GB" w:eastAsia="lt-LT"/>
        </w:rPr>
        <w:lastRenderedPageBreak/>
        <w:t>| 6-7-8-9                                                                                    | 7                                   | 1     |                      |</w:t>
      </w:r>
    </w:p>
    <w:p w14:paraId="18AFD44B"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Maistas                  | 2            | Ramunė Vinauskaitė      | Kelių spalvų būna "M&amp;M" saldainiai?                                                                                                                   | 4-5-6-7                                                                                    | 6                                   | 3     |                      |</w:t>
      </w:r>
    </w:p>
    <w:p w14:paraId="2C6FFBD7"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Skaičiai                 | 1            | Mantas Stonkus          | Kokia spalva pažymėtas skaičius "0" ruletės rate?                                                                                                     | Žalia-Juoda-Raudona-Balta                                                                  | Žalia                               | 2     |                      |</w:t>
      </w:r>
    </w:p>
    <w:p w14:paraId="5F1D4297"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Maistas                  | 1            | Ramunė Vinauskaitė      | Kuris vaisius yra saldžiausias iš duotų?                                                                                                              |                                                                                            | Figa                                | 1     |                      |</w:t>
      </w:r>
    </w:p>
    <w:p w14:paraId="009092BF"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Spalvos                  | 2            | Robertas Petrauskas     | Kuri "Google" logotipo raidė yra žalia?                                                                                                               | "G"-"O"-"L"-"E"                                                                            | "L"                                 | 5     |                      |</w:t>
      </w:r>
    </w:p>
    <w:p w14:paraId="455A4E7A"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w:t>
      </w:r>
    </w:p>
    <w:p w14:paraId="348174CA"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ChemSA</w:t>
      </w:r>
    </w:p>
    <w:p w14:paraId="656A3FD9"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w:t>
      </w:r>
    </w:p>
    <w:p w14:paraId="38205933"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Įvairūs                  | 2            | Robertas Petrauskas     | Kaip NATO fonetinėje abėcėlėje šifruojama raidė R?                                                                                                    |                                                                                            | Romeo                               | 2     |                      |</w:t>
      </w:r>
    </w:p>
    <w:p w14:paraId="4C0ACC8C"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Lietuva                  | 2            | Robertas Petrauskas     | Kokia įstaiga dabar įsikūrus Raudonės pilyje?                                                                                                         | Savivaldybės administracija-Viešoji biblioteka-Mokykla-Kraštotyros muziejus                | Mokykla                             | 3     |                      |</w:t>
      </w:r>
    </w:p>
    <w:p w14:paraId="5555FA97"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Anotomija ir medicina    | 2            | Rimantas Valiukonis     | Kiek žmogaus ląstelė turi chromosomų porų?                                                                                                            | 20-21-22-23                                                                                | 23                                  | 3     |                      |</w:t>
      </w:r>
    </w:p>
    <w:p w14:paraId="5E7B43A0"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Lietuva                  | 2            | Robertas Petrauskas     | Kokia įstaiga dabar įsikūrus Raudonės pilyje?                                                                                                         | Savivaldybės administracija-Viešoji biblioteka-Mokykla-Kraštotyros muziejus                | Mokykla                             | 3     |                      |</w:t>
      </w:r>
    </w:p>
    <w:p w14:paraId="39DE49FC"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Įvairūs                  | 2            | Antoni                  | Kaip NATO fonetinėje abėcėlėje šifruojama raidė R?                                                                                                    |                                                                                            | Romeo                               | 2     |                      |</w:t>
      </w:r>
    </w:p>
    <w:p w14:paraId="1FC921DD"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Anotomija ir medicina    | 2            | Antoni                  | Koks augalas vienos rūšies žinduoliui sukelia euforiją; o kitos rūšies žinduolį nuramina?                                                             | Kanapė-Durniaropė-Valerijonas-Aguona                                                       | Valerijonas                         | 2     |                      |</w:t>
      </w:r>
    </w:p>
    <w:p w14:paraId="0224E28C"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Įvairūs                  | 3            | Antoni                  | Kaip iššifruojama santrumpa DNR?                                                                                                                      | Deoksiribonukleorūgštis-Deoksinorūgšits-Deoksidooksidorūgštis-Deoksiribonukleonidorūgštis  | Deoksiribonukleorūgštis             | 5     |                      |</w:t>
      </w:r>
    </w:p>
    <w:p w14:paraId="5C13BE5E"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Įvairūs                  | 2            | Antoni                  | Koks augalas lotyniškai vadinasi Urtica?                                                                                                              | Pienė-Dilgėlė-Usnis-Melisa                                                                 | Dilgėlė                             | 3     |                      |</w:t>
      </w:r>
    </w:p>
    <w:p w14:paraId="7C7B0E1D"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Istorinis                | 2            | Robertas Petrauskas     | Kokia įstaiga dabar įsikūrus Raudonės pilyje?                                                                                                         | Savivaldybės administracija-Viešoji biblioteka-Mokykla-Kraštotyros muziejus                | Mokykla                             | 3     |                      |</w:t>
      </w:r>
    </w:p>
    <w:p w14:paraId="17D969F2"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lastRenderedPageBreak/>
        <w:t>| Geografija               | 2            | Antoni                  | Prie kokios jūros įsikūręs Vladivostokas?                                                                                                             | Rytų Sibiro-Japonijos-Čiukčių-Beringo                                                      | Japonijos                           | 2     |                      |</w:t>
      </w:r>
    </w:p>
    <w:p w14:paraId="0AC222B0"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Įvairūs                  | 2            | Antoni                  | Kokį gėrimą italai vadina spumante?                                                                                                                   | Anyžinę dektinę-Baltąjį vyną-Putojantį vyną-Raudonąjį vyną                                 | Putojantį vyną                      | 3     |                      |</w:t>
      </w:r>
    </w:p>
    <w:p w14:paraId="54B96F23"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Geografija               | 2            | Antoni                  | Kokios valstybės pavadinimas išvertus į lietuvių kalbą reiškia "Sidabro žemė"?                                                                        | Siera Leonė-Australija-Islandija-Argentina                                                 | Argentina                           | 3     |                      |</w:t>
      </w:r>
    </w:p>
    <w:p w14:paraId="68E96A34"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Muzika                   | 3            | Frederikas Ostapenko    | Koks žinomas atlikėjas atlieka šią dainą?                                                                                                             |                                                                                            | Elvis Preslis                       | 5     |  AtlikėjoDaina.mp3   |</w:t>
      </w:r>
    </w:p>
    <w:p w14:paraId="5D9C3A96"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w:t>
      </w:r>
    </w:p>
    <w:p w14:paraId="4D806355"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EleSA</w:t>
      </w:r>
    </w:p>
    <w:p w14:paraId="516FA1B9"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w:t>
      </w:r>
    </w:p>
    <w:p w14:paraId="429C1AFC"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Įvairūs                  | 2            | Stasys Vilius           | Kaip NATO fonetinėje abėcėlėje šifruojama raidė R?                                                                                                    |                                                                                            | Romeo                               | 2     |                      |</w:t>
      </w:r>
    </w:p>
    <w:p w14:paraId="79C41B25"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Lietuva                  | 2            | Koma Bernardas          | Kokia įstaiga dabar įsikūrus Raudonės pilyje?                                                                                                         | Savivaldybės administracija-Viešoji biblioteka-Mokykla-Kraštotyros muziejus                | Mokykla                             | 3     |                      |</w:t>
      </w:r>
    </w:p>
    <w:p w14:paraId="73526654"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Anotomija ir medicina    | 2            | Rimantas Valiukonis     | Kiek žmogaus ląstelė turi chromosomų porų?                                                                                                            | 20-21-22-23                                                                                | 23                                  | 3     |                      |</w:t>
      </w:r>
    </w:p>
    <w:p w14:paraId="3C460038" w14:textId="3B6FF050" w:rsid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w:t>
      </w:r>
    </w:p>
    <w:p w14:paraId="50631237" w14:textId="3685F911" w:rsidR="00823A80" w:rsidRDefault="00823A80" w:rsidP="00823A80">
      <w:pPr>
        <w:autoSpaceDE w:val="0"/>
        <w:autoSpaceDN w:val="0"/>
        <w:adjustRightInd w:val="0"/>
        <w:ind w:firstLine="0"/>
        <w:jc w:val="left"/>
        <w:rPr>
          <w:rFonts w:ascii="Courier New" w:hAnsi="Courier New" w:cs="Courier New"/>
          <w:color w:val="000000"/>
          <w:sz w:val="20"/>
          <w:lang w:val="en-GB" w:eastAsia="lt-LT"/>
        </w:rPr>
      </w:pPr>
    </w:p>
    <w:p w14:paraId="2C94818E" w14:textId="490C0A12" w:rsidR="00823A80" w:rsidRDefault="00EB1186" w:rsidP="00823A80">
      <w:pPr>
        <w:autoSpaceDE w:val="0"/>
        <w:autoSpaceDN w:val="0"/>
        <w:adjustRightInd w:val="0"/>
        <w:ind w:firstLine="0"/>
        <w:jc w:val="left"/>
        <w:rPr>
          <w:rFonts w:ascii="Courier New" w:hAnsi="Courier New" w:cs="Courier New"/>
          <w:b/>
          <w:color w:val="000000"/>
          <w:sz w:val="20"/>
          <w:lang w:val="en-GB" w:eastAsia="lt-LT"/>
        </w:rPr>
      </w:pPr>
      <w:r>
        <w:rPr>
          <w:rFonts w:ascii="Courier New" w:hAnsi="Courier New" w:cs="Courier New"/>
          <w:b/>
          <w:color w:val="000000"/>
          <w:sz w:val="20"/>
          <w:lang w:val="en-GB" w:eastAsia="lt-LT"/>
        </w:rPr>
        <w:t>Rezultatai, kurie yra spausdinami “</w:t>
      </w:r>
      <w:r w:rsidR="00823A80" w:rsidRPr="00823A80">
        <w:rPr>
          <w:rFonts w:ascii="Courier New" w:hAnsi="Courier New" w:cs="Courier New"/>
          <w:b/>
          <w:color w:val="000000"/>
          <w:sz w:val="20"/>
          <w:lang w:val="en-GB" w:eastAsia="lt-LT"/>
        </w:rPr>
        <w:t>Klausimai.csv</w:t>
      </w:r>
      <w:r>
        <w:rPr>
          <w:rFonts w:ascii="Courier New" w:hAnsi="Courier New" w:cs="Courier New"/>
          <w:b/>
          <w:color w:val="000000"/>
          <w:sz w:val="20"/>
          <w:lang w:val="en-GB" w:eastAsia="lt-LT"/>
        </w:rPr>
        <w:t>”</w:t>
      </w:r>
      <w:r w:rsidR="00823A80" w:rsidRPr="00823A80">
        <w:rPr>
          <w:rFonts w:ascii="Courier New" w:hAnsi="Courier New" w:cs="Courier New"/>
          <w:b/>
          <w:color w:val="000000"/>
          <w:sz w:val="20"/>
          <w:lang w:val="en-GB" w:eastAsia="lt-LT"/>
        </w:rPr>
        <w:t>:</w:t>
      </w:r>
    </w:p>
    <w:p w14:paraId="0CA2E06F" w14:textId="5F88CD07" w:rsidR="00EB1186" w:rsidRDefault="00EB1186" w:rsidP="00823A80">
      <w:pPr>
        <w:autoSpaceDE w:val="0"/>
        <w:autoSpaceDN w:val="0"/>
        <w:adjustRightInd w:val="0"/>
        <w:ind w:firstLine="0"/>
        <w:jc w:val="left"/>
        <w:rPr>
          <w:rFonts w:ascii="Courier New" w:hAnsi="Courier New" w:cs="Courier New"/>
          <w:b/>
          <w:color w:val="000000"/>
          <w:sz w:val="20"/>
          <w:lang w:val="en-GB" w:eastAsia="lt-LT"/>
        </w:rPr>
      </w:pPr>
    </w:p>
    <w:p w14:paraId="32E6BEDA"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Klausimas, Tema, Sudėtingumas</w:t>
      </w:r>
    </w:p>
    <w:p w14:paraId="59348B42"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p>
    <w:p w14:paraId="4FCF498E"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Koks augalas vienos rūšies žinduoliui sukelia euforiją; o kitos rūšies žinduolį nuramina?, Anotomija ir medicina, 2</w:t>
      </w:r>
    </w:p>
    <w:p w14:paraId="5E45999C"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Kiek žmogaus ląstelė turi chromosomų porų?, Anotomija ir medicina, 2</w:t>
      </w:r>
    </w:p>
    <w:p w14:paraId="2F22EB63"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Ką žmogaus organizme pažeidžia psoriazė?, Anotomija ir medicina, 3</w:t>
      </w:r>
    </w:p>
    <w:p w14:paraId="69ACF626"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Prie kokios jūros įsikūręs Vladivostokas?, Geografija, 2</w:t>
      </w:r>
    </w:p>
    <w:p w14:paraId="2B6C110F"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Kokios valstybės pavadinimas išvertus į lietuvių kalbą reiškia "Sidabro žemė"?, Geografija, 2</w:t>
      </w:r>
    </w:p>
    <w:p w14:paraId="6BD72C96"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Kokios spalvos omaro kraujas?, Gyvūnai, 2</w:t>
      </w:r>
    </w:p>
    <w:p w14:paraId="38D662EA"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Koks paukštis turi ilgiausią snapą?, Gyvūnai, 3</w:t>
      </w:r>
    </w:p>
    <w:p w14:paraId="139D7E8E"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Kokį gyvūną 1408 m.Vokiečių ordino magistras padovanojo Vytautui?, Gyvūnai, 3</w:t>
      </w:r>
    </w:p>
    <w:p w14:paraId="1C0CD55F"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Kada Lietuva įstojo į ES?, Istorija, 1</w:t>
      </w:r>
    </w:p>
    <w:p w14:paraId="33625170"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Kuris XX a. diktatorius buvo įsakęs naikti žvirblius?, Istorija, 2</w:t>
      </w:r>
    </w:p>
    <w:p w14:paraId="5DDB0ACE"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Kokią šalį II pasauliniame kare Sąjungininkai išlaisvino vėliausiai?, Istorija, 2</w:t>
      </w:r>
    </w:p>
    <w:p w14:paraId="373A67DD"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Kaip vadinasi filmas; kuriame pagrindinis veikėjas sako: "Gyvenimas yra kaip šokoladinių saldainių dėžutė. Niekada nežinai; ką ją atidaręs rasi..."?, Istorija, 3</w:t>
      </w:r>
    </w:p>
    <w:p w14:paraId="56AF59C2"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Kaip NATO fonetinėje abėcėlėje šifruojama raidė R?, Įvairūs, 2</w:t>
      </w:r>
    </w:p>
    <w:p w14:paraId="20134477"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lastRenderedPageBreak/>
        <w:t>Kokį gėrimą italai vadina spumante?, Įvairūs, 2</w:t>
      </w:r>
    </w:p>
    <w:p w14:paraId="1E364CAB"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Koks augalas lotyniškai vadinasi Urtica?, Įvairūs, 2</w:t>
      </w:r>
    </w:p>
    <w:p w14:paraId="242801E2"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Kaip iššifruojama santrumpa DNR?, Įvairūs, 3</w:t>
      </w:r>
    </w:p>
    <w:p w14:paraId="2DDCF2B3"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Kas vaidino SS pulkininką Hansą Landą filme "Negarbingi šunsnukiai"?, Kinas, 3</w:t>
      </w:r>
    </w:p>
    <w:p w14:paraId="10578E54"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Kokia įstaiga dabar įsikūrus Raudonės pilyje?, Lietuva, 2</w:t>
      </w:r>
    </w:p>
    <w:p w14:paraId="09FBE311"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Kelintais metais susidegino Romas Kalanta?, Lietuva, 2</w:t>
      </w:r>
    </w:p>
    <w:p w14:paraId="1F42BFA5"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Kuris vaisius yra saldžiausias iš duotų?, Maistas, 1</w:t>
      </w:r>
    </w:p>
    <w:p w14:paraId="5EBEE6D2"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Kelių spalvų būna "M&amp;M" saldainiai?, Maistas, 2</w:t>
      </w:r>
    </w:p>
    <w:p w14:paraId="5CA9E3E0"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Koks žinomas atlikėjas atlieka šią dainą?, Muzika, 3</w:t>
      </w:r>
    </w:p>
    <w:p w14:paraId="7C97DD31"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Kokia spalva pažymėtas skaičius "0" ruletės rate?, Skaičiai, 1</w:t>
      </w:r>
    </w:p>
    <w:p w14:paraId="690D9251"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Kokią sumą visada sudaro lošimo kauliuko priešingų plokštumų skaičiai?, Skaičiai, 1</w:t>
      </w:r>
    </w:p>
    <w:p w14:paraId="48B30E75"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Koks mėnuo metuose yra ilgiausias?, Skaičiai, 2</w:t>
      </w:r>
    </w:p>
    <w:p w14:paraId="183E80F6" w14:textId="40E48285" w:rsid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Kuri "Google" logotipo raidė yra žalia?, Spalvos, 2</w:t>
      </w:r>
    </w:p>
    <w:p w14:paraId="19700202" w14:textId="7909CA75" w:rsidR="00EB1186" w:rsidRDefault="00EB1186" w:rsidP="00EB1186">
      <w:pPr>
        <w:autoSpaceDE w:val="0"/>
        <w:autoSpaceDN w:val="0"/>
        <w:adjustRightInd w:val="0"/>
        <w:ind w:firstLine="0"/>
        <w:jc w:val="left"/>
        <w:rPr>
          <w:rFonts w:ascii="Courier New" w:hAnsi="Courier New" w:cs="Courier New"/>
          <w:color w:val="000000"/>
          <w:sz w:val="20"/>
          <w:lang w:val="en-GB" w:eastAsia="lt-LT"/>
        </w:rPr>
      </w:pPr>
    </w:p>
    <w:p w14:paraId="07A8F281" w14:textId="34767991" w:rsidR="00EB1186" w:rsidRDefault="00EB1186" w:rsidP="00EB1186">
      <w:pPr>
        <w:autoSpaceDE w:val="0"/>
        <w:autoSpaceDN w:val="0"/>
        <w:adjustRightInd w:val="0"/>
        <w:ind w:firstLine="0"/>
        <w:jc w:val="left"/>
        <w:rPr>
          <w:rFonts w:ascii="Courier New" w:hAnsi="Courier New" w:cs="Courier New"/>
          <w:b/>
          <w:color w:val="000000"/>
          <w:sz w:val="20"/>
          <w:lang w:val="en-GB" w:eastAsia="lt-LT"/>
        </w:rPr>
      </w:pPr>
      <w:r>
        <w:rPr>
          <w:rFonts w:ascii="Courier New" w:hAnsi="Courier New" w:cs="Courier New"/>
          <w:b/>
          <w:color w:val="000000"/>
          <w:sz w:val="20"/>
          <w:lang w:val="en-GB" w:eastAsia="lt-LT"/>
        </w:rPr>
        <w:t>Rezultatai, kurie yra spausdinami “</w:t>
      </w:r>
      <w:r w:rsidRPr="00EB1186">
        <w:rPr>
          <w:rFonts w:ascii="Courier New" w:hAnsi="Courier New" w:cs="Courier New"/>
          <w:b/>
          <w:color w:val="000000"/>
          <w:sz w:val="20"/>
          <w:lang w:val="en-GB" w:eastAsia="lt-LT"/>
        </w:rPr>
        <w:t>Istoriniai.csv</w:t>
      </w:r>
      <w:r>
        <w:rPr>
          <w:rFonts w:ascii="Courier New" w:hAnsi="Courier New" w:cs="Courier New"/>
          <w:b/>
          <w:color w:val="000000"/>
          <w:sz w:val="20"/>
          <w:lang w:val="en-GB" w:eastAsia="lt-LT"/>
        </w:rPr>
        <w:t>”</w:t>
      </w:r>
      <w:r w:rsidRPr="00EB1186">
        <w:rPr>
          <w:rFonts w:ascii="Courier New" w:hAnsi="Courier New" w:cs="Courier New"/>
          <w:b/>
          <w:color w:val="000000"/>
          <w:sz w:val="20"/>
          <w:lang w:val="en-GB" w:eastAsia="lt-LT"/>
        </w:rPr>
        <w:t>:</w:t>
      </w:r>
    </w:p>
    <w:p w14:paraId="08F67849" w14:textId="72713554" w:rsidR="00EB1186" w:rsidRDefault="00EB1186" w:rsidP="00EB1186">
      <w:pPr>
        <w:autoSpaceDE w:val="0"/>
        <w:autoSpaceDN w:val="0"/>
        <w:adjustRightInd w:val="0"/>
        <w:ind w:firstLine="0"/>
        <w:jc w:val="left"/>
        <w:rPr>
          <w:rFonts w:ascii="Courier New" w:hAnsi="Courier New" w:cs="Courier New"/>
          <w:b/>
          <w:color w:val="000000"/>
          <w:sz w:val="20"/>
          <w:lang w:val="en-GB" w:eastAsia="lt-LT"/>
        </w:rPr>
      </w:pPr>
    </w:p>
    <w:p w14:paraId="110E28BA"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Klausimas</w:t>
      </w:r>
    </w:p>
    <w:p w14:paraId="673D223D"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p>
    <w:p w14:paraId="2F57609E"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Kaip vadinasi filmas; kuriame pagrindinis veikėjas sako: "Gyvenimas yra kaip šokoladinių saldainių dėžutė. Niekada nežinai; ką ją atidaręs rasi..."?</w:t>
      </w:r>
    </w:p>
    <w:p w14:paraId="46225ACD"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Kada Lietuva įstojo į ES?</w:t>
      </w:r>
    </w:p>
    <w:p w14:paraId="2F02364D"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Kokią šalį II pasauliniame kare Sąjungininkai išlaisvino vėliausiai?</w:t>
      </w:r>
    </w:p>
    <w:p w14:paraId="02E9FAEC" w14:textId="40227729" w:rsid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Kuris XX a. diktatorius buvo įsakęs naikti žvirblius?</w:t>
      </w:r>
    </w:p>
    <w:p w14:paraId="05423551" w14:textId="58041A99" w:rsidR="00EB1186" w:rsidRDefault="00EB1186" w:rsidP="00EB1186">
      <w:pPr>
        <w:autoSpaceDE w:val="0"/>
        <w:autoSpaceDN w:val="0"/>
        <w:adjustRightInd w:val="0"/>
        <w:ind w:firstLine="0"/>
        <w:jc w:val="left"/>
        <w:rPr>
          <w:rFonts w:ascii="Courier New" w:hAnsi="Courier New" w:cs="Courier New"/>
          <w:color w:val="000000"/>
          <w:sz w:val="20"/>
          <w:lang w:val="en-GB" w:eastAsia="lt-LT"/>
        </w:rPr>
      </w:pPr>
    </w:p>
    <w:p w14:paraId="307D45EF" w14:textId="10EEB244" w:rsidR="00EB1186" w:rsidRPr="00EB1186" w:rsidRDefault="00EB1186" w:rsidP="00EB1186">
      <w:pPr>
        <w:autoSpaceDE w:val="0"/>
        <w:autoSpaceDN w:val="0"/>
        <w:adjustRightInd w:val="0"/>
        <w:ind w:firstLine="0"/>
        <w:jc w:val="left"/>
        <w:rPr>
          <w:rFonts w:ascii="Courier New" w:hAnsi="Courier New" w:cs="Courier New"/>
          <w:b/>
          <w:color w:val="000000"/>
          <w:sz w:val="20"/>
          <w:lang w:val="en-GB" w:eastAsia="lt-LT"/>
        </w:rPr>
      </w:pPr>
      <w:r w:rsidRPr="00EB1186">
        <w:rPr>
          <w:rFonts w:ascii="Courier New" w:hAnsi="Courier New" w:cs="Courier New"/>
          <w:b/>
          <w:color w:val="000000"/>
          <w:sz w:val="20"/>
          <w:lang w:val="en-GB" w:eastAsia="lt-LT"/>
        </w:rPr>
        <w:t>Rezultatai, kurie yra spausdinami ekrane:</w:t>
      </w:r>
    </w:p>
    <w:p w14:paraId="30398B8F" w14:textId="2AABB0E9" w:rsidR="00EB1186" w:rsidRDefault="00EB1186" w:rsidP="00EB1186">
      <w:pPr>
        <w:autoSpaceDE w:val="0"/>
        <w:autoSpaceDN w:val="0"/>
        <w:adjustRightInd w:val="0"/>
        <w:ind w:firstLine="0"/>
        <w:jc w:val="left"/>
        <w:rPr>
          <w:rFonts w:ascii="Courier New" w:hAnsi="Courier New" w:cs="Courier New"/>
          <w:color w:val="000000"/>
          <w:sz w:val="20"/>
          <w:lang w:val="en-GB" w:eastAsia="lt-LT"/>
        </w:rPr>
      </w:pPr>
    </w:p>
    <w:p w14:paraId="3EE75845"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Daugiausia klausimų sukūrė:</w:t>
      </w:r>
    </w:p>
    <w:p w14:paraId="4C3227A2"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Robertas Petrauskas : 7</w:t>
      </w:r>
    </w:p>
    <w:p w14:paraId="3B274027"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Antoni : 7</w:t>
      </w:r>
    </w:p>
    <w:p w14:paraId="6BD4EAE3"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p>
    <w:p w14:paraId="6243F4AF"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w:t>
      </w:r>
    </w:p>
    <w:p w14:paraId="640EBEE7"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p>
    <w:p w14:paraId="24BEA240"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Didziausias užduotų klausimų kiekis iš vieno žmogaus InfoSA atstovybėje yra 7</w:t>
      </w:r>
    </w:p>
    <w:p w14:paraId="40632E2B"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Klausimus uždavė:</w:t>
      </w:r>
    </w:p>
    <w:p w14:paraId="37EEF4F3"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w:t>
      </w:r>
    </w:p>
    <w:p w14:paraId="6537D322"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 Robertas Petrauskas    |</w:t>
      </w:r>
    </w:p>
    <w:p w14:paraId="29ABBCC9"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w:t>
      </w:r>
    </w:p>
    <w:p w14:paraId="3C76210B"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p>
    <w:p w14:paraId="1ADE7B6A"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Didziausias užduotų klausimų kiekis iš vieno žmogaus ChemSA atstovybėje yra 7</w:t>
      </w:r>
    </w:p>
    <w:p w14:paraId="643151DF"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Klausimus uždavė:</w:t>
      </w:r>
    </w:p>
    <w:p w14:paraId="531EB2F9"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w:t>
      </w:r>
    </w:p>
    <w:p w14:paraId="5BC4E7ED"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 Antoni                 |</w:t>
      </w:r>
    </w:p>
    <w:p w14:paraId="2C025766"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w:t>
      </w:r>
    </w:p>
    <w:p w14:paraId="70DFB7E6"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p>
    <w:p w14:paraId="519ED635"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Didziausias užduotų klausimų kiekis iš vieno žmogaus EleSA atstovybėje yra 1</w:t>
      </w:r>
    </w:p>
    <w:p w14:paraId="558C9F92"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Klausimus uždavė:</w:t>
      </w:r>
    </w:p>
    <w:p w14:paraId="0ED28899"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w:t>
      </w:r>
    </w:p>
    <w:p w14:paraId="3DCEFFEB"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 Stasys Vilius          |</w:t>
      </w:r>
    </w:p>
    <w:p w14:paraId="493CA5E6"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 Koma Bernardas         |</w:t>
      </w:r>
    </w:p>
    <w:p w14:paraId="36B545FE"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 Rimantas Valiukonis    |</w:t>
      </w:r>
    </w:p>
    <w:p w14:paraId="634AE827"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w:t>
      </w:r>
    </w:p>
    <w:p w14:paraId="4BB919ED"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p>
    <w:p w14:paraId="1724794F"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w:t>
      </w:r>
    </w:p>
    <w:p w14:paraId="6D4E87DD"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p>
    <w:p w14:paraId="78BF2404"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Didziausias užduotų muzikinių klausimų kiekis iš vieno žmogaus InfoSA atstovybėje yra 1</w:t>
      </w:r>
    </w:p>
    <w:p w14:paraId="57D59BAC"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Klausimus uždavė:</w:t>
      </w:r>
    </w:p>
    <w:p w14:paraId="38C1F6D1"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w:t>
      </w:r>
    </w:p>
    <w:p w14:paraId="042687E5"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 Tadas Malis            |</w:t>
      </w:r>
    </w:p>
    <w:p w14:paraId="5538191B"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w:t>
      </w:r>
    </w:p>
    <w:p w14:paraId="6428147F"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p>
    <w:p w14:paraId="70A7375B"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Didziausias užduotų muzikinių klausimų kiekis iš vieno žmogaus ChemSA atstovybėje yra 1</w:t>
      </w:r>
    </w:p>
    <w:p w14:paraId="5A039B7D"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lastRenderedPageBreak/>
        <w:t>Klausimus uždavė:</w:t>
      </w:r>
    </w:p>
    <w:p w14:paraId="5770E6F2"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w:t>
      </w:r>
    </w:p>
    <w:p w14:paraId="2158B845"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 Frederikas Ostapenko   |</w:t>
      </w:r>
    </w:p>
    <w:p w14:paraId="63A1E730"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w:t>
      </w:r>
    </w:p>
    <w:p w14:paraId="552EF826"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p>
    <w:p w14:paraId="05F2B03C"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Didziausias užduotų muzikinių klausimų kiekis iš vieno žmogaus EleSA atstovybėje yra 0</w:t>
      </w:r>
    </w:p>
    <w:p w14:paraId="4A5FACE3"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Šioje atstovybėje muzikinių klausimų nėra</w:t>
      </w:r>
    </w:p>
    <w:p w14:paraId="5378580E"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w:t>
      </w:r>
    </w:p>
    <w:p w14:paraId="4AD6F7E3" w14:textId="77777777" w:rsidR="00EB1186" w:rsidRPr="00EB1186" w:rsidRDefault="00EB1186" w:rsidP="00EB1186">
      <w:pPr>
        <w:pBdr>
          <w:bottom w:val="single" w:sz="6" w:space="1" w:color="auto"/>
        </w:pBdr>
        <w:autoSpaceDE w:val="0"/>
        <w:autoSpaceDN w:val="0"/>
        <w:adjustRightInd w:val="0"/>
        <w:ind w:firstLine="0"/>
        <w:jc w:val="left"/>
        <w:rPr>
          <w:rFonts w:ascii="Courier New" w:hAnsi="Courier New" w:cs="Courier New"/>
          <w:color w:val="000000"/>
          <w:sz w:val="20"/>
          <w:lang w:val="en-GB" w:eastAsia="lt-LT"/>
        </w:rPr>
      </w:pPr>
    </w:p>
    <w:p w14:paraId="2B690870" w14:textId="77757AF0" w:rsidR="006B1453" w:rsidRDefault="006B1453" w:rsidP="00EB1186">
      <w:pPr>
        <w:autoSpaceDE w:val="0"/>
        <w:autoSpaceDN w:val="0"/>
        <w:adjustRightInd w:val="0"/>
        <w:ind w:firstLine="0"/>
        <w:jc w:val="left"/>
        <w:rPr>
          <w:rFonts w:ascii="Courier New" w:hAnsi="Courier New" w:cs="Courier New"/>
          <w:color w:val="000000"/>
          <w:sz w:val="20"/>
          <w:lang w:val="en-GB" w:eastAsia="lt-LT"/>
        </w:rPr>
      </w:pPr>
    </w:p>
    <w:p w14:paraId="70FA499D" w14:textId="4426147B" w:rsidR="006B1453" w:rsidRDefault="006B1453" w:rsidP="00EB1186">
      <w:pPr>
        <w:autoSpaceDE w:val="0"/>
        <w:autoSpaceDN w:val="0"/>
        <w:adjustRightInd w:val="0"/>
        <w:ind w:firstLine="0"/>
        <w:jc w:val="left"/>
        <w:rPr>
          <w:rFonts w:ascii="Courier New" w:hAnsi="Courier New" w:cs="Courier New"/>
          <w:b/>
          <w:color w:val="000000"/>
          <w:sz w:val="20"/>
          <w:lang w:val="en-GB" w:eastAsia="lt-LT"/>
        </w:rPr>
      </w:pPr>
      <w:r w:rsidRPr="006B1453">
        <w:rPr>
          <w:rFonts w:ascii="Courier New" w:hAnsi="Courier New" w:cs="Courier New"/>
          <w:b/>
          <w:color w:val="000000"/>
          <w:sz w:val="20"/>
          <w:lang w:val="en-GB" w:eastAsia="lt-LT"/>
        </w:rPr>
        <w:t>Antras testas:</w:t>
      </w:r>
    </w:p>
    <w:p w14:paraId="03EC99CA" w14:textId="26D48B76" w:rsidR="006B1453" w:rsidRDefault="006B1453" w:rsidP="00EB1186">
      <w:pPr>
        <w:autoSpaceDE w:val="0"/>
        <w:autoSpaceDN w:val="0"/>
        <w:adjustRightInd w:val="0"/>
        <w:ind w:firstLine="0"/>
        <w:jc w:val="left"/>
        <w:rPr>
          <w:rFonts w:ascii="Courier New" w:hAnsi="Courier New" w:cs="Courier New"/>
          <w:b/>
          <w:color w:val="000000"/>
          <w:sz w:val="20"/>
          <w:lang w:val="en-GB" w:eastAsia="lt-LT"/>
        </w:rPr>
      </w:pPr>
    </w:p>
    <w:p w14:paraId="42F706BB" w14:textId="46807BEF" w:rsidR="006B1453" w:rsidRDefault="006B1453" w:rsidP="00EB1186">
      <w:pPr>
        <w:autoSpaceDE w:val="0"/>
        <w:autoSpaceDN w:val="0"/>
        <w:adjustRightInd w:val="0"/>
        <w:ind w:firstLine="0"/>
        <w:jc w:val="left"/>
        <w:rPr>
          <w:rFonts w:ascii="Courier New" w:hAnsi="Courier New" w:cs="Courier New"/>
          <w:b/>
          <w:color w:val="000000"/>
          <w:sz w:val="20"/>
          <w:lang w:val="en-GB" w:eastAsia="lt-LT"/>
        </w:rPr>
      </w:pPr>
      <w:r>
        <w:rPr>
          <w:rFonts w:ascii="Courier New" w:hAnsi="Courier New" w:cs="Courier New"/>
          <w:b/>
          <w:color w:val="000000"/>
          <w:sz w:val="20"/>
          <w:lang w:val="en-GB" w:eastAsia="lt-LT"/>
        </w:rPr>
        <w:t>duomenys3.csv:</w:t>
      </w:r>
    </w:p>
    <w:p w14:paraId="2D5B2EEF" w14:textId="4A1F6AAC" w:rsidR="006B1453" w:rsidRDefault="006B1453" w:rsidP="00EB1186">
      <w:pPr>
        <w:autoSpaceDE w:val="0"/>
        <w:autoSpaceDN w:val="0"/>
        <w:adjustRightInd w:val="0"/>
        <w:ind w:firstLine="0"/>
        <w:jc w:val="left"/>
        <w:rPr>
          <w:rFonts w:ascii="Courier New" w:hAnsi="Courier New" w:cs="Courier New"/>
          <w:b/>
          <w:color w:val="000000"/>
          <w:sz w:val="20"/>
          <w:lang w:val="en-GB" w:eastAsia="lt-LT"/>
        </w:rPr>
      </w:pPr>
    </w:p>
    <w:p w14:paraId="391453E5"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InfoSA</w:t>
      </w:r>
    </w:p>
    <w:p w14:paraId="5BE35C72"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Įvairūs,2,Robertas Petrauskas,Kaip NATO fonetinėje abėcėlėje šifruojama raidė R?,Romeo,2</w:t>
      </w:r>
    </w:p>
    <w:p w14:paraId="3C5E5C9A"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Anotomija ir medicina,2,Rimantas Valiukonis,Koks augalas vienos rūšies žinduoliui sukelia euforiją; o kitos rūšies žinduolį nuramina?,Kanapė-Durniaropė-Valerijonas-Aguona,Valerijonas,2</w:t>
      </w:r>
    </w:p>
    <w:p w14:paraId="324C2313" w14:textId="0CC31900"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Įvairūs,3,Robertas Petrauskas,Kaip iššifruojama santrumpa DNR?,Deoksiribonukleorūgštis-Deoksinorūgšits-Deoksidooksidorūgštis-Deoksiribonukleonidorūgštis,Deoksiribonukleorūgštis,5</w:t>
      </w:r>
    </w:p>
    <w:p w14:paraId="33A2CEFF" w14:textId="07EBD6BF"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7D9A0326" w14:textId="7092E565"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r w:rsidRPr="006B1453">
        <w:rPr>
          <w:rFonts w:ascii="Courier New" w:hAnsi="Courier New" w:cs="Courier New"/>
          <w:b/>
          <w:color w:val="000000"/>
          <w:sz w:val="20"/>
          <w:lang w:val="en-GB" w:eastAsia="lt-LT"/>
        </w:rPr>
        <w:t>duomenys4.csv:</w:t>
      </w:r>
    </w:p>
    <w:p w14:paraId="4E773553" w14:textId="4E457EB4"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p>
    <w:p w14:paraId="2A67FAFA"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EleSA</w:t>
      </w:r>
    </w:p>
    <w:p w14:paraId="72140F07"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Įvairūs,2,Stasys Vilius,Kaip NATO fonetinėje abėcėlėje šifruojama raidė R?,Romeo,2</w:t>
      </w:r>
    </w:p>
    <w:p w14:paraId="069160F4"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Lietuva,2,Koma Bernardas,Kokia įstaiga dabar įsikūrus Raudonės pilyje?,Savivaldybės administracija-Viešoji biblioteka-Mokykla-Kraštotyros muziejus,Mokykla,3</w:t>
      </w:r>
    </w:p>
    <w:p w14:paraId="5B1A9927" w14:textId="68D6DBC6"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Anotomija ir medicina,2,Rimantas Valiukonis,Kiek žmogaus ląstelė turi chromosomų porų?,20-21-22-23,23,3</w:t>
      </w:r>
    </w:p>
    <w:p w14:paraId="15BA2EFF" w14:textId="22A9ADFA"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62841248" w14:textId="3A405539"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r w:rsidRPr="006B1453">
        <w:rPr>
          <w:rFonts w:ascii="Courier New" w:hAnsi="Courier New" w:cs="Courier New"/>
          <w:b/>
          <w:color w:val="000000"/>
          <w:sz w:val="20"/>
          <w:lang w:val="en-GB" w:eastAsia="lt-LT"/>
        </w:rPr>
        <w:t>DuomenųLentelė.txt:</w:t>
      </w:r>
    </w:p>
    <w:p w14:paraId="51122EC4" w14:textId="0ED175E0"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Lentelė yra labia didelė,čia nuotrauka:</w:t>
      </w:r>
    </w:p>
    <w:p w14:paraId="14A3D2AB" w14:textId="7040A740"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r w:rsidRPr="004B695E">
        <w:rPr>
          <w:rFonts w:ascii="Courier New" w:hAnsi="Courier New" w:cs="Courier New"/>
          <w:noProof/>
          <w:sz w:val="20"/>
        </w:rPr>
        <w:drawing>
          <wp:inline distT="0" distB="0" distL="0" distR="0" wp14:anchorId="45BAE3A8" wp14:editId="33C03867">
            <wp:extent cx="6299835" cy="572135"/>
            <wp:effectExtent l="0" t="0" r="5715" b="0"/>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9835" cy="572135"/>
                    </a:xfrm>
                    <a:prstGeom prst="rect">
                      <a:avLst/>
                    </a:prstGeom>
                  </pic:spPr>
                </pic:pic>
              </a:graphicData>
            </a:graphic>
          </wp:inline>
        </w:drawing>
      </w:r>
    </w:p>
    <w:p w14:paraId="7B5D284D" w14:textId="314DA9EB"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p>
    <w:p w14:paraId="0B7C72FE" w14:textId="0BCAC665"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r>
        <w:rPr>
          <w:rFonts w:ascii="Courier New" w:hAnsi="Courier New" w:cs="Courier New"/>
          <w:b/>
          <w:color w:val="000000"/>
          <w:sz w:val="20"/>
          <w:lang w:val="en-GB" w:eastAsia="lt-LT"/>
        </w:rPr>
        <w:t>Lentelės tekstas:</w:t>
      </w:r>
    </w:p>
    <w:p w14:paraId="0E161805"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Duomenys apie klausimus:</w:t>
      </w:r>
    </w:p>
    <w:p w14:paraId="00A42E4B"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3590A8BF"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 Tema                     | Sudėtingumas | Klausimo autorius       | Klausimo tekstas                                                                                                                                      | Atsakymo variantai                                                                         | Teisingas atsakymas                 | Balai | Failo Pavadinimas    |</w:t>
      </w:r>
    </w:p>
    <w:p w14:paraId="09A67564"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51F23FA4"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EleSA</w:t>
      </w:r>
    </w:p>
    <w:p w14:paraId="558046E6"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352CDAF8"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 xml:space="preserve">| Įvairūs                  | 2            | Robertas Petrauskas     | Kaip NATO fonetinėje abėcėlėje šifruojama raidė R?                                                                                                    </w:t>
      </w:r>
      <w:r w:rsidRPr="006B1453">
        <w:rPr>
          <w:rFonts w:ascii="Courier New" w:hAnsi="Courier New" w:cs="Courier New"/>
          <w:color w:val="000000"/>
          <w:sz w:val="20"/>
          <w:lang w:val="en-GB" w:eastAsia="lt-LT"/>
        </w:rPr>
        <w:lastRenderedPageBreak/>
        <w:t>|                                                                                            | Romeo                               | 2     |                      |</w:t>
      </w:r>
    </w:p>
    <w:p w14:paraId="14D927C6"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 Anotomija ir medicina    | 2            | Rimantas Valiukonis     | Koks augalas vienos rūšies žinduoliui sukelia euforiją; o kitos rūšies žinduolį nuramina?                                                             | Kanapė-Durniaropė-Valerijonas-Aguona                                                       | Valerijonas                         | 2     |                      |</w:t>
      </w:r>
    </w:p>
    <w:p w14:paraId="69D79BF0"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 Įvairūs                  | 3            | Robertas Petrauskas     | Kaip iššifruojama santrumpa DNR?                                                                                                                      | Deoksiribonukleorūgštis-Deoksinorūgšits-Deoksidooksidorūgštis-Deoksiribonukleonidorūgštis  | Deoksiribonukleorūgštis             | 5     |                      |</w:t>
      </w:r>
    </w:p>
    <w:p w14:paraId="0F862B32"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2933CAF2"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EleSA</w:t>
      </w:r>
    </w:p>
    <w:p w14:paraId="42FD7F14"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120101F4"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 Įvairūs                  | 2            | Stasys Vilius           | Kaip NATO fonetinėje abėcėlėje šifruojama raidė R?                                                                                                    |                                                                                            | Romeo                               | 2     |                      |</w:t>
      </w:r>
    </w:p>
    <w:p w14:paraId="4BB49F65"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 Lietuva                  | 2            | Koma Bernardas          | Kokia įstaiga dabar įsikūrus Raudonės pilyje?                                                                                                         | Savivaldybės administracija-Viešoji biblioteka-Mokykla-Kraštotyros muziejus                | Mokykla                             | 3     |                      |</w:t>
      </w:r>
    </w:p>
    <w:p w14:paraId="6B53B08B"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 Anotomija ir medicina    | 2            | Rimantas Valiukonis     | Kiek žmogaus ląstelė turi chromosomų porų?                                                                                                            | 20-21-22-23                                                                                | 23                                  | 3     |                      |</w:t>
      </w:r>
    </w:p>
    <w:p w14:paraId="7D29D4B9" w14:textId="09E135CE"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1FD9CE4B" w14:textId="1B16BC49"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5241EFA8" w14:textId="214EE7E8"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r w:rsidRPr="006B1453">
        <w:rPr>
          <w:rFonts w:ascii="Courier New" w:hAnsi="Courier New" w:cs="Courier New"/>
          <w:b/>
          <w:color w:val="000000"/>
          <w:sz w:val="20"/>
          <w:lang w:val="en-GB" w:eastAsia="lt-LT"/>
        </w:rPr>
        <w:t>Rezultatai, kurie yra spausdinami “Klausimai.csv”:</w:t>
      </w:r>
    </w:p>
    <w:p w14:paraId="6B236839" w14:textId="486254B5"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p>
    <w:p w14:paraId="3F40BDA9"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Klausimas, Tema, Sudėtingumas</w:t>
      </w:r>
    </w:p>
    <w:p w14:paraId="31B8DEC7"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1C473EBA"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Koks augalas vienos rūšies žinduoliui sukelia euforiją; o kitos rūšies žinduolį nuramina?, Anotomija ir medicina, 2</w:t>
      </w:r>
    </w:p>
    <w:p w14:paraId="743E3584"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Kiek žmogaus ląstelė turi chromosomų porų?, Anotomija ir medicina, 2</w:t>
      </w:r>
    </w:p>
    <w:p w14:paraId="119801E4"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Kaip NATO fonetinėje abėcėlėje šifruojama raidė R?, Įvairūs, 2</w:t>
      </w:r>
    </w:p>
    <w:p w14:paraId="0F8D41E7"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Kaip iššifruojama santrumpa DNR?, Įvairūs, 3</w:t>
      </w:r>
    </w:p>
    <w:p w14:paraId="7F588349" w14:textId="7DE7197E"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Kokia įstaiga dabar įsikūrus Raudonės pilyje?, Lietuva, 2</w:t>
      </w:r>
    </w:p>
    <w:p w14:paraId="25C9E5F8" w14:textId="4D8823D9"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7AD423FB" w14:textId="465A8433"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r w:rsidRPr="006B1453">
        <w:rPr>
          <w:rFonts w:ascii="Courier New" w:hAnsi="Courier New" w:cs="Courier New"/>
          <w:b/>
          <w:color w:val="000000"/>
          <w:sz w:val="20"/>
          <w:lang w:val="en-GB" w:eastAsia="lt-LT"/>
        </w:rPr>
        <w:t>Rezultatai, kurie yra spausdinami “Istoriniai.csv”:</w:t>
      </w:r>
    </w:p>
    <w:p w14:paraId="198E748B" w14:textId="0919B98A"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p>
    <w:p w14:paraId="70F65496" w14:textId="77777777" w:rsidR="006B1453" w:rsidRDefault="006B1453" w:rsidP="006B145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Klausimas</w:t>
      </w:r>
    </w:p>
    <w:p w14:paraId="3517FF85" w14:textId="77777777" w:rsidR="006B1453" w:rsidRDefault="006B1453" w:rsidP="006B1453">
      <w:pPr>
        <w:autoSpaceDE w:val="0"/>
        <w:autoSpaceDN w:val="0"/>
        <w:adjustRightInd w:val="0"/>
        <w:ind w:firstLine="0"/>
        <w:jc w:val="left"/>
        <w:rPr>
          <w:rFonts w:ascii="Consolas" w:hAnsi="Consolas" w:cs="Consolas"/>
          <w:color w:val="000000"/>
          <w:sz w:val="19"/>
          <w:szCs w:val="19"/>
          <w:lang w:val="en-GB" w:eastAsia="lt-LT"/>
        </w:rPr>
      </w:pPr>
    </w:p>
    <w:p w14:paraId="3AEF89B9" w14:textId="6B3A1FA1"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r>
        <w:rPr>
          <w:rFonts w:ascii="Courier New" w:hAnsi="Courier New" w:cs="Courier New"/>
          <w:b/>
          <w:color w:val="000000"/>
          <w:sz w:val="20"/>
          <w:lang w:val="en-GB" w:eastAsia="lt-LT"/>
        </w:rPr>
        <w:t>Rezultatai, kurie yra spausdinami ekrane:</w:t>
      </w:r>
    </w:p>
    <w:p w14:paraId="2FDC6424" w14:textId="34FA8E46"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p>
    <w:p w14:paraId="3BCA2DA9"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Daugiausia klausimų sukūrė:</w:t>
      </w:r>
    </w:p>
    <w:p w14:paraId="564675E6"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Robertas Petrauskas : 2</w:t>
      </w:r>
    </w:p>
    <w:p w14:paraId="6825D9A9"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0F1C11D2"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42E46E92"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5072A33E"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Didziausias užduotų klausimų kiekis iš vieno žmogaus InfoSA atstovybėje yra 2</w:t>
      </w:r>
    </w:p>
    <w:p w14:paraId="58ED50F2"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Klausimus uždavė:</w:t>
      </w:r>
    </w:p>
    <w:p w14:paraId="2347426F"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7FCC7316"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lastRenderedPageBreak/>
        <w:t>| Robertas Petrauskas    |</w:t>
      </w:r>
    </w:p>
    <w:p w14:paraId="6168203B"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72A96068"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66E461FA"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Didziausias užduotų klausimų kiekis iš vieno žmogaus EleSA atstovybėje yra 1</w:t>
      </w:r>
    </w:p>
    <w:p w14:paraId="628F98BF"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Klausimus uždavė:</w:t>
      </w:r>
    </w:p>
    <w:p w14:paraId="39E3CAED"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72ECC361"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 Stasys Vilius          |</w:t>
      </w:r>
    </w:p>
    <w:p w14:paraId="001065EA"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 Koma Bernardas         |</w:t>
      </w:r>
    </w:p>
    <w:p w14:paraId="10227749"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 Rimantas Valiukonis    |</w:t>
      </w:r>
    </w:p>
    <w:p w14:paraId="1546E49F"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5BBD5243"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0909CC53"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57F03057"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347B6F8B"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Didziausias užduotų muzikinių klausimų kiekis iš vieno žmogaus InfoSA atstovybėje yra 0</w:t>
      </w:r>
    </w:p>
    <w:p w14:paraId="7E72FD96"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Šioje atstovybėje muzikinių klausimų nėra</w:t>
      </w:r>
    </w:p>
    <w:p w14:paraId="1C775862"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298668DE"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2471C825"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Didziausias užduotų muzikinių klausimų kiekis iš vieno žmogaus EleSA atstovybėje yra 0</w:t>
      </w:r>
    </w:p>
    <w:p w14:paraId="3C17EF76"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Šioje atstovybėje muzikinių klausimų nėra</w:t>
      </w:r>
    </w:p>
    <w:p w14:paraId="7D4A484C"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25C481EC"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7EB90D60"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1C43297E"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0B30DB11" w14:textId="579B85F0"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Istorinių klausimų nėra</w:t>
      </w:r>
    </w:p>
    <w:p w14:paraId="298B266E" w14:textId="046E26C0"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10D15012" w14:textId="48F97E7B"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26761A83" w14:textId="4D9B86E8"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r w:rsidRPr="006B1453">
        <w:rPr>
          <w:rFonts w:ascii="Courier New" w:hAnsi="Courier New" w:cs="Courier New"/>
          <w:b/>
          <w:color w:val="000000"/>
          <w:sz w:val="20"/>
          <w:lang w:val="en-GB" w:eastAsia="lt-LT"/>
        </w:rPr>
        <w:t>Trečias testas:</w:t>
      </w:r>
    </w:p>
    <w:p w14:paraId="6293551C" w14:textId="4935036A"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p>
    <w:p w14:paraId="11D0D719" w14:textId="621402E0"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r>
        <w:rPr>
          <w:rFonts w:ascii="Courier New" w:hAnsi="Courier New" w:cs="Courier New"/>
          <w:b/>
          <w:color w:val="000000"/>
          <w:sz w:val="20"/>
          <w:lang w:val="en-GB" w:eastAsia="lt-LT"/>
        </w:rPr>
        <w:t>duomenys5.csv:</w:t>
      </w:r>
    </w:p>
    <w:p w14:paraId="578BC2FC" w14:textId="27C41B36"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p>
    <w:p w14:paraId="29549C0B" w14:textId="3EB8ED2D"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(failas paliktas tuščias)</w:t>
      </w:r>
    </w:p>
    <w:p w14:paraId="576FBE4C" w14:textId="74E45979"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p>
    <w:p w14:paraId="77497E6D" w14:textId="70D074D6"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r>
        <w:rPr>
          <w:rFonts w:ascii="Courier New" w:hAnsi="Courier New" w:cs="Courier New"/>
          <w:b/>
          <w:color w:val="000000"/>
          <w:sz w:val="20"/>
          <w:lang w:val="en-GB" w:eastAsia="lt-LT"/>
        </w:rPr>
        <w:t>DuomenųLentelė.txt:</w:t>
      </w:r>
    </w:p>
    <w:p w14:paraId="081F2D55" w14:textId="003F7956"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Lentelė yra didelė, štai nuotrauka:</w:t>
      </w:r>
    </w:p>
    <w:p w14:paraId="1E1E8CEB" w14:textId="79237A68"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4B695E">
        <w:rPr>
          <w:rFonts w:ascii="Courier New" w:hAnsi="Courier New" w:cs="Courier New"/>
          <w:noProof/>
          <w:sz w:val="20"/>
        </w:rPr>
        <w:drawing>
          <wp:inline distT="0" distB="0" distL="0" distR="0" wp14:anchorId="6BEC2A96" wp14:editId="093CB61F">
            <wp:extent cx="6299835" cy="252095"/>
            <wp:effectExtent l="0" t="0" r="5715" b="0"/>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9835" cy="252095"/>
                    </a:xfrm>
                    <a:prstGeom prst="rect">
                      <a:avLst/>
                    </a:prstGeom>
                  </pic:spPr>
                </pic:pic>
              </a:graphicData>
            </a:graphic>
          </wp:inline>
        </w:drawing>
      </w:r>
    </w:p>
    <w:p w14:paraId="611BDBFE" w14:textId="1EB8CC99"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328DCFA4" w14:textId="28EF9FDA"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r w:rsidRPr="006B1453">
        <w:rPr>
          <w:rFonts w:ascii="Courier New" w:hAnsi="Courier New" w:cs="Courier New"/>
          <w:b/>
          <w:color w:val="000000"/>
          <w:sz w:val="20"/>
          <w:lang w:val="en-GB" w:eastAsia="lt-LT"/>
        </w:rPr>
        <w:t>Lentelės tekstas:</w:t>
      </w:r>
    </w:p>
    <w:p w14:paraId="6244D843"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Duomenys apie klausimus:</w:t>
      </w:r>
    </w:p>
    <w:p w14:paraId="06295EBB"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7C23DDFB"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 Tema                     | Sudėtingumas | Klausimo autorius       | Klausimo tekstas                                                                                                                                      | Atsakymo variantai                                                                         | Teisingas atsakymas                 | Balai | Failo Pavadinimas    |</w:t>
      </w:r>
    </w:p>
    <w:p w14:paraId="0707F347"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570C9F77"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1A4E8CAC"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0BD4421E" w14:textId="48B63E31"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r w:rsidRPr="006B1453">
        <w:rPr>
          <w:rFonts w:ascii="Courier New" w:hAnsi="Courier New" w:cs="Courier New"/>
          <w:color w:val="000000"/>
          <w:sz w:val="20"/>
          <w:lang w:val="en-GB" w:eastAsia="lt-LT"/>
        </w:rPr>
        <w:lastRenderedPageBreak/>
        <w:t>-----------------------------------------------------------------------------------------------------------------------------------------</w:t>
      </w:r>
    </w:p>
    <w:p w14:paraId="127CBDF0" w14:textId="7BEC0994"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293877B1" w14:textId="43F3D93D" w:rsidR="006B1453" w:rsidRPr="006B1453" w:rsidRDefault="006B1453" w:rsidP="006B1453">
      <w:pPr>
        <w:autoSpaceDE w:val="0"/>
        <w:autoSpaceDN w:val="0"/>
        <w:adjustRightInd w:val="0"/>
        <w:ind w:firstLine="0"/>
        <w:jc w:val="left"/>
        <w:rPr>
          <w:rFonts w:ascii="Courier New" w:hAnsi="Courier New" w:cs="Courier New"/>
          <w:b/>
          <w:color w:val="000000"/>
          <w:sz w:val="20"/>
          <w:lang w:val="en-GB" w:eastAsia="lt-LT"/>
        </w:rPr>
      </w:pPr>
      <w:r w:rsidRPr="006B1453">
        <w:rPr>
          <w:rFonts w:ascii="Courier New" w:hAnsi="Courier New" w:cs="Courier New"/>
          <w:b/>
          <w:color w:val="000000"/>
          <w:sz w:val="20"/>
          <w:lang w:val="en-GB" w:eastAsia="lt-LT"/>
        </w:rPr>
        <w:t>Rezultatai, kurie yra spausdinami “Klausimai.csv”:</w:t>
      </w:r>
    </w:p>
    <w:p w14:paraId="7CE1C044" w14:textId="7B99D900"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49594CD5" w14:textId="264BE1EF"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Klausimas, Tema, Sudėtingumas</w:t>
      </w:r>
    </w:p>
    <w:p w14:paraId="48276557" w14:textId="2A679A71"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639CA0BD" w14:textId="690788B3" w:rsidR="006B1453" w:rsidRPr="006B1453" w:rsidRDefault="006B1453" w:rsidP="006B1453">
      <w:pPr>
        <w:autoSpaceDE w:val="0"/>
        <w:autoSpaceDN w:val="0"/>
        <w:adjustRightInd w:val="0"/>
        <w:ind w:firstLine="0"/>
        <w:jc w:val="left"/>
        <w:rPr>
          <w:rFonts w:ascii="Courier New" w:hAnsi="Courier New" w:cs="Courier New"/>
          <w:b/>
          <w:color w:val="000000"/>
          <w:sz w:val="20"/>
          <w:lang w:val="en-GB" w:eastAsia="lt-LT"/>
        </w:rPr>
      </w:pPr>
      <w:r w:rsidRPr="006B1453">
        <w:rPr>
          <w:rFonts w:ascii="Courier New" w:hAnsi="Courier New" w:cs="Courier New"/>
          <w:b/>
          <w:color w:val="000000"/>
          <w:sz w:val="20"/>
          <w:lang w:val="en-GB" w:eastAsia="lt-LT"/>
        </w:rPr>
        <w:t>Rezultatai, kurie yra spausdinami “Istoriniai.csv”:</w:t>
      </w:r>
    </w:p>
    <w:p w14:paraId="61141E28" w14:textId="5BD5CA48"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1AB2B6EE" w14:textId="2E85B990"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4B695E">
        <w:rPr>
          <w:rFonts w:ascii="Courier New" w:hAnsi="Courier New" w:cs="Courier New"/>
          <w:color w:val="000000"/>
          <w:sz w:val="20"/>
          <w:lang w:val="en-GB" w:eastAsia="lt-LT"/>
        </w:rPr>
        <w:t>Klausimas</w:t>
      </w:r>
    </w:p>
    <w:p w14:paraId="5B2CA566" w14:textId="5AD21CF5" w:rsidR="004B695E" w:rsidRDefault="004B695E" w:rsidP="006B1453">
      <w:pPr>
        <w:autoSpaceDE w:val="0"/>
        <w:autoSpaceDN w:val="0"/>
        <w:adjustRightInd w:val="0"/>
        <w:ind w:firstLine="0"/>
        <w:jc w:val="left"/>
        <w:rPr>
          <w:rFonts w:ascii="Courier New" w:hAnsi="Courier New" w:cs="Courier New"/>
          <w:color w:val="000000"/>
          <w:sz w:val="20"/>
          <w:lang w:val="en-GB" w:eastAsia="lt-LT"/>
        </w:rPr>
      </w:pPr>
    </w:p>
    <w:p w14:paraId="49ADDA37" w14:textId="5B057938" w:rsidR="004B695E" w:rsidRPr="004B695E" w:rsidRDefault="004B695E" w:rsidP="006B1453">
      <w:pPr>
        <w:autoSpaceDE w:val="0"/>
        <w:autoSpaceDN w:val="0"/>
        <w:adjustRightInd w:val="0"/>
        <w:ind w:firstLine="0"/>
        <w:jc w:val="left"/>
        <w:rPr>
          <w:rFonts w:ascii="Courier New" w:hAnsi="Courier New" w:cs="Courier New"/>
          <w:b/>
          <w:color w:val="000000"/>
          <w:sz w:val="20"/>
          <w:lang w:val="en-GB" w:eastAsia="lt-LT"/>
        </w:rPr>
      </w:pPr>
      <w:r w:rsidRPr="004B695E">
        <w:rPr>
          <w:rFonts w:ascii="Courier New" w:hAnsi="Courier New" w:cs="Courier New"/>
          <w:b/>
          <w:color w:val="000000"/>
          <w:sz w:val="20"/>
          <w:lang w:val="en-GB" w:eastAsia="lt-LT"/>
        </w:rPr>
        <w:t>Rezultatai, kurie yra spausdinami ekrane:</w:t>
      </w:r>
    </w:p>
    <w:p w14:paraId="7C084CBB" w14:textId="657497A5" w:rsidR="004B695E" w:rsidRDefault="004B695E" w:rsidP="006B1453">
      <w:pPr>
        <w:autoSpaceDE w:val="0"/>
        <w:autoSpaceDN w:val="0"/>
        <w:adjustRightInd w:val="0"/>
        <w:ind w:firstLine="0"/>
        <w:jc w:val="left"/>
        <w:rPr>
          <w:rFonts w:ascii="Courier New" w:hAnsi="Courier New" w:cs="Courier New"/>
          <w:color w:val="000000"/>
          <w:sz w:val="20"/>
          <w:lang w:val="en-GB" w:eastAsia="lt-LT"/>
        </w:rPr>
      </w:pPr>
    </w:p>
    <w:p w14:paraId="44EA7C91" w14:textId="57834BC9" w:rsidR="004B695E" w:rsidRPr="004B695E" w:rsidRDefault="004B695E" w:rsidP="006B1453">
      <w:pPr>
        <w:autoSpaceDE w:val="0"/>
        <w:autoSpaceDN w:val="0"/>
        <w:adjustRightInd w:val="0"/>
        <w:ind w:firstLine="0"/>
        <w:jc w:val="left"/>
        <w:rPr>
          <w:rFonts w:ascii="Courier New" w:hAnsi="Courier New" w:cs="Courier New"/>
          <w:color w:val="000000"/>
          <w:sz w:val="20"/>
          <w:lang w:val="en-GB" w:eastAsia="lt-LT"/>
        </w:rPr>
      </w:pPr>
      <w:r w:rsidRPr="004B695E">
        <w:rPr>
          <w:rFonts w:ascii="Courier New" w:hAnsi="Courier New" w:cs="Courier New"/>
          <w:color w:val="000000"/>
          <w:sz w:val="20"/>
          <w:lang w:val="en-GB" w:eastAsia="lt-LT"/>
        </w:rPr>
        <w:t>Duomenų failuose nėra</w:t>
      </w:r>
    </w:p>
    <w:p w14:paraId="55208514" w14:textId="77777777" w:rsidR="006B1453" w:rsidRDefault="006B1453" w:rsidP="006B1453">
      <w:pPr>
        <w:autoSpaceDE w:val="0"/>
        <w:autoSpaceDN w:val="0"/>
        <w:adjustRightInd w:val="0"/>
        <w:ind w:firstLine="0"/>
        <w:jc w:val="left"/>
        <w:rPr>
          <w:rFonts w:ascii="Consolas" w:hAnsi="Consolas" w:cs="Consolas"/>
          <w:color w:val="000000"/>
          <w:sz w:val="19"/>
          <w:szCs w:val="19"/>
          <w:lang w:val="en-GB" w:eastAsia="lt-LT"/>
        </w:rPr>
      </w:pPr>
    </w:p>
    <w:p w14:paraId="1211400F" w14:textId="77777777" w:rsidR="00AB7416" w:rsidRDefault="00AB7416" w:rsidP="00AB7416">
      <w:pPr>
        <w:pStyle w:val="Programostekstas"/>
      </w:pPr>
    </w:p>
    <w:p w14:paraId="3AD32A9C" w14:textId="77777777" w:rsidR="00AB7416" w:rsidRDefault="00AB7416" w:rsidP="00AB7416">
      <w:pPr>
        <w:pStyle w:val="Programostekstas"/>
      </w:pPr>
    </w:p>
    <w:p w14:paraId="52166E20" w14:textId="77777777" w:rsidR="00D1074F" w:rsidRDefault="00D1074F" w:rsidP="00D1074F">
      <w:pPr>
        <w:pStyle w:val="Antrat2"/>
      </w:pPr>
      <w:bookmarkStart w:id="15" w:name="_Toc529041941"/>
      <w:r>
        <w:t>Dėstytojo pastabos</w:t>
      </w:r>
      <w:bookmarkEnd w:id="15"/>
    </w:p>
    <w:p w14:paraId="418B9818" w14:textId="77777777" w:rsidR="00D1074F" w:rsidRDefault="00D1074F" w:rsidP="00D1074F"/>
    <w:p w14:paraId="23569BB9" w14:textId="77777777" w:rsidR="00D1074F" w:rsidRDefault="00D1074F" w:rsidP="00D1074F"/>
    <w:p w14:paraId="4CA0DB3A" w14:textId="77777777" w:rsidR="00D1074F" w:rsidRPr="00D1074F" w:rsidRDefault="00D1074F" w:rsidP="00D1074F"/>
    <w:p w14:paraId="520723CD" w14:textId="77777777" w:rsidR="00AB7416" w:rsidRPr="0015714D" w:rsidRDefault="00AB7416" w:rsidP="006E731F">
      <w:pPr>
        <w:pStyle w:val="Antrat1"/>
      </w:pPr>
      <w:r>
        <w:br w:type="page"/>
      </w:r>
      <w:bookmarkStart w:id="16" w:name="_Toc529041942"/>
      <w:r w:rsidR="009E0401" w:rsidRPr="009E0401">
        <w:lastRenderedPageBreak/>
        <w:t>Teksto analizė ir redagavimas</w:t>
      </w:r>
      <w:bookmarkEnd w:id="16"/>
    </w:p>
    <w:p w14:paraId="76F5403E" w14:textId="77777777" w:rsidR="00AB7416" w:rsidRPr="00844988" w:rsidRDefault="00AB7416" w:rsidP="00AB7416">
      <w:pPr>
        <w:pStyle w:val="Antrat2"/>
      </w:pPr>
      <w:bookmarkStart w:id="17" w:name="_Toc529041943"/>
      <w:r w:rsidRPr="00844988">
        <w:t>Darbo užduotis</w:t>
      </w:r>
      <w:bookmarkEnd w:id="17"/>
    </w:p>
    <w:p w14:paraId="39AE8362" w14:textId="77777777" w:rsidR="00AB7416" w:rsidRDefault="00AB7416" w:rsidP="00AB7416"/>
    <w:p w14:paraId="76F31FFD" w14:textId="77777777" w:rsidR="00AB7416" w:rsidRDefault="00AB7416" w:rsidP="00AB7416"/>
    <w:p w14:paraId="681F217F" w14:textId="77777777" w:rsidR="00AB7416" w:rsidRPr="00844988" w:rsidRDefault="00AB7416" w:rsidP="00AB7416"/>
    <w:p w14:paraId="0D54F742" w14:textId="77777777" w:rsidR="00AB7416" w:rsidRPr="00844988" w:rsidRDefault="00AB7416" w:rsidP="00AB7416">
      <w:pPr>
        <w:pStyle w:val="Antrat2"/>
      </w:pPr>
      <w:bookmarkStart w:id="18" w:name="_Toc529041944"/>
      <w:r w:rsidRPr="00844988">
        <w:t>Programos tekstas</w:t>
      </w:r>
      <w:bookmarkEnd w:id="18"/>
    </w:p>
    <w:p w14:paraId="0F9E4498" w14:textId="77777777" w:rsidR="00AB7416" w:rsidRDefault="00AB7416" w:rsidP="00AB7416">
      <w:pPr>
        <w:pStyle w:val="Programostekstas"/>
      </w:pPr>
    </w:p>
    <w:p w14:paraId="45BA35BD" w14:textId="77777777" w:rsidR="00AB7416" w:rsidRDefault="00AB7416" w:rsidP="00AB7416">
      <w:pPr>
        <w:pStyle w:val="Programostekstas"/>
      </w:pPr>
    </w:p>
    <w:p w14:paraId="13AC682F" w14:textId="77777777" w:rsidR="00AB7416" w:rsidRPr="00844988" w:rsidRDefault="00AB7416" w:rsidP="00AB7416">
      <w:pPr>
        <w:pStyle w:val="Programostekstas"/>
      </w:pPr>
    </w:p>
    <w:p w14:paraId="5825825A" w14:textId="77777777" w:rsidR="00AB7416" w:rsidRPr="00844988" w:rsidRDefault="00AB7416" w:rsidP="00AB7416">
      <w:pPr>
        <w:pStyle w:val="Antrat2"/>
      </w:pPr>
      <w:bookmarkStart w:id="19" w:name="_Toc529041945"/>
      <w:r w:rsidRPr="00844988">
        <w:t>Pradiniai duomenys ir rezultatai</w:t>
      </w:r>
      <w:bookmarkEnd w:id="19"/>
    </w:p>
    <w:p w14:paraId="3206A823" w14:textId="77777777" w:rsidR="00AB7416" w:rsidRDefault="00AB7416" w:rsidP="00AB7416">
      <w:pPr>
        <w:pStyle w:val="Programostekstas"/>
      </w:pPr>
    </w:p>
    <w:p w14:paraId="446D20B4" w14:textId="77777777" w:rsidR="00AB7416" w:rsidRDefault="00AB7416" w:rsidP="00AB7416">
      <w:pPr>
        <w:pStyle w:val="Programostekstas"/>
      </w:pPr>
    </w:p>
    <w:p w14:paraId="298C7900" w14:textId="77777777" w:rsidR="00AB7416" w:rsidRDefault="00AB7416" w:rsidP="00AB7416">
      <w:pPr>
        <w:pStyle w:val="Programostekstas"/>
      </w:pPr>
    </w:p>
    <w:p w14:paraId="0D0AC627" w14:textId="77777777" w:rsidR="00D1074F" w:rsidRDefault="00D1074F" w:rsidP="00D1074F">
      <w:pPr>
        <w:pStyle w:val="Antrat2"/>
      </w:pPr>
      <w:bookmarkStart w:id="20" w:name="_Toc529041946"/>
      <w:r>
        <w:t>Dėstytojo pastabos</w:t>
      </w:r>
      <w:bookmarkEnd w:id="20"/>
    </w:p>
    <w:p w14:paraId="71606EC7" w14:textId="77777777" w:rsidR="00D1074F" w:rsidRDefault="00D1074F" w:rsidP="00D1074F"/>
    <w:p w14:paraId="1B86B35E" w14:textId="77777777" w:rsidR="00D1074F" w:rsidRDefault="00D1074F" w:rsidP="00D1074F"/>
    <w:p w14:paraId="199BE65B" w14:textId="77777777" w:rsidR="00D1074F" w:rsidRPr="00D1074F" w:rsidRDefault="00D1074F" w:rsidP="00D1074F"/>
    <w:p w14:paraId="0CE0F64C" w14:textId="77777777" w:rsidR="007E6559" w:rsidRPr="0015714D" w:rsidRDefault="00AB7416" w:rsidP="006E731F">
      <w:pPr>
        <w:pStyle w:val="Antrat1"/>
      </w:pPr>
      <w:r>
        <w:br w:type="page"/>
      </w:r>
      <w:bookmarkStart w:id="21" w:name="_Toc529041947"/>
      <w:r w:rsidR="00AD1B2E">
        <w:lastRenderedPageBreak/>
        <w:t>Polimorfizmas</w:t>
      </w:r>
      <w:bookmarkEnd w:id="21"/>
    </w:p>
    <w:p w14:paraId="2D556ECB" w14:textId="77777777" w:rsidR="007E6559" w:rsidRPr="00844988" w:rsidRDefault="007E6559" w:rsidP="007E6559">
      <w:pPr>
        <w:pStyle w:val="Antrat2"/>
      </w:pPr>
      <w:bookmarkStart w:id="22" w:name="_Toc529041948"/>
      <w:r w:rsidRPr="00844988">
        <w:t>Darbo užduotis</w:t>
      </w:r>
      <w:bookmarkEnd w:id="22"/>
    </w:p>
    <w:p w14:paraId="41882987" w14:textId="77777777" w:rsidR="007E6559" w:rsidRDefault="007E6559" w:rsidP="007E6559"/>
    <w:p w14:paraId="1FADFA55" w14:textId="77777777" w:rsidR="007E6559" w:rsidRDefault="007E6559" w:rsidP="007E6559"/>
    <w:p w14:paraId="706963FF" w14:textId="77777777" w:rsidR="007E6559" w:rsidRPr="00844988" w:rsidRDefault="007E6559" w:rsidP="007E6559"/>
    <w:p w14:paraId="162E14AA" w14:textId="77777777" w:rsidR="007E6559" w:rsidRPr="00844988" w:rsidRDefault="007E6559" w:rsidP="007E6559">
      <w:pPr>
        <w:pStyle w:val="Antrat2"/>
      </w:pPr>
      <w:bookmarkStart w:id="23" w:name="_Toc529041949"/>
      <w:r w:rsidRPr="00844988">
        <w:t>Programos tekstas</w:t>
      </w:r>
      <w:bookmarkEnd w:id="23"/>
    </w:p>
    <w:p w14:paraId="00DB8E4F" w14:textId="77777777" w:rsidR="007E6559" w:rsidRDefault="007E6559" w:rsidP="007E6559">
      <w:pPr>
        <w:pStyle w:val="Programostekstas"/>
      </w:pPr>
    </w:p>
    <w:p w14:paraId="01EF2A4B" w14:textId="77777777" w:rsidR="007E6559" w:rsidRDefault="007E6559" w:rsidP="007E6559">
      <w:pPr>
        <w:pStyle w:val="Programostekstas"/>
      </w:pPr>
    </w:p>
    <w:p w14:paraId="4F363E90" w14:textId="77777777" w:rsidR="007E6559" w:rsidRPr="00844988" w:rsidRDefault="007E6559" w:rsidP="007E6559">
      <w:pPr>
        <w:pStyle w:val="Programostekstas"/>
      </w:pPr>
    </w:p>
    <w:p w14:paraId="6F0AEBF1" w14:textId="77777777" w:rsidR="007E6559" w:rsidRPr="00844988" w:rsidRDefault="007E6559" w:rsidP="007E6559">
      <w:pPr>
        <w:pStyle w:val="Antrat2"/>
      </w:pPr>
      <w:bookmarkStart w:id="24" w:name="_Toc529041950"/>
      <w:r w:rsidRPr="00844988">
        <w:t>Pradiniai duomenys ir rezultatai</w:t>
      </w:r>
      <w:bookmarkEnd w:id="24"/>
    </w:p>
    <w:p w14:paraId="110A750A" w14:textId="77777777" w:rsidR="007E6559" w:rsidRDefault="007E6559" w:rsidP="007E6559">
      <w:pPr>
        <w:pStyle w:val="Programostekstas"/>
      </w:pPr>
    </w:p>
    <w:p w14:paraId="5938B71B" w14:textId="77777777" w:rsidR="007E6559" w:rsidRDefault="007E6559" w:rsidP="007E6559">
      <w:pPr>
        <w:pStyle w:val="Programostekstas"/>
      </w:pPr>
    </w:p>
    <w:p w14:paraId="6FD562AB" w14:textId="77777777" w:rsidR="00AB7416" w:rsidRDefault="00AB7416" w:rsidP="007E6559">
      <w:pPr>
        <w:pStyle w:val="Programostekstas"/>
      </w:pPr>
    </w:p>
    <w:p w14:paraId="68372E7C" w14:textId="77777777" w:rsidR="00D1074F" w:rsidRDefault="00D1074F" w:rsidP="00D1074F">
      <w:pPr>
        <w:pStyle w:val="Antrat2"/>
      </w:pPr>
      <w:bookmarkStart w:id="25" w:name="_Toc529041951"/>
      <w:r>
        <w:t>Dėstytojo pastabos</w:t>
      </w:r>
      <w:bookmarkEnd w:id="25"/>
    </w:p>
    <w:p w14:paraId="27FF2856" w14:textId="77777777" w:rsidR="00D1074F" w:rsidRDefault="00D1074F" w:rsidP="00D1074F"/>
    <w:p w14:paraId="02BB2431" w14:textId="77777777" w:rsidR="00D1074F" w:rsidRDefault="00D1074F" w:rsidP="00D1074F"/>
    <w:p w14:paraId="60682113" w14:textId="77777777" w:rsidR="00D1074F" w:rsidRPr="00D1074F" w:rsidRDefault="00D1074F" w:rsidP="00D1074F"/>
    <w:sectPr w:rsidR="00D1074F" w:rsidRPr="00D1074F" w:rsidSect="00291C8F">
      <w:pgSz w:w="11906" w:h="16838"/>
      <w:pgMar w:top="851" w:right="567" w:bottom="851" w:left="1418" w:header="567" w:footer="567"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9C842" w14:textId="77777777" w:rsidR="008A1D00" w:rsidRDefault="008A1D00">
      <w:r>
        <w:separator/>
      </w:r>
    </w:p>
  </w:endnote>
  <w:endnote w:type="continuationSeparator" w:id="0">
    <w:p w14:paraId="063554F3" w14:textId="77777777" w:rsidR="008A1D00" w:rsidRDefault="008A1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D3D8E" w14:textId="77777777" w:rsidR="00661913" w:rsidRDefault="00661913" w:rsidP="00EB5168">
    <w:pPr>
      <w:pStyle w:val="Porat"/>
      <w:rPr>
        <w:rStyle w:val="Puslapionumeris"/>
      </w:rPr>
    </w:pPr>
    <w:r>
      <w:rPr>
        <w:rStyle w:val="Puslapionumeris"/>
      </w:rPr>
      <w:fldChar w:fldCharType="begin"/>
    </w:r>
    <w:r>
      <w:rPr>
        <w:rStyle w:val="Puslapionumeris"/>
      </w:rPr>
      <w:instrText xml:space="preserve">PAGE  </w:instrText>
    </w:r>
    <w:r>
      <w:rPr>
        <w:rStyle w:val="Puslapionumeris"/>
      </w:rPr>
      <w:fldChar w:fldCharType="separate"/>
    </w:r>
    <w:r w:rsidRPr="00EB5168">
      <w:rPr>
        <w:rStyle w:val="Puslapionumeris"/>
      </w:rPr>
      <w:t>1</w:t>
    </w:r>
    <w:r>
      <w:rPr>
        <w:rStyle w:val="Puslapionumeris"/>
      </w:rPr>
      <w:fldChar w:fldCharType="end"/>
    </w:r>
  </w:p>
  <w:p w14:paraId="7E0F6D57" w14:textId="77777777" w:rsidR="00661913" w:rsidRDefault="00661913" w:rsidP="00EB5168">
    <w:pPr>
      <w:pStyle w:val="Por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B1672" w14:textId="084D8CBF" w:rsidR="00661913" w:rsidRDefault="00661913" w:rsidP="00EB5168">
    <w:pPr>
      <w:pStyle w:val="Porat"/>
    </w:pPr>
    <w:r>
      <w:tab/>
    </w:r>
    <w:r>
      <w:tab/>
    </w:r>
    <w:r>
      <w:rPr>
        <w:rStyle w:val="Puslapionumeris"/>
      </w:rPr>
      <w:fldChar w:fldCharType="begin"/>
    </w:r>
    <w:r>
      <w:rPr>
        <w:rStyle w:val="Puslapionumeris"/>
      </w:rPr>
      <w:instrText xml:space="preserve"> PAGE </w:instrText>
    </w:r>
    <w:r>
      <w:rPr>
        <w:rStyle w:val="Puslapionumeris"/>
      </w:rPr>
      <w:fldChar w:fldCharType="separate"/>
    </w:r>
    <w:r>
      <w:rPr>
        <w:rStyle w:val="Puslapionumeris"/>
        <w:noProof/>
      </w:rPr>
      <w:t>29</w:t>
    </w:r>
    <w:r>
      <w:rPr>
        <w:rStyle w:val="Puslapionumeri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B8E49" w14:textId="7EB8C4CF" w:rsidR="00661913" w:rsidRDefault="00661913" w:rsidP="00EB5168">
    <w:pPr>
      <w:pStyle w:val="Porat"/>
    </w:pPr>
    <w:r>
      <w:tab/>
    </w:r>
    <w:r>
      <w:tab/>
    </w:r>
    <w:r>
      <w:rPr>
        <w:rStyle w:val="Puslapionumeris"/>
      </w:rPr>
      <w:fldChar w:fldCharType="begin"/>
    </w:r>
    <w:r>
      <w:rPr>
        <w:rStyle w:val="Puslapionumeris"/>
      </w:rPr>
      <w:instrText xml:space="preserve"> PAGE </w:instrText>
    </w:r>
    <w:r>
      <w:rPr>
        <w:rStyle w:val="Puslapionumeris"/>
      </w:rPr>
      <w:fldChar w:fldCharType="separate"/>
    </w:r>
    <w:r>
      <w:rPr>
        <w:rStyle w:val="Puslapionumeris"/>
        <w:noProof/>
      </w:rPr>
      <w:t>3</w:t>
    </w:r>
    <w:r>
      <w:rPr>
        <w:rStyle w:val="Puslapionumeri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7A0CD" w14:textId="77777777" w:rsidR="008A1D00" w:rsidRDefault="008A1D00">
      <w:r>
        <w:separator/>
      </w:r>
    </w:p>
  </w:footnote>
  <w:footnote w:type="continuationSeparator" w:id="0">
    <w:p w14:paraId="77D780F4" w14:textId="77777777" w:rsidR="008A1D00" w:rsidRDefault="008A1D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CB0BB" w14:textId="77777777" w:rsidR="00661913" w:rsidRPr="00EB5168" w:rsidRDefault="00661913" w:rsidP="00EB5168">
    <w:pPr>
      <w:pStyle w:val="Antrats"/>
    </w:pPr>
    <w:r w:rsidRPr="00EB516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67C6E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C682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7029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644F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CB0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984F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24A1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42F0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166F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0F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04C8F"/>
    <w:multiLevelType w:val="multilevel"/>
    <w:tmpl w:val="FE6ADB74"/>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5AC4C7A"/>
    <w:multiLevelType w:val="multilevel"/>
    <w:tmpl w:val="D8AE08E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2" w15:restartNumberingAfterBreak="0">
    <w:nsid w:val="112906A7"/>
    <w:multiLevelType w:val="multilevel"/>
    <w:tmpl w:val="FF5403A6"/>
    <w:lvl w:ilvl="0">
      <w:start w:val="1"/>
      <w:numFmt w:val="decimal"/>
      <w:lvlText w:val="%1."/>
      <w:lvlJc w:val="left"/>
      <w:pPr>
        <w:tabs>
          <w:tab w:val="num" w:pos="-655"/>
        </w:tabs>
        <w:ind w:left="-658" w:firstLine="65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43852BA"/>
    <w:multiLevelType w:val="multilevel"/>
    <w:tmpl w:val="17CAEA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14" w15:restartNumberingAfterBreak="0">
    <w:nsid w:val="156578BE"/>
    <w:multiLevelType w:val="multilevel"/>
    <w:tmpl w:val="28E2CFA6"/>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5" w15:restartNumberingAfterBreak="0">
    <w:nsid w:val="161F5507"/>
    <w:multiLevelType w:val="multilevel"/>
    <w:tmpl w:val="EB92ED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6" w15:restartNumberingAfterBreak="0">
    <w:nsid w:val="16A27204"/>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7" w15:restartNumberingAfterBreak="0">
    <w:nsid w:val="1C144F3E"/>
    <w:multiLevelType w:val="multilevel"/>
    <w:tmpl w:val="599890A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right"/>
      <w:pPr>
        <w:tabs>
          <w:tab w:val="num" w:pos="3960"/>
        </w:tabs>
        <w:ind w:left="3960" w:hanging="18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8" w15:restartNumberingAfterBreak="0">
    <w:nsid w:val="204412E7"/>
    <w:multiLevelType w:val="multilevel"/>
    <w:tmpl w:val="C3C639CA"/>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19" w15:restartNumberingAfterBreak="0">
    <w:nsid w:val="26F66E9D"/>
    <w:multiLevelType w:val="multilevel"/>
    <w:tmpl w:val="B5CCC04C"/>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0" w15:restartNumberingAfterBreak="0">
    <w:nsid w:val="2A9605EE"/>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1" w15:restartNumberingAfterBreak="0">
    <w:nsid w:val="31B41259"/>
    <w:multiLevelType w:val="multilevel"/>
    <w:tmpl w:val="AD2AC79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2" w15:restartNumberingAfterBreak="0">
    <w:nsid w:val="353C77C7"/>
    <w:multiLevelType w:val="multilevel"/>
    <w:tmpl w:val="3DCC10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402"/>
        </w:tabs>
        <w:ind w:left="3402" w:hanging="85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3" w15:restartNumberingAfterBreak="0">
    <w:nsid w:val="44831E58"/>
    <w:multiLevelType w:val="multilevel"/>
    <w:tmpl w:val="D6CA7E24"/>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4" w15:restartNumberingAfterBreak="0">
    <w:nsid w:val="49A50892"/>
    <w:multiLevelType w:val="singleLevel"/>
    <w:tmpl w:val="2138B7F6"/>
    <w:lvl w:ilvl="0">
      <w:start w:val="1"/>
      <w:numFmt w:val="decimal"/>
      <w:lvlText w:val="[%1]"/>
      <w:lvlJc w:val="left"/>
      <w:pPr>
        <w:tabs>
          <w:tab w:val="num" w:pos="360"/>
        </w:tabs>
        <w:ind w:left="360" w:hanging="360"/>
      </w:pPr>
    </w:lvl>
  </w:abstractNum>
  <w:abstractNum w:abstractNumId="25" w15:restartNumberingAfterBreak="0">
    <w:nsid w:val="4AEB5ED6"/>
    <w:multiLevelType w:val="singleLevel"/>
    <w:tmpl w:val="789A1F94"/>
    <w:lvl w:ilvl="0">
      <w:start w:val="1"/>
      <w:numFmt w:val="decimal"/>
      <w:lvlText w:val="%1."/>
      <w:lvlJc w:val="left"/>
      <w:pPr>
        <w:ind w:left="360" w:hanging="360"/>
      </w:pPr>
      <w:rPr>
        <w:rFonts w:hint="default"/>
      </w:rPr>
    </w:lvl>
  </w:abstractNum>
  <w:abstractNum w:abstractNumId="26" w15:restartNumberingAfterBreak="0">
    <w:nsid w:val="4E5C5E44"/>
    <w:multiLevelType w:val="multilevel"/>
    <w:tmpl w:val="9C4C785C"/>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7" w15:restartNumberingAfterBreak="0">
    <w:nsid w:val="55737760"/>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8" w15:restartNumberingAfterBreak="0">
    <w:nsid w:val="582B3FFB"/>
    <w:multiLevelType w:val="multilevel"/>
    <w:tmpl w:val="BA0E42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9" w15:restartNumberingAfterBreak="0">
    <w:nsid w:val="5E384933"/>
    <w:multiLevelType w:val="multilevel"/>
    <w:tmpl w:val="347E3AB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0" w15:restartNumberingAfterBreak="0">
    <w:nsid w:val="60492E40"/>
    <w:multiLevelType w:val="multilevel"/>
    <w:tmpl w:val="E6140F88"/>
    <w:lvl w:ilvl="0">
      <w:start w:val="1"/>
      <w:numFmt w:val="decimal"/>
      <w:lvlText w:val="%1."/>
      <w:lvlJc w:val="left"/>
      <w:pPr>
        <w:tabs>
          <w:tab w:val="num" w:pos="1145"/>
        </w:tabs>
        <w:ind w:left="1145" w:hanging="42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4AA0D74"/>
    <w:multiLevelType w:val="multilevel"/>
    <w:tmpl w:val="452C3FE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2" w15:restartNumberingAfterBreak="0">
    <w:nsid w:val="6A156D14"/>
    <w:multiLevelType w:val="multilevel"/>
    <w:tmpl w:val="BA9C9C10"/>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127"/>
        </w:tabs>
        <w:ind w:left="2127" w:hanging="425"/>
      </w:pPr>
      <w:rPr>
        <w:rFonts w:hint="default"/>
      </w:rPr>
    </w:lvl>
    <w:lvl w:ilvl="2">
      <w:start w:val="1"/>
      <w:numFmt w:val="decimal"/>
      <w:lvlText w:val="%1.%2.%3"/>
      <w:lvlJc w:val="right"/>
      <w:pPr>
        <w:tabs>
          <w:tab w:val="num" w:pos="4091"/>
        </w:tabs>
        <w:ind w:left="4091" w:hanging="18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3" w15:restartNumberingAfterBreak="0">
    <w:nsid w:val="6E854672"/>
    <w:multiLevelType w:val="multilevel"/>
    <w:tmpl w:val="9C305A20"/>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134"/>
        </w:tabs>
        <w:ind w:left="1134" w:hanging="414"/>
      </w:pPr>
      <w:rPr>
        <w:rFonts w:hint="default"/>
      </w:rPr>
    </w:lvl>
    <w:lvl w:ilvl="2">
      <w:start w:val="1"/>
      <w:numFmt w:val="decimal"/>
      <w:lvlText w:val="%1.%2.%3"/>
      <w:lvlJc w:val="right"/>
      <w:pPr>
        <w:tabs>
          <w:tab w:val="num" w:pos="1800"/>
        </w:tabs>
        <w:ind w:left="1800" w:hanging="180"/>
      </w:pPr>
      <w:rPr>
        <w:rFonts w:hint="default"/>
      </w:rPr>
    </w:lvl>
    <w:lvl w:ilvl="3">
      <w:start w:val="1"/>
      <w:numFmt w:val="decimal"/>
      <w:lvlText w:val="%1.%2.%3.%4."/>
      <w:lvlJc w:val="left"/>
      <w:pPr>
        <w:tabs>
          <w:tab w:val="num" w:pos="2520"/>
        </w:tabs>
        <w:ind w:left="2520" w:hanging="360"/>
      </w:pPr>
      <w:rPr>
        <w:rFonts w:hint="default"/>
      </w:rPr>
    </w:lvl>
    <w:lvl w:ilvl="4">
      <w:start w:val="1"/>
      <w:numFmt w:val="none"/>
      <w:lvlText w:val="%5"/>
      <w:lvlJc w:val="left"/>
      <w:pPr>
        <w:tabs>
          <w:tab w:val="num" w:pos="3240"/>
        </w:tabs>
        <w:ind w:left="3240" w:hanging="360"/>
      </w:pPr>
      <w:rPr>
        <w:rFonts w:hint="default"/>
      </w:rPr>
    </w:lvl>
    <w:lvl w:ilvl="5">
      <w:start w:val="1"/>
      <w:numFmt w:val="none"/>
      <w:lvlText w:val="%6"/>
      <w:lvlJc w:val="left"/>
      <w:pPr>
        <w:tabs>
          <w:tab w:val="num" w:pos="3960"/>
        </w:tabs>
        <w:ind w:left="3960" w:hanging="180"/>
      </w:pPr>
      <w:rPr>
        <w:rFonts w:hint="default"/>
      </w:rPr>
    </w:lvl>
    <w:lvl w:ilvl="6">
      <w:start w:val="1"/>
      <w:numFmt w:val="none"/>
      <w:lvlText w:val="%7"/>
      <w:lvlJc w:val="left"/>
      <w:pPr>
        <w:tabs>
          <w:tab w:val="num" w:pos="4680"/>
        </w:tabs>
        <w:ind w:left="4680" w:hanging="360"/>
      </w:pPr>
      <w:rPr>
        <w:rFonts w:hint="default"/>
      </w:rPr>
    </w:lvl>
    <w:lvl w:ilvl="7">
      <w:start w:val="1"/>
      <w:numFmt w:val="none"/>
      <w:lvlText w:val="%8"/>
      <w:lvlJc w:val="left"/>
      <w:pPr>
        <w:tabs>
          <w:tab w:val="num" w:pos="5400"/>
        </w:tabs>
        <w:ind w:left="5400" w:hanging="360"/>
      </w:pPr>
      <w:rPr>
        <w:rFonts w:hint="default"/>
      </w:rPr>
    </w:lvl>
    <w:lvl w:ilvl="8">
      <w:start w:val="1"/>
      <w:numFmt w:val="none"/>
      <w:lvlText w:val="%9"/>
      <w:lvlJc w:val="left"/>
      <w:pPr>
        <w:tabs>
          <w:tab w:val="num" w:pos="6120"/>
        </w:tabs>
        <w:ind w:left="6120" w:hanging="180"/>
      </w:pPr>
      <w:rPr>
        <w:rFonts w:hint="default"/>
      </w:rPr>
    </w:lvl>
  </w:abstractNum>
  <w:abstractNum w:abstractNumId="34" w15:restartNumberingAfterBreak="0">
    <w:nsid w:val="6F862570"/>
    <w:multiLevelType w:val="multilevel"/>
    <w:tmpl w:val="7FCC2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5" w15:restartNumberingAfterBreak="0">
    <w:nsid w:val="701B12C5"/>
    <w:multiLevelType w:val="singleLevel"/>
    <w:tmpl w:val="E5020F56"/>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0C453EC"/>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35C5C16"/>
    <w:multiLevelType w:val="multilevel"/>
    <w:tmpl w:val="B27CCD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lef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8" w15:restartNumberingAfterBreak="0">
    <w:nsid w:val="741E7C60"/>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9" w15:restartNumberingAfterBreak="0">
    <w:nsid w:val="787A30AF"/>
    <w:multiLevelType w:val="multilevel"/>
    <w:tmpl w:val="85464998"/>
    <w:lvl w:ilvl="0">
      <w:start w:val="1"/>
      <w:numFmt w:val="decimal"/>
      <w:lvlText w:val="%1."/>
      <w:lvlJc w:val="left"/>
      <w:pPr>
        <w:tabs>
          <w:tab w:val="num" w:pos="425"/>
        </w:tabs>
        <w:ind w:left="0" w:firstLine="10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788F4E03"/>
    <w:multiLevelType w:val="multilevel"/>
    <w:tmpl w:val="36FE2DC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Restart w:val="1"/>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41" w15:restartNumberingAfterBreak="0">
    <w:nsid w:val="79F03629"/>
    <w:multiLevelType w:val="multilevel"/>
    <w:tmpl w:val="28CA2C98"/>
    <w:lvl w:ilvl="0">
      <w:start w:val="1"/>
      <w:numFmt w:val="decimal"/>
      <w:pStyle w:val="Antrat1"/>
      <w:lvlText w:val="%1."/>
      <w:lvlJc w:val="left"/>
      <w:pPr>
        <w:tabs>
          <w:tab w:val="num" w:pos="1276"/>
        </w:tabs>
        <w:ind w:left="1276" w:hanging="425"/>
      </w:pPr>
      <w:rPr>
        <w:rFonts w:hint="default"/>
      </w:rPr>
    </w:lvl>
    <w:lvl w:ilvl="1">
      <w:start w:val="1"/>
      <w:numFmt w:val="decimal"/>
      <w:pStyle w:val="Antrat2"/>
      <w:lvlText w:val="%1.%2."/>
      <w:lvlJc w:val="left"/>
      <w:pPr>
        <w:tabs>
          <w:tab w:val="num" w:pos="2268"/>
        </w:tabs>
        <w:ind w:left="2268" w:hanging="566"/>
      </w:pPr>
      <w:rPr>
        <w:rFonts w:hint="default"/>
      </w:rPr>
    </w:lvl>
    <w:lvl w:ilvl="2">
      <w:start w:val="1"/>
      <w:numFmt w:val="decimal"/>
      <w:pStyle w:val="Antrat3"/>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num w:numId="1">
    <w:abstractNumId w:val="36"/>
  </w:num>
  <w:num w:numId="2">
    <w:abstractNumId w:val="25"/>
  </w:num>
  <w:num w:numId="3">
    <w:abstractNumId w:val="35"/>
  </w:num>
  <w:num w:numId="4">
    <w:abstractNumId w:val="24"/>
  </w:num>
  <w:num w:numId="5">
    <w:abstractNumId w:val="33"/>
  </w:num>
  <w:num w:numId="6">
    <w:abstractNumId w:val="39"/>
  </w:num>
  <w:num w:numId="7">
    <w:abstractNumId w:val="12"/>
  </w:num>
  <w:num w:numId="8">
    <w:abstractNumId w:val="10"/>
  </w:num>
  <w:num w:numId="9">
    <w:abstractNumId w:val="13"/>
  </w:num>
  <w:num w:numId="10">
    <w:abstractNumId w:val="30"/>
  </w:num>
  <w:num w:numId="11">
    <w:abstractNumId w:val="20"/>
  </w:num>
  <w:num w:numId="12">
    <w:abstractNumId w:val="27"/>
  </w:num>
  <w:num w:numId="13">
    <w:abstractNumId w:val="11"/>
  </w:num>
  <w:num w:numId="14">
    <w:abstractNumId w:val="29"/>
  </w:num>
  <w:num w:numId="15">
    <w:abstractNumId w:val="15"/>
  </w:num>
  <w:num w:numId="16">
    <w:abstractNumId w:val="38"/>
  </w:num>
  <w:num w:numId="17">
    <w:abstractNumId w:val="16"/>
  </w:num>
  <w:num w:numId="18">
    <w:abstractNumId w:val="13"/>
  </w:num>
  <w:num w:numId="19">
    <w:abstractNumId w:val="19"/>
  </w:num>
  <w:num w:numId="20">
    <w:abstractNumId w:val="17"/>
  </w:num>
  <w:num w:numId="21">
    <w:abstractNumId w:val="21"/>
  </w:num>
  <w:num w:numId="22">
    <w:abstractNumId w:val="40"/>
  </w:num>
  <w:num w:numId="23">
    <w:abstractNumId w:val="14"/>
  </w:num>
  <w:num w:numId="24">
    <w:abstractNumId w:val="31"/>
  </w:num>
  <w:num w:numId="25">
    <w:abstractNumId w:val="34"/>
  </w:num>
  <w:num w:numId="26">
    <w:abstractNumId w:val="18"/>
  </w:num>
  <w:num w:numId="27">
    <w:abstractNumId w:val="32"/>
  </w:num>
  <w:num w:numId="28">
    <w:abstractNumId w:val="41"/>
  </w:num>
  <w:num w:numId="29">
    <w:abstractNumId w:val="28"/>
  </w:num>
  <w:num w:numId="30">
    <w:abstractNumId w:val="26"/>
  </w:num>
  <w:num w:numId="31">
    <w:abstractNumId w:val="22"/>
  </w:num>
  <w:num w:numId="32">
    <w:abstractNumId w:val="23"/>
  </w:num>
  <w:num w:numId="33">
    <w:abstractNumId w:val="41"/>
  </w:num>
  <w:num w:numId="34">
    <w:abstractNumId w:val="37"/>
  </w:num>
  <w:num w:numId="3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LockTheme/>
  <w:styleLockQFSet/>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F87"/>
    <w:rsid w:val="00000825"/>
    <w:rsid w:val="000265FA"/>
    <w:rsid w:val="0005232C"/>
    <w:rsid w:val="0007068E"/>
    <w:rsid w:val="0009306E"/>
    <w:rsid w:val="000C4293"/>
    <w:rsid w:val="000D62BF"/>
    <w:rsid w:val="000D7D75"/>
    <w:rsid w:val="000F7F7F"/>
    <w:rsid w:val="00100F55"/>
    <w:rsid w:val="00103131"/>
    <w:rsid w:val="0013780B"/>
    <w:rsid w:val="001423FA"/>
    <w:rsid w:val="00154307"/>
    <w:rsid w:val="0015714D"/>
    <w:rsid w:val="00184713"/>
    <w:rsid w:val="00186E67"/>
    <w:rsid w:val="001E733B"/>
    <w:rsid w:val="001F0046"/>
    <w:rsid w:val="00216DBA"/>
    <w:rsid w:val="00240124"/>
    <w:rsid w:val="00260F87"/>
    <w:rsid w:val="0028307C"/>
    <w:rsid w:val="0029155A"/>
    <w:rsid w:val="00291C8F"/>
    <w:rsid w:val="002949A3"/>
    <w:rsid w:val="002C56BD"/>
    <w:rsid w:val="002E3EF8"/>
    <w:rsid w:val="002F60F6"/>
    <w:rsid w:val="00346FD8"/>
    <w:rsid w:val="0035736D"/>
    <w:rsid w:val="00371865"/>
    <w:rsid w:val="003946DD"/>
    <w:rsid w:val="003A1C1F"/>
    <w:rsid w:val="003E1204"/>
    <w:rsid w:val="003F1D21"/>
    <w:rsid w:val="0041248A"/>
    <w:rsid w:val="00415D80"/>
    <w:rsid w:val="00421252"/>
    <w:rsid w:val="00421496"/>
    <w:rsid w:val="00475C2C"/>
    <w:rsid w:val="004771C9"/>
    <w:rsid w:val="004965DE"/>
    <w:rsid w:val="004A6384"/>
    <w:rsid w:val="004A6A01"/>
    <w:rsid w:val="004A7A4A"/>
    <w:rsid w:val="004B695E"/>
    <w:rsid w:val="004C3D88"/>
    <w:rsid w:val="004E181F"/>
    <w:rsid w:val="004E385B"/>
    <w:rsid w:val="0052026C"/>
    <w:rsid w:val="00531F74"/>
    <w:rsid w:val="0053511B"/>
    <w:rsid w:val="005512FD"/>
    <w:rsid w:val="00553EEC"/>
    <w:rsid w:val="00565BEF"/>
    <w:rsid w:val="005669DB"/>
    <w:rsid w:val="005824C9"/>
    <w:rsid w:val="005A0435"/>
    <w:rsid w:val="005B13B5"/>
    <w:rsid w:val="005B59AA"/>
    <w:rsid w:val="005C45B5"/>
    <w:rsid w:val="005C73ED"/>
    <w:rsid w:val="005E11F3"/>
    <w:rsid w:val="005E1E1D"/>
    <w:rsid w:val="005F283E"/>
    <w:rsid w:val="00610595"/>
    <w:rsid w:val="00616125"/>
    <w:rsid w:val="00661913"/>
    <w:rsid w:val="00682058"/>
    <w:rsid w:val="006B1453"/>
    <w:rsid w:val="006E731F"/>
    <w:rsid w:val="006F6D23"/>
    <w:rsid w:val="007016E8"/>
    <w:rsid w:val="00727538"/>
    <w:rsid w:val="00727B09"/>
    <w:rsid w:val="007476F5"/>
    <w:rsid w:val="00770695"/>
    <w:rsid w:val="00781311"/>
    <w:rsid w:val="007C304B"/>
    <w:rsid w:val="007E6559"/>
    <w:rsid w:val="007F39F5"/>
    <w:rsid w:val="007F6D20"/>
    <w:rsid w:val="00810D26"/>
    <w:rsid w:val="0081227B"/>
    <w:rsid w:val="00823A80"/>
    <w:rsid w:val="008301E0"/>
    <w:rsid w:val="0083123D"/>
    <w:rsid w:val="00844988"/>
    <w:rsid w:val="00844A38"/>
    <w:rsid w:val="00871985"/>
    <w:rsid w:val="008A13CE"/>
    <w:rsid w:val="008A1D00"/>
    <w:rsid w:val="008B5988"/>
    <w:rsid w:val="008D2E79"/>
    <w:rsid w:val="00932992"/>
    <w:rsid w:val="0095184C"/>
    <w:rsid w:val="00953893"/>
    <w:rsid w:val="00965287"/>
    <w:rsid w:val="00970322"/>
    <w:rsid w:val="00976364"/>
    <w:rsid w:val="009B4B88"/>
    <w:rsid w:val="009C2B54"/>
    <w:rsid w:val="009E0401"/>
    <w:rsid w:val="009E20B1"/>
    <w:rsid w:val="00A006F1"/>
    <w:rsid w:val="00A049DD"/>
    <w:rsid w:val="00A1745A"/>
    <w:rsid w:val="00A25EED"/>
    <w:rsid w:val="00A470CA"/>
    <w:rsid w:val="00A54FED"/>
    <w:rsid w:val="00A60F35"/>
    <w:rsid w:val="00A6795E"/>
    <w:rsid w:val="00AA0D32"/>
    <w:rsid w:val="00AA7117"/>
    <w:rsid w:val="00AB7416"/>
    <w:rsid w:val="00AC6DFC"/>
    <w:rsid w:val="00AD1B2E"/>
    <w:rsid w:val="00AE0E37"/>
    <w:rsid w:val="00AE7C8B"/>
    <w:rsid w:val="00B011A7"/>
    <w:rsid w:val="00B215E2"/>
    <w:rsid w:val="00B357AD"/>
    <w:rsid w:val="00B657D6"/>
    <w:rsid w:val="00B9327F"/>
    <w:rsid w:val="00B9724D"/>
    <w:rsid w:val="00BA4DB8"/>
    <w:rsid w:val="00BD1AB4"/>
    <w:rsid w:val="00BE7267"/>
    <w:rsid w:val="00C11BE4"/>
    <w:rsid w:val="00C34637"/>
    <w:rsid w:val="00C41A94"/>
    <w:rsid w:val="00C514FF"/>
    <w:rsid w:val="00C55A2B"/>
    <w:rsid w:val="00C87140"/>
    <w:rsid w:val="00CA6DDB"/>
    <w:rsid w:val="00CC026B"/>
    <w:rsid w:val="00CD58DB"/>
    <w:rsid w:val="00CF17BE"/>
    <w:rsid w:val="00D10218"/>
    <w:rsid w:val="00D1074F"/>
    <w:rsid w:val="00D247ED"/>
    <w:rsid w:val="00D24D8F"/>
    <w:rsid w:val="00D253F8"/>
    <w:rsid w:val="00D5274E"/>
    <w:rsid w:val="00D560C9"/>
    <w:rsid w:val="00D968A6"/>
    <w:rsid w:val="00DA571D"/>
    <w:rsid w:val="00DB3BD2"/>
    <w:rsid w:val="00E03A86"/>
    <w:rsid w:val="00E317C1"/>
    <w:rsid w:val="00E55394"/>
    <w:rsid w:val="00E73052"/>
    <w:rsid w:val="00E768B1"/>
    <w:rsid w:val="00E9220B"/>
    <w:rsid w:val="00EB1186"/>
    <w:rsid w:val="00EB5168"/>
    <w:rsid w:val="00ED309B"/>
    <w:rsid w:val="00F01882"/>
    <w:rsid w:val="00F058EC"/>
    <w:rsid w:val="00F122E7"/>
    <w:rsid w:val="00F16C66"/>
    <w:rsid w:val="00F32903"/>
    <w:rsid w:val="00F35F87"/>
    <w:rsid w:val="00F45991"/>
    <w:rsid w:val="00FE2CC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415D6E"/>
  <w15:docId w15:val="{0B0367FE-732B-4205-826D-4C4FD8E28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lt-LT" w:eastAsia="lt-LT" w:bidi="ar-SA"/>
      </w:rPr>
    </w:rPrDefault>
    <w:pPrDefault/>
  </w:docDefaults>
  <w:latentStyles w:defLockedState="1" w:defUIPriority="99" w:defSemiHidden="0" w:defUnhideWhenUsed="0" w:defQFormat="0" w:count="375">
    <w:lsdException w:name="Normal" w:locked="0" w:uiPriority="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prastasis">
    <w:name w:val="Normal"/>
    <w:qFormat/>
    <w:rsid w:val="0053511B"/>
    <w:pPr>
      <w:ind w:firstLine="720"/>
      <w:jc w:val="both"/>
    </w:pPr>
    <w:rPr>
      <w:sz w:val="22"/>
      <w:lang w:eastAsia="en-US"/>
    </w:rPr>
  </w:style>
  <w:style w:type="paragraph" w:styleId="Antrat1">
    <w:name w:val="heading 1"/>
    <w:basedOn w:val="prastasis"/>
    <w:next w:val="prastasis"/>
    <w:qFormat/>
    <w:rsid w:val="00A6795E"/>
    <w:pPr>
      <w:keepNext/>
      <w:numPr>
        <w:numId w:val="33"/>
      </w:numPr>
      <w:spacing w:before="240" w:after="60"/>
      <w:outlineLvl w:val="0"/>
    </w:pPr>
    <w:rPr>
      <w:rFonts w:ascii="Arial" w:hAnsi="Arial"/>
      <w:b/>
      <w:snapToGrid w:val="0"/>
      <w:kern w:val="28"/>
      <w:sz w:val="28"/>
    </w:rPr>
  </w:style>
  <w:style w:type="paragraph" w:styleId="Antrat2">
    <w:name w:val="heading 2"/>
    <w:basedOn w:val="prastasis"/>
    <w:next w:val="prastasis"/>
    <w:link w:val="Antrat2Diagrama"/>
    <w:uiPriority w:val="9"/>
    <w:qFormat/>
    <w:rsid w:val="00A6795E"/>
    <w:pPr>
      <w:keepNext/>
      <w:numPr>
        <w:ilvl w:val="1"/>
        <w:numId w:val="33"/>
      </w:numPr>
      <w:spacing w:before="240" w:after="60"/>
      <w:jc w:val="left"/>
      <w:outlineLvl w:val="1"/>
    </w:pPr>
    <w:rPr>
      <w:rFonts w:ascii="Arial" w:hAnsi="Arial"/>
      <w:b/>
      <w:bCs/>
      <w:i/>
      <w:iCs/>
      <w:sz w:val="24"/>
      <w:szCs w:val="28"/>
    </w:rPr>
  </w:style>
  <w:style w:type="paragraph" w:styleId="Antrat3">
    <w:name w:val="heading 3"/>
    <w:basedOn w:val="prastasis"/>
    <w:next w:val="prastasis"/>
    <w:qFormat/>
    <w:rsid w:val="00A6795E"/>
    <w:pPr>
      <w:keepNext/>
      <w:numPr>
        <w:ilvl w:val="2"/>
        <w:numId w:val="33"/>
      </w:numPr>
      <w:spacing w:before="240" w:after="60"/>
      <w:outlineLvl w:val="2"/>
    </w:pPr>
    <w:rPr>
      <w:rFonts w:ascii="Arial" w:hAnsi="Arial"/>
      <w:b/>
      <w:bCs/>
      <w:i/>
      <w:sz w:val="24"/>
      <w:szCs w:val="26"/>
    </w:rPr>
  </w:style>
  <w:style w:type="paragraph" w:styleId="Antrat4">
    <w:name w:val="heading 4"/>
    <w:basedOn w:val="prastasis"/>
    <w:next w:val="prastasis"/>
    <w:qFormat/>
    <w:rsid w:val="0052026C"/>
    <w:pPr>
      <w:keepNext/>
      <w:spacing w:after="120"/>
      <w:jc w:val="right"/>
      <w:outlineLvl w:val="3"/>
    </w:pPr>
    <w:rPr>
      <w:b/>
      <w:sz w:val="2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orat">
    <w:name w:val="footer"/>
    <w:basedOn w:val="prastasis"/>
    <w:link w:val="PoratDiagrama"/>
    <w:uiPriority w:val="99"/>
    <w:rsid w:val="00EB5168"/>
    <w:pPr>
      <w:tabs>
        <w:tab w:val="center" w:pos="4153"/>
        <w:tab w:val="right" w:pos="9781"/>
      </w:tabs>
    </w:pPr>
  </w:style>
  <w:style w:type="character" w:styleId="Puslapionumeris">
    <w:name w:val="page number"/>
    <w:basedOn w:val="Numatytasispastraiposriftas"/>
    <w:semiHidden/>
  </w:style>
  <w:style w:type="paragraph" w:styleId="Antrats">
    <w:name w:val="header"/>
    <w:basedOn w:val="prastasis"/>
    <w:rsid w:val="00EB5168"/>
    <w:pPr>
      <w:tabs>
        <w:tab w:val="center" w:pos="4153"/>
        <w:tab w:val="right" w:pos="8306"/>
      </w:tabs>
    </w:pPr>
  </w:style>
  <w:style w:type="character" w:styleId="Hipersaitas">
    <w:name w:val="Hyperlink"/>
    <w:semiHidden/>
    <w:rPr>
      <w:color w:val="0000FF"/>
      <w:u w:val="single"/>
    </w:rPr>
  </w:style>
  <w:style w:type="paragraph" w:styleId="Turinys1">
    <w:name w:val="toc 1"/>
    <w:basedOn w:val="prastasis"/>
    <w:next w:val="prastasis"/>
    <w:autoRedefine/>
    <w:uiPriority w:val="39"/>
    <w:rsid w:val="00F16C66"/>
    <w:pPr>
      <w:tabs>
        <w:tab w:val="left" w:pos="567"/>
        <w:tab w:val="right" w:leader="dot" w:pos="9639"/>
      </w:tabs>
      <w:spacing w:before="120"/>
      <w:ind w:firstLine="0"/>
      <w:jc w:val="left"/>
    </w:pPr>
    <w:rPr>
      <w:b/>
      <w:sz w:val="28"/>
    </w:rPr>
  </w:style>
  <w:style w:type="paragraph" w:styleId="Turinys2">
    <w:name w:val="toc 2"/>
    <w:basedOn w:val="prastasis"/>
    <w:next w:val="prastasis"/>
    <w:autoRedefine/>
    <w:uiPriority w:val="39"/>
    <w:rsid w:val="00F16C66"/>
    <w:pPr>
      <w:tabs>
        <w:tab w:val="left" w:pos="1134"/>
        <w:tab w:val="right" w:leader="dot" w:pos="9639"/>
      </w:tabs>
      <w:spacing w:before="120"/>
      <w:ind w:left="567" w:firstLine="0"/>
      <w:jc w:val="left"/>
    </w:pPr>
    <w:rPr>
      <w:sz w:val="24"/>
    </w:rPr>
  </w:style>
  <w:style w:type="paragraph" w:styleId="Turinys3">
    <w:name w:val="toc 3"/>
    <w:basedOn w:val="prastasis"/>
    <w:next w:val="prastasis"/>
    <w:autoRedefine/>
    <w:rsid w:val="000F7F7F"/>
    <w:pPr>
      <w:tabs>
        <w:tab w:val="left" w:pos="1800"/>
        <w:tab w:val="right" w:leader="dot" w:pos="9639"/>
      </w:tabs>
      <w:ind w:left="400"/>
    </w:pPr>
  </w:style>
  <w:style w:type="paragraph" w:styleId="Turinys4">
    <w:name w:val="toc 4"/>
    <w:basedOn w:val="prastasis"/>
    <w:next w:val="prastasis"/>
    <w:autoRedefine/>
    <w:semiHidden/>
    <w:pPr>
      <w:ind w:left="600"/>
    </w:pPr>
  </w:style>
  <w:style w:type="paragraph" w:styleId="Turinys5">
    <w:name w:val="toc 5"/>
    <w:basedOn w:val="prastasis"/>
    <w:next w:val="prastasis"/>
    <w:autoRedefine/>
    <w:semiHidden/>
    <w:pPr>
      <w:ind w:left="800"/>
    </w:pPr>
  </w:style>
  <w:style w:type="paragraph" w:styleId="Turinys6">
    <w:name w:val="toc 6"/>
    <w:basedOn w:val="prastasis"/>
    <w:next w:val="prastasis"/>
    <w:autoRedefine/>
    <w:semiHidden/>
    <w:pPr>
      <w:ind w:left="1000"/>
    </w:pPr>
  </w:style>
  <w:style w:type="paragraph" w:styleId="Turinys7">
    <w:name w:val="toc 7"/>
    <w:basedOn w:val="prastasis"/>
    <w:next w:val="prastasis"/>
    <w:autoRedefine/>
    <w:semiHidden/>
    <w:pPr>
      <w:ind w:left="1200"/>
    </w:pPr>
  </w:style>
  <w:style w:type="paragraph" w:styleId="Turinys8">
    <w:name w:val="toc 8"/>
    <w:basedOn w:val="prastasis"/>
    <w:next w:val="prastasis"/>
    <w:autoRedefine/>
    <w:semiHidden/>
    <w:pPr>
      <w:ind w:left="1400"/>
    </w:pPr>
  </w:style>
  <w:style w:type="paragraph" w:styleId="Turinys9">
    <w:name w:val="toc 9"/>
    <w:basedOn w:val="prastasis"/>
    <w:next w:val="prastasis"/>
    <w:autoRedefine/>
    <w:semiHidden/>
    <w:pPr>
      <w:ind w:left="1600"/>
    </w:pPr>
  </w:style>
  <w:style w:type="character" w:customStyle="1" w:styleId="Antrat2Diagrama">
    <w:name w:val="Antraštė 2 Diagrama"/>
    <w:link w:val="Antrat2"/>
    <w:uiPriority w:val="9"/>
    <w:rsid w:val="00A6795E"/>
    <w:rPr>
      <w:rFonts w:ascii="Arial" w:hAnsi="Arial"/>
      <w:b/>
      <w:bCs/>
      <w:i/>
      <w:iCs/>
      <w:sz w:val="24"/>
      <w:szCs w:val="28"/>
      <w:lang w:val="lt-LT" w:eastAsia="en-US" w:bidi="ar-SA"/>
    </w:rPr>
  </w:style>
  <w:style w:type="character" w:customStyle="1" w:styleId="PoratDiagrama">
    <w:name w:val="Poraštė Diagrama"/>
    <w:link w:val="Porat"/>
    <w:uiPriority w:val="99"/>
    <w:rsid w:val="00EB5168"/>
    <w:rPr>
      <w:sz w:val="22"/>
      <w:lang w:val="lt-LT" w:eastAsia="en-US" w:bidi="ar-SA"/>
    </w:rPr>
  </w:style>
  <w:style w:type="paragraph" w:customStyle="1" w:styleId="Autorius">
    <w:name w:val="Autorius"/>
    <w:basedOn w:val="prastasis"/>
    <w:locked/>
    <w:rsid w:val="00B9724D"/>
    <w:pPr>
      <w:tabs>
        <w:tab w:val="left" w:pos="6096"/>
      </w:tabs>
      <w:spacing w:before="60"/>
      <w:ind w:left="5387" w:firstLine="0"/>
    </w:pPr>
    <w:rPr>
      <w:sz w:val="24"/>
    </w:rPr>
  </w:style>
  <w:style w:type="paragraph" w:customStyle="1" w:styleId="Vireliouraai">
    <w:name w:val="Viršelio užrašai"/>
    <w:basedOn w:val="prastasis"/>
    <w:locked/>
    <w:rsid w:val="004771C9"/>
    <w:pPr>
      <w:spacing w:after="120"/>
      <w:jc w:val="center"/>
    </w:pPr>
    <w:rPr>
      <w:rFonts w:ascii="Arial" w:hAnsi="Arial"/>
      <w:b/>
      <w:sz w:val="28"/>
    </w:rPr>
  </w:style>
  <w:style w:type="paragraph" w:customStyle="1" w:styleId="Ataskaita">
    <w:name w:val="Ataskaita"/>
    <w:basedOn w:val="prastasis"/>
    <w:next w:val="Vireliouraai"/>
    <w:locked/>
    <w:rsid w:val="004771C9"/>
    <w:pPr>
      <w:spacing w:after="120"/>
      <w:jc w:val="center"/>
    </w:pPr>
    <w:rPr>
      <w:rFonts w:ascii="Arial" w:hAnsi="Arial"/>
      <w:b/>
      <w:i/>
      <w:sz w:val="28"/>
    </w:rPr>
  </w:style>
  <w:style w:type="paragraph" w:customStyle="1" w:styleId="Ataskaitospavadinimas">
    <w:name w:val="Ataskaitos pavadinimas"/>
    <w:basedOn w:val="Vireliouraai"/>
    <w:next w:val="Vireliouraai"/>
    <w:locked/>
    <w:rsid w:val="004771C9"/>
    <w:rPr>
      <w:sz w:val="32"/>
    </w:rPr>
  </w:style>
  <w:style w:type="paragraph" w:customStyle="1" w:styleId="Programostekstas">
    <w:name w:val="Programos tekstas"/>
    <w:basedOn w:val="prastasis"/>
    <w:rsid w:val="00531F74"/>
    <w:pPr>
      <w:ind w:firstLine="0"/>
      <w:jc w:val="left"/>
    </w:pPr>
    <w:rPr>
      <w:rFonts w:ascii="Courier New" w:hAnsi="Courier New"/>
      <w:sz w:val="20"/>
    </w:rPr>
  </w:style>
  <w:style w:type="character" w:styleId="Komentaronuoroda">
    <w:name w:val="annotation reference"/>
    <w:semiHidden/>
    <w:rsid w:val="00A6795E"/>
    <w:rPr>
      <w:sz w:val="16"/>
      <w:szCs w:val="16"/>
    </w:rPr>
  </w:style>
  <w:style w:type="paragraph" w:styleId="Komentarotekstas">
    <w:name w:val="annotation text"/>
    <w:basedOn w:val="prastasis"/>
    <w:semiHidden/>
    <w:rsid w:val="00A6795E"/>
    <w:rPr>
      <w:sz w:val="20"/>
    </w:rPr>
  </w:style>
  <w:style w:type="paragraph" w:styleId="Komentarotema">
    <w:name w:val="annotation subject"/>
    <w:basedOn w:val="Komentarotekstas"/>
    <w:next w:val="Komentarotekstas"/>
    <w:semiHidden/>
    <w:rsid w:val="00A6795E"/>
    <w:rPr>
      <w:b/>
      <w:bCs/>
    </w:rPr>
  </w:style>
  <w:style w:type="paragraph" w:styleId="Debesliotekstas">
    <w:name w:val="Balloon Text"/>
    <w:basedOn w:val="prastasis"/>
    <w:semiHidden/>
    <w:rsid w:val="00A6795E"/>
    <w:rPr>
      <w:rFonts w:ascii="Tahoma" w:hAnsi="Tahoma"/>
      <w:sz w:val="16"/>
      <w:szCs w:val="16"/>
    </w:rPr>
  </w:style>
  <w:style w:type="character" w:styleId="Vietosrezervavimoenklotekstas">
    <w:name w:val="Placeholder Text"/>
    <w:basedOn w:val="Numatytasispastraiposriftas"/>
    <w:uiPriority w:val="99"/>
    <w:semiHidden/>
    <w:rsid w:val="00B972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62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y\Downloads\118_Ataskaitos_sablonas%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6E2AEE06-A6A4-4FBD-8BAB-5741104FF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118_Ataskaitos_sablonas (3)</Template>
  <TotalTime>466</TotalTime>
  <Pages>1</Pages>
  <Words>26115</Words>
  <Characters>148857</Characters>
  <Application>Microsoft Office Word</Application>
  <DocSecurity>0</DocSecurity>
  <Lines>1240</Lines>
  <Paragraphs>349</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marty</dc:creator>
  <cp:lastModifiedBy>Marozas Arminas</cp:lastModifiedBy>
  <cp:revision>46</cp:revision>
  <cp:lastPrinted>2018-11-03T18:56:00Z</cp:lastPrinted>
  <dcterms:created xsi:type="dcterms:W3CDTF">2018-09-19T12:28:00Z</dcterms:created>
  <dcterms:modified xsi:type="dcterms:W3CDTF">2018-11-03T18:57:00Z</dcterms:modified>
</cp:coreProperties>
</file>